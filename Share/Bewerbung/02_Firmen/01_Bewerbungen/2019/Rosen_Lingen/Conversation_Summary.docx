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B0" w:rsidRPr="0069512D" w:rsidRDefault="00BE37B1" w:rsidP="00433DFE">
      <w:pPr>
        <w:pStyle w:val="BDberschrift1"/>
        <w:numPr>
          <w:ilvl w:val="0"/>
          <w:numId w:val="0"/>
        </w:numPr>
        <w:rPr>
          <w:rFonts w:asciiTheme="minorHAnsi" w:hAnsiTheme="minorHAnsi" w:cs="Arial"/>
          <w:color w:val="000000" w:themeColor="text1"/>
          <w:sz w:val="24"/>
        </w:rPr>
      </w:pPr>
      <w:r>
        <w:rPr>
          <w:rFonts w:asciiTheme="minorHAnsi" w:hAnsiTheme="minorHAnsi" w:cs="Arial"/>
          <w:color w:val="000000" w:themeColor="text1"/>
          <w:sz w:val="16"/>
          <w:lang w:eastAsia="de-DE"/>
        </w:rPr>
        <w:pict>
          <v:roundrect id="_x0000_s1026" style="position:absolute;margin-left:53.3pt;margin-top:23.7pt;width:602.25pt;height:346.95pt;z-index:251654656;mso-position-horizontal-relative:margin;mso-width-relative:margin;mso-height-relative:margin;v-text-anchor:middle" arcsize="10923f" filled="f" fillcolor="#e0e9ec" strokecolor="#bfbfbf" strokeweight="1pt">
            <v:fill color2="#f4f8fd"/>
            <v:shadow type="perspective" color="#205867" opacity=".5" offset="1pt" offset2="-3pt"/>
            <v:textbox style="mso-next-textbox:#_x0000_s1026">
              <w:txbxContent>
                <w:p w:rsidR="000B1B4F" w:rsidRPr="00200BC0" w:rsidRDefault="000B1B4F" w:rsidP="00E73AA5">
                  <w:pPr>
                    <w:jc w:val="center"/>
                    <w:rPr>
                      <w:b/>
                      <w:color w:val="1F497D" w:themeColor="text2"/>
                      <w:sz w:val="52"/>
                      <w:szCs w:val="72"/>
                    </w:rPr>
                  </w:pPr>
                  <w:r w:rsidRPr="00200BC0">
                    <w:rPr>
                      <w:b/>
                      <w:color w:val="1F497D" w:themeColor="text2"/>
                      <w:sz w:val="52"/>
                      <w:szCs w:val="72"/>
                    </w:rPr>
                    <w:t>Persönliches Gespräch</w:t>
                  </w:r>
                </w:p>
                <w:p w:rsidR="000B1B4F" w:rsidRDefault="000B1B4F" w:rsidP="00E73AA5">
                  <w:pPr>
                    <w:jc w:val="center"/>
                    <w:rPr>
                      <w:b/>
                      <w:color w:val="1F497D" w:themeColor="text2"/>
                      <w:sz w:val="52"/>
                      <w:szCs w:val="60"/>
                    </w:rPr>
                  </w:pPr>
                </w:p>
                <w:p w:rsidR="000B1B4F" w:rsidRPr="00200BC0" w:rsidRDefault="000B1B4F" w:rsidP="00E73AA5">
                  <w:pPr>
                    <w:jc w:val="center"/>
                    <w:rPr>
                      <w:b/>
                      <w:color w:val="1F497D" w:themeColor="text2"/>
                      <w:sz w:val="52"/>
                      <w:szCs w:val="60"/>
                    </w:rPr>
                  </w:pPr>
                </w:p>
                <w:p w:rsidR="000B1B4F" w:rsidRPr="00200BC0" w:rsidRDefault="00475CEB" w:rsidP="00C54C9B">
                  <w:pPr>
                    <w:jc w:val="center"/>
                    <w:rPr>
                      <w:b/>
                      <w:color w:val="1F497D" w:themeColor="text2"/>
                      <w:sz w:val="160"/>
                      <w:szCs w:val="36"/>
                    </w:rPr>
                  </w:pPr>
                  <w:r>
                    <w:rPr>
                      <w:rFonts w:cs="Arial"/>
                      <w:b/>
                      <w:color w:val="1F497D" w:themeColor="text2"/>
                      <w:sz w:val="44"/>
                      <w:szCs w:val="16"/>
                      <w:shd w:val="clear" w:color="auto" w:fill="FFFFFF"/>
                    </w:rPr>
                    <w:t>Rosen Gruppe Standort Osnabrück</w:t>
                  </w:r>
                </w:p>
                <w:p w:rsidR="000B1B4F" w:rsidRDefault="000B1B4F" w:rsidP="00C54C9B">
                  <w:pPr>
                    <w:jc w:val="center"/>
                    <w:rPr>
                      <w:b/>
                      <w:color w:val="1F497D" w:themeColor="text2"/>
                      <w:sz w:val="36"/>
                      <w:szCs w:val="36"/>
                    </w:rPr>
                  </w:pPr>
                </w:p>
                <w:p w:rsidR="000B1B4F" w:rsidRDefault="000B1B4F" w:rsidP="00C54C9B">
                  <w:pPr>
                    <w:jc w:val="center"/>
                    <w:rPr>
                      <w:b/>
                      <w:color w:val="1F497D" w:themeColor="text2"/>
                      <w:sz w:val="36"/>
                      <w:szCs w:val="36"/>
                    </w:rPr>
                  </w:pPr>
                </w:p>
                <w:p w:rsidR="000B1B4F" w:rsidRDefault="000B1B4F" w:rsidP="00C54C9B">
                  <w:pPr>
                    <w:jc w:val="center"/>
                    <w:rPr>
                      <w:b/>
                      <w:color w:val="1F497D" w:themeColor="text2"/>
                      <w:sz w:val="36"/>
                      <w:szCs w:val="36"/>
                    </w:rPr>
                  </w:pPr>
                </w:p>
                <w:p w:rsidR="000B1B4F" w:rsidRDefault="000B1B4F" w:rsidP="00C54C9B">
                  <w:pPr>
                    <w:jc w:val="center"/>
                    <w:rPr>
                      <w:b/>
                      <w:color w:val="1F497D" w:themeColor="text2"/>
                      <w:sz w:val="36"/>
                      <w:szCs w:val="36"/>
                    </w:rPr>
                  </w:pPr>
                </w:p>
                <w:p w:rsidR="000B1B4F" w:rsidRPr="00200BC0" w:rsidRDefault="000B1B4F" w:rsidP="00C54C9B">
                  <w:pPr>
                    <w:jc w:val="center"/>
                    <w:rPr>
                      <w:b/>
                      <w:color w:val="1F497D" w:themeColor="text2"/>
                      <w:sz w:val="36"/>
                      <w:szCs w:val="36"/>
                    </w:rPr>
                  </w:pPr>
                </w:p>
                <w:p w:rsidR="000B1B4F" w:rsidRPr="00200BC0" w:rsidRDefault="000B1B4F" w:rsidP="00C54C9B">
                  <w:pPr>
                    <w:jc w:val="center"/>
                    <w:rPr>
                      <w:b/>
                      <w:color w:val="1F497D" w:themeColor="text2"/>
                      <w:sz w:val="36"/>
                      <w:szCs w:val="36"/>
                    </w:rPr>
                  </w:pPr>
                </w:p>
                <w:p w:rsidR="000B1B4F" w:rsidRPr="00200BC0" w:rsidRDefault="00475CEB" w:rsidP="00C54C9B">
                  <w:pPr>
                    <w:jc w:val="center"/>
                    <w:rPr>
                      <w:b/>
                      <w:color w:val="1F497D" w:themeColor="text2"/>
                      <w:sz w:val="36"/>
                      <w:szCs w:val="36"/>
                    </w:rPr>
                  </w:pPr>
                  <w:r>
                    <w:rPr>
                      <w:b/>
                      <w:color w:val="1F497D" w:themeColor="text2"/>
                      <w:sz w:val="36"/>
                      <w:szCs w:val="36"/>
                    </w:rPr>
                    <w:t>09</w:t>
                  </w:r>
                  <w:r w:rsidR="000B1B4F" w:rsidRPr="00200BC0">
                    <w:rPr>
                      <w:b/>
                      <w:color w:val="1F497D" w:themeColor="text2"/>
                      <w:sz w:val="36"/>
                      <w:szCs w:val="36"/>
                    </w:rPr>
                    <w:t>.</w:t>
                  </w:r>
                  <w:r>
                    <w:rPr>
                      <w:b/>
                      <w:color w:val="1F497D" w:themeColor="text2"/>
                      <w:sz w:val="36"/>
                      <w:szCs w:val="36"/>
                    </w:rPr>
                    <w:t>10</w:t>
                  </w:r>
                  <w:r w:rsidR="000B1B4F" w:rsidRPr="00200BC0">
                    <w:rPr>
                      <w:b/>
                      <w:color w:val="1F497D" w:themeColor="text2"/>
                      <w:sz w:val="36"/>
                      <w:szCs w:val="36"/>
                    </w:rPr>
                    <w:t>.201</w:t>
                  </w:r>
                  <w:r>
                    <w:rPr>
                      <w:b/>
                      <w:color w:val="1F497D" w:themeColor="text2"/>
                      <w:sz w:val="36"/>
                      <w:szCs w:val="36"/>
                    </w:rPr>
                    <w:t>9</w:t>
                  </w:r>
                  <w:r w:rsidR="000B1B4F" w:rsidRPr="00200BC0">
                    <w:rPr>
                      <w:b/>
                      <w:color w:val="1F497D" w:themeColor="text2"/>
                      <w:sz w:val="36"/>
                      <w:szCs w:val="36"/>
                    </w:rPr>
                    <w:t xml:space="preserve">  </w:t>
                  </w:r>
                  <w:r w:rsidR="000B1B4F">
                    <w:rPr>
                      <w:b/>
                      <w:color w:val="1F497D" w:themeColor="text2"/>
                      <w:sz w:val="36"/>
                      <w:szCs w:val="36"/>
                    </w:rPr>
                    <w:t xml:space="preserve">  </w:t>
                  </w:r>
                  <w:r>
                    <w:rPr>
                      <w:b/>
                      <w:color w:val="1F497D" w:themeColor="text2"/>
                      <w:sz w:val="36"/>
                      <w:szCs w:val="36"/>
                    </w:rPr>
                    <w:t>09</w:t>
                  </w:r>
                  <w:r w:rsidR="000B1B4F" w:rsidRPr="00200BC0">
                    <w:rPr>
                      <w:b/>
                      <w:color w:val="1F497D" w:themeColor="text2"/>
                      <w:sz w:val="36"/>
                      <w:szCs w:val="36"/>
                    </w:rPr>
                    <w:t>:</w:t>
                  </w:r>
                  <w:r>
                    <w:rPr>
                      <w:b/>
                      <w:color w:val="1F497D" w:themeColor="text2"/>
                      <w:sz w:val="36"/>
                      <w:szCs w:val="36"/>
                    </w:rPr>
                    <w:t>3</w:t>
                  </w:r>
                  <w:r w:rsidR="000B1B4F" w:rsidRPr="00200BC0">
                    <w:rPr>
                      <w:b/>
                      <w:color w:val="1F497D" w:themeColor="text2"/>
                      <w:sz w:val="36"/>
                      <w:szCs w:val="36"/>
                    </w:rPr>
                    <w:t>0 Uhr</w:t>
                  </w:r>
                </w:p>
              </w:txbxContent>
            </v:textbox>
            <w10:wrap anchorx="margin"/>
          </v:roundrect>
        </w:pict>
      </w: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F95DB0" w:rsidP="00F95DB0">
      <w:pPr>
        <w:rPr>
          <w:rFonts w:asciiTheme="minorHAnsi" w:hAnsiTheme="minorHAnsi"/>
          <w:color w:val="000000" w:themeColor="text1"/>
          <w:sz w:val="16"/>
        </w:rPr>
      </w:pPr>
    </w:p>
    <w:p w:rsidR="00F95DB0" w:rsidRPr="0069512D" w:rsidRDefault="00BF542F" w:rsidP="00784859">
      <w:pPr>
        <w:pStyle w:val="BDberschrift1"/>
        <w:numPr>
          <w:ilvl w:val="0"/>
          <w:numId w:val="0"/>
        </w:numPr>
        <w:spacing w:before="0" w:after="0"/>
        <w:rPr>
          <w:rFonts w:ascii="Tahoma" w:hAnsi="Tahoma" w:cs="Tahoma"/>
          <w:color w:val="000000" w:themeColor="text1"/>
          <w:sz w:val="22"/>
          <w:szCs w:val="22"/>
        </w:rPr>
      </w:pPr>
      <w:bookmarkStart w:id="0" w:name="_Toc291586934"/>
      <w:r w:rsidRPr="0069512D">
        <w:rPr>
          <w:rFonts w:ascii="Tahoma" w:hAnsi="Tahoma" w:cs="Tahoma"/>
          <w:color w:val="000000" w:themeColor="text1"/>
          <w:sz w:val="22"/>
          <w:szCs w:val="22"/>
        </w:rPr>
        <w:lastRenderedPageBreak/>
        <w:t>Persönliches Bewerbungsgespräch</w:t>
      </w:r>
      <w:bookmarkEnd w:id="0"/>
      <w:r w:rsidR="00906962" w:rsidRPr="0069512D">
        <w:rPr>
          <w:rFonts w:ascii="Tahoma" w:hAnsi="Tahoma" w:cs="Tahoma"/>
          <w:color w:val="000000" w:themeColor="text1"/>
          <w:sz w:val="22"/>
          <w:szCs w:val="22"/>
        </w:rPr>
        <w:br/>
      </w:r>
    </w:p>
    <w:tbl>
      <w:tblPr>
        <w:tblW w:w="1485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999"/>
        <w:gridCol w:w="12615"/>
      </w:tblGrid>
      <w:tr w:rsidR="00BF542F" w:rsidRPr="0069512D" w:rsidTr="00791D27">
        <w:trPr>
          <w:trHeight w:val="241"/>
        </w:trPr>
        <w:tc>
          <w:tcPr>
            <w:tcW w:w="14850" w:type="dxa"/>
            <w:gridSpan w:val="3"/>
          </w:tcPr>
          <w:p w:rsidR="00B35A0E" w:rsidRPr="0069512D" w:rsidRDefault="00BF542F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b/>
                <w:color w:val="000000" w:themeColor="text1"/>
                <w:sz w:val="22"/>
                <w:lang w:val="de-DE"/>
              </w:rPr>
              <w:t>Personen</w:t>
            </w:r>
            <w:r w:rsidR="003B3DBE" w:rsidRPr="0069512D">
              <w:rPr>
                <w:rFonts w:ascii="Tahoma" w:hAnsi="Tahoma" w:cs="Tahoma"/>
                <w:b/>
                <w:color w:val="000000" w:themeColor="text1"/>
                <w:sz w:val="22"/>
                <w:lang w:val="de-DE"/>
              </w:rPr>
              <w:t>:</w:t>
            </w:r>
            <w:r w:rsidR="007232C7" w:rsidRPr="0069512D">
              <w:rPr>
                <w:rFonts w:ascii="Tahoma" w:hAnsi="Tahoma" w:cs="Tahoma"/>
                <w:b/>
                <w:color w:val="000000" w:themeColor="text1"/>
                <w:sz w:val="22"/>
                <w:lang w:val="de-DE"/>
              </w:rPr>
              <w:t xml:space="preserve">    </w:t>
            </w:r>
            <w:r w:rsidR="007232C7"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 xml:space="preserve"> </w:t>
            </w:r>
            <w:r w:rsidR="00213F7B"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 xml:space="preserve">                                                          </w:t>
            </w:r>
            <w:r w:rsidR="00615D2A" w:rsidRPr="0069512D">
              <w:rPr>
                <w:rFonts w:ascii="Tahoma" w:hAnsi="Tahoma" w:cs="Tahoma"/>
                <w:b/>
                <w:color w:val="000000" w:themeColor="text1"/>
                <w:sz w:val="22"/>
                <w:lang w:val="de-DE"/>
              </w:rPr>
              <w:t xml:space="preserve">                                                                                                                             </w:t>
            </w:r>
            <w:r w:rsidR="00BD1728" w:rsidRPr="0069512D">
              <w:rPr>
                <w:rFonts w:ascii="Tahoma" w:hAnsi="Tahoma" w:cs="Tahoma"/>
                <w:b/>
                <w:color w:val="000000" w:themeColor="text1"/>
                <w:sz w:val="22"/>
                <w:lang w:val="de-DE"/>
              </w:rPr>
              <w:t xml:space="preserve">      </w:t>
            </w:r>
            <w:r w:rsidR="00615D2A" w:rsidRPr="0069512D">
              <w:rPr>
                <w:rFonts w:ascii="Tahoma" w:hAnsi="Tahoma" w:cs="Tahoma"/>
                <w:b/>
                <w:color w:val="000000" w:themeColor="text1"/>
                <w:sz w:val="22"/>
                <w:lang w:val="de-DE"/>
              </w:rPr>
              <w:t xml:space="preserve">    </w:t>
            </w:r>
          </w:p>
          <w:p w:rsidR="008239E8" w:rsidRPr="0069512D" w:rsidRDefault="008239E8" w:rsidP="00784859">
            <w:pPr>
              <w:pStyle w:val="BDStandardtext"/>
              <w:rPr>
                <w:rFonts w:ascii="Tahoma" w:hAnsi="Tahoma" w:cs="Tahoma"/>
                <w:b/>
                <w:color w:val="000000" w:themeColor="text1"/>
                <w:sz w:val="22"/>
                <w:shd w:val="clear" w:color="auto" w:fill="FFFFFF"/>
                <w:lang w:val="de-DE"/>
              </w:rPr>
            </w:pPr>
          </w:p>
        </w:tc>
      </w:tr>
      <w:tr w:rsidR="00121B35" w:rsidRPr="0069512D" w:rsidTr="00791D27">
        <w:trPr>
          <w:trHeight w:val="336"/>
        </w:trPr>
        <w:tc>
          <w:tcPr>
            <w:tcW w:w="14850" w:type="dxa"/>
            <w:gridSpan w:val="3"/>
            <w:vAlign w:val="center"/>
          </w:tcPr>
          <w:p w:rsidR="00B35A0E" w:rsidRPr="0069512D" w:rsidRDefault="00121B35" w:rsidP="00784859">
            <w:pPr>
              <w:pStyle w:val="BDStandardtext"/>
              <w:numPr>
                <w:ilvl w:val="0"/>
                <w:numId w:val="31"/>
              </w:numPr>
              <w:ind w:left="357" w:hanging="357"/>
              <w:rPr>
                <w:rFonts w:ascii="Tahoma" w:hAnsi="Tahoma" w:cs="Tahoma"/>
                <w:b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b/>
                <w:color w:val="000000" w:themeColor="text1"/>
                <w:sz w:val="22"/>
                <w:lang w:val="de-DE"/>
              </w:rPr>
              <w:t xml:space="preserve">Allgemeine Informationen </w:t>
            </w:r>
          </w:p>
        </w:tc>
      </w:tr>
      <w:tr w:rsidR="00A847E5" w:rsidRPr="0069512D" w:rsidTr="00791D27">
        <w:trPr>
          <w:trHeight w:val="336"/>
        </w:trPr>
        <w:tc>
          <w:tcPr>
            <w:tcW w:w="14850" w:type="dxa"/>
            <w:gridSpan w:val="3"/>
            <w:vAlign w:val="center"/>
          </w:tcPr>
          <w:p w:rsidR="00475CEB" w:rsidRPr="0069512D" w:rsidRDefault="00475CEB" w:rsidP="00784859">
            <w:pPr>
              <w:pStyle w:val="BDStandardtext"/>
              <w:ind w:left="709"/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340AA9" w:rsidRPr="0069512D" w:rsidTr="00881BF3">
        <w:trPr>
          <w:trHeight w:val="454"/>
        </w:trPr>
        <w:tc>
          <w:tcPr>
            <w:tcW w:w="236" w:type="dxa"/>
            <w:vAlign w:val="center"/>
          </w:tcPr>
          <w:p w:rsidR="00340AA9" w:rsidRPr="0069512D" w:rsidRDefault="00340AA9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1999" w:type="dxa"/>
          </w:tcPr>
          <w:p w:rsidR="00340AA9" w:rsidRPr="0069512D" w:rsidRDefault="00340AA9" w:rsidP="00784859">
            <w:pPr>
              <w:numPr>
                <w:ilvl w:val="0"/>
                <w:numId w:val="3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 xml:space="preserve">Informationen </w:t>
            </w:r>
          </w:p>
          <w:p w:rsidR="00340AA9" w:rsidRPr="0069512D" w:rsidRDefault="00340AA9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12615" w:type="dxa"/>
            <w:shd w:val="clear" w:color="auto" w:fill="auto"/>
            <w:vAlign w:val="center"/>
          </w:tcPr>
          <w:p w:rsidR="00D21A81" w:rsidRPr="0069512D" w:rsidRDefault="00D21A81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</w:tbl>
    <w:p w:rsidR="005A1825" w:rsidRPr="0069512D" w:rsidRDefault="005A1825">
      <w:pPr>
        <w:rPr>
          <w:rFonts w:ascii="Tahoma" w:hAnsi="Tahoma" w:cs="Tahoma"/>
          <w:sz w:val="22"/>
        </w:rPr>
      </w:pPr>
      <w:r w:rsidRPr="0069512D">
        <w:rPr>
          <w:rFonts w:ascii="Tahoma" w:hAnsi="Tahoma" w:cs="Tahoma"/>
          <w:sz w:val="22"/>
        </w:rPr>
        <w:br w:type="page"/>
      </w:r>
    </w:p>
    <w:tbl>
      <w:tblPr>
        <w:tblW w:w="1485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999"/>
        <w:gridCol w:w="12615"/>
      </w:tblGrid>
      <w:tr w:rsidR="00D00BF0" w:rsidRPr="0069512D" w:rsidTr="00791D27">
        <w:tc>
          <w:tcPr>
            <w:tcW w:w="14850" w:type="dxa"/>
            <w:gridSpan w:val="3"/>
          </w:tcPr>
          <w:p w:rsidR="00301A36" w:rsidRPr="0069512D" w:rsidRDefault="00D00BF0" w:rsidP="00784859">
            <w:pPr>
              <w:numPr>
                <w:ilvl w:val="0"/>
                <w:numId w:val="32"/>
              </w:numPr>
              <w:ind w:left="357" w:hanging="357"/>
              <w:rPr>
                <w:rFonts w:ascii="Tahoma" w:hAnsi="Tahoma" w:cs="Tahoma"/>
                <w:b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lastRenderedPageBreak/>
              <w:t>Welche Software</w:t>
            </w:r>
            <w:r w:rsidR="00A3093E"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>-</w:t>
            </w:r>
            <w:r w:rsidR="00A41A37"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>/Hardware</w:t>
            </w:r>
            <w:r w:rsidR="00771DFC"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 xml:space="preserve"> P</w:t>
            </w:r>
            <w:r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>rodukte</w:t>
            </w:r>
            <w:r w:rsidR="00E80866"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 xml:space="preserve"> bzw. Projekte</w:t>
            </w:r>
            <w:r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 xml:space="preserve"> werden wie in Ihrem Hause entwickelt</w:t>
            </w:r>
            <w:r w:rsidR="00DA0FC3"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>?</w:t>
            </w:r>
          </w:p>
        </w:tc>
      </w:tr>
      <w:tr w:rsidR="005E0779" w:rsidRPr="0069512D" w:rsidTr="007C7220">
        <w:trPr>
          <w:trHeight w:val="1621"/>
        </w:trPr>
        <w:tc>
          <w:tcPr>
            <w:tcW w:w="236" w:type="dxa"/>
          </w:tcPr>
          <w:p w:rsidR="00D00BF0" w:rsidRPr="0069512D" w:rsidRDefault="00D00BF0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1999" w:type="dxa"/>
          </w:tcPr>
          <w:p w:rsidR="00771DFC" w:rsidRPr="0069512D" w:rsidRDefault="00991016" w:rsidP="00784859">
            <w:pPr>
              <w:numPr>
                <w:ilvl w:val="0"/>
                <w:numId w:val="11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Produkte</w:t>
            </w:r>
          </w:p>
          <w:p w:rsidR="000B1D57" w:rsidRPr="0069512D" w:rsidRDefault="000B1D5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1D57" w:rsidRPr="0069512D" w:rsidRDefault="000B1D5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3146E" w:rsidRPr="0069512D" w:rsidRDefault="0003146E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12615" w:type="dxa"/>
          </w:tcPr>
          <w:p w:rsidR="00147602" w:rsidRPr="0069512D" w:rsidRDefault="00147602" w:rsidP="00784859">
            <w:pPr>
              <w:rPr>
                <w:rFonts w:ascii="Tahoma" w:hAnsi="Tahoma" w:cs="Tahoma"/>
                <w:color w:val="000000" w:themeColor="text1"/>
                <w:sz w:val="22"/>
                <w:lang w:eastAsia="de-DE"/>
              </w:rPr>
            </w:pPr>
          </w:p>
          <w:p w:rsidR="00BC50E4" w:rsidRPr="0069512D" w:rsidRDefault="00BC50E4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</w:tbl>
    <w:p w:rsidR="005A1825" w:rsidRPr="0069512D" w:rsidRDefault="005A1825">
      <w:pPr>
        <w:rPr>
          <w:rFonts w:ascii="Tahoma" w:hAnsi="Tahoma" w:cs="Tahoma"/>
          <w:sz w:val="22"/>
        </w:rPr>
      </w:pPr>
      <w:r w:rsidRPr="0069512D">
        <w:rPr>
          <w:rFonts w:ascii="Tahoma" w:hAnsi="Tahoma" w:cs="Tahoma"/>
          <w:sz w:val="22"/>
        </w:rPr>
        <w:br w:type="page"/>
      </w:r>
    </w:p>
    <w:tbl>
      <w:tblPr>
        <w:tblW w:w="1485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4"/>
        <w:gridCol w:w="245"/>
        <w:gridCol w:w="39"/>
        <w:gridCol w:w="3118"/>
        <w:gridCol w:w="851"/>
        <w:gridCol w:w="425"/>
        <w:gridCol w:w="9922"/>
      </w:tblGrid>
      <w:tr w:rsidR="00830628" w:rsidRPr="0069512D" w:rsidTr="00791D27">
        <w:tc>
          <w:tcPr>
            <w:tcW w:w="14850" w:type="dxa"/>
            <w:gridSpan w:val="8"/>
          </w:tcPr>
          <w:p w:rsidR="00771DFC" w:rsidRPr="0069512D" w:rsidRDefault="00830628" w:rsidP="00784859">
            <w:pPr>
              <w:numPr>
                <w:ilvl w:val="0"/>
                <w:numId w:val="32"/>
              </w:numPr>
              <w:ind w:left="357" w:hanging="357"/>
              <w:rPr>
                <w:rFonts w:ascii="Tahoma" w:hAnsi="Tahoma" w:cs="Tahoma"/>
                <w:b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lastRenderedPageBreak/>
              <w:t>Wie sieht konkret die</w:t>
            </w:r>
            <w:r w:rsidR="00A3093E"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>se</w:t>
            </w:r>
            <w:r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 xml:space="preserve"> Stelle zum Softwareentwickler aus?</w:t>
            </w:r>
          </w:p>
        </w:tc>
      </w:tr>
      <w:tr w:rsidR="005E0779" w:rsidRPr="0069512D" w:rsidTr="00EE20AA">
        <w:trPr>
          <w:trHeight w:val="75"/>
        </w:trPr>
        <w:tc>
          <w:tcPr>
            <w:tcW w:w="236" w:type="dxa"/>
            <w:vMerge w:val="restart"/>
          </w:tcPr>
          <w:p w:rsidR="00FE1E21" w:rsidRPr="0069512D" w:rsidRDefault="00FE1E21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692" w:type="dxa"/>
            <w:gridSpan w:val="6"/>
          </w:tcPr>
          <w:p w:rsidR="00F034E3" w:rsidRPr="0069512D" w:rsidRDefault="006E037A" w:rsidP="00784859">
            <w:pPr>
              <w:numPr>
                <w:ilvl w:val="0"/>
                <w:numId w:val="10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Aufgaben/Anforderungen</w:t>
            </w:r>
            <w:r w:rsidR="00DA0FC3" w:rsidRPr="0069512D">
              <w:rPr>
                <w:rFonts w:ascii="Tahoma" w:hAnsi="Tahoma" w:cs="Tahoma"/>
                <w:color w:val="000000" w:themeColor="text1"/>
                <w:sz w:val="22"/>
              </w:rPr>
              <w:t>?</w:t>
            </w:r>
          </w:p>
        </w:tc>
        <w:tc>
          <w:tcPr>
            <w:tcW w:w="9922" w:type="dxa"/>
          </w:tcPr>
          <w:p w:rsidR="00244D3A" w:rsidRDefault="00244D3A" w:rsidP="00784859">
            <w:pPr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  <w:p w:rsidR="008C18CF" w:rsidRPr="0069512D" w:rsidRDefault="008C18CF" w:rsidP="00784859">
            <w:pPr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</w:tr>
      <w:tr w:rsidR="006E037A" w:rsidRPr="0069512D" w:rsidTr="00EE20AA">
        <w:trPr>
          <w:trHeight w:val="203"/>
        </w:trPr>
        <w:tc>
          <w:tcPr>
            <w:tcW w:w="236" w:type="dxa"/>
            <w:vMerge/>
          </w:tcPr>
          <w:p w:rsidR="006E037A" w:rsidRPr="0069512D" w:rsidRDefault="006E037A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692" w:type="dxa"/>
            <w:gridSpan w:val="6"/>
          </w:tcPr>
          <w:p w:rsidR="006E037A" w:rsidRPr="0069512D" w:rsidRDefault="006E037A" w:rsidP="00784859">
            <w:pPr>
              <w:numPr>
                <w:ilvl w:val="0"/>
                <w:numId w:val="10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Welche Softwaresprachen-/Technologien?</w:t>
            </w:r>
          </w:p>
        </w:tc>
        <w:tc>
          <w:tcPr>
            <w:tcW w:w="9922" w:type="dxa"/>
          </w:tcPr>
          <w:p w:rsidR="008827DB" w:rsidRPr="0069512D" w:rsidRDefault="008827DB" w:rsidP="00784859">
            <w:pPr>
              <w:rPr>
                <w:rStyle w:val="Fett"/>
                <w:rFonts w:ascii="Tahoma" w:hAnsi="Tahoma" w:cs="Tahoma"/>
                <w:b w:val="0"/>
                <w:bCs w:val="0"/>
                <w:color w:val="000000" w:themeColor="text1"/>
                <w:sz w:val="22"/>
              </w:rPr>
            </w:pPr>
          </w:p>
        </w:tc>
      </w:tr>
      <w:tr w:rsidR="00F054B9" w:rsidRPr="0069512D" w:rsidTr="00EE20AA">
        <w:tc>
          <w:tcPr>
            <w:tcW w:w="236" w:type="dxa"/>
            <w:vMerge/>
          </w:tcPr>
          <w:p w:rsidR="008813B4" w:rsidRPr="0069512D" w:rsidRDefault="008813B4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259" w:type="dxa"/>
            <w:gridSpan w:val="2"/>
            <w:vMerge w:val="restart"/>
          </w:tcPr>
          <w:p w:rsidR="008813B4" w:rsidRPr="0069512D" w:rsidRDefault="008813B4" w:rsidP="00784859">
            <w:pPr>
              <w:ind w:left="360"/>
              <w:rPr>
                <w:rFonts w:ascii="Tahoma" w:hAnsi="Tahoma" w:cs="Tahoma"/>
                <w:color w:val="000000" w:themeColor="text1"/>
                <w:sz w:val="22"/>
                <w:lang w:val="en-US"/>
              </w:rPr>
            </w:pPr>
          </w:p>
        </w:tc>
        <w:tc>
          <w:tcPr>
            <w:tcW w:w="4433" w:type="dxa"/>
            <w:gridSpan w:val="4"/>
          </w:tcPr>
          <w:p w:rsidR="006D6E68" w:rsidRPr="0069512D" w:rsidRDefault="009E12CD" w:rsidP="00784859">
            <w:pPr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E</w:t>
            </w:r>
            <w:r w:rsidR="008813B4" w:rsidRPr="0069512D">
              <w:rPr>
                <w:rFonts w:ascii="Tahoma" w:hAnsi="Tahoma" w:cs="Tahoma"/>
                <w:color w:val="000000" w:themeColor="text1"/>
                <w:sz w:val="22"/>
              </w:rPr>
              <w:t>ntwicklungsphasen</w:t>
            </w:r>
            <w:r w:rsidR="00DA0FC3" w:rsidRPr="0069512D">
              <w:rPr>
                <w:rFonts w:ascii="Tahoma" w:hAnsi="Tahoma" w:cs="Tahoma"/>
                <w:color w:val="000000" w:themeColor="text1"/>
                <w:sz w:val="22"/>
              </w:rPr>
              <w:t>?</w:t>
            </w:r>
          </w:p>
          <w:p w:rsidR="006D6E68" w:rsidRPr="0069512D" w:rsidRDefault="008813B4" w:rsidP="00784859">
            <w:pPr>
              <w:numPr>
                <w:ilvl w:val="0"/>
                <w:numId w:val="33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Agile Entwicklung</w:t>
            </w:r>
          </w:p>
          <w:p w:rsidR="008813B4" w:rsidRPr="0069512D" w:rsidRDefault="006D6E68" w:rsidP="00784859">
            <w:pPr>
              <w:numPr>
                <w:ilvl w:val="0"/>
                <w:numId w:val="33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K</w:t>
            </w:r>
            <w:r w:rsidR="008813B4" w:rsidRPr="0069512D">
              <w:rPr>
                <w:rFonts w:ascii="Tahoma" w:hAnsi="Tahoma" w:cs="Tahoma"/>
                <w:color w:val="000000" w:themeColor="text1"/>
                <w:sz w:val="22"/>
              </w:rPr>
              <w:t>lassische Entwicklung</w:t>
            </w:r>
          </w:p>
        </w:tc>
        <w:tc>
          <w:tcPr>
            <w:tcW w:w="9922" w:type="dxa"/>
          </w:tcPr>
          <w:p w:rsidR="00715B73" w:rsidRPr="0069512D" w:rsidRDefault="00A83530" w:rsidP="005A1825">
            <w:p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br/>
            </w:r>
          </w:p>
        </w:tc>
      </w:tr>
      <w:tr w:rsidR="00F054B9" w:rsidRPr="0069512D" w:rsidTr="00EE20AA">
        <w:tc>
          <w:tcPr>
            <w:tcW w:w="236" w:type="dxa"/>
            <w:vMerge/>
          </w:tcPr>
          <w:p w:rsidR="008813B4" w:rsidRPr="0069512D" w:rsidRDefault="008813B4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259" w:type="dxa"/>
            <w:gridSpan w:val="2"/>
            <w:vMerge/>
          </w:tcPr>
          <w:p w:rsidR="008813B4" w:rsidRPr="0069512D" w:rsidRDefault="008813B4" w:rsidP="00784859">
            <w:pPr>
              <w:ind w:left="360"/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4433" w:type="dxa"/>
            <w:gridSpan w:val="4"/>
          </w:tcPr>
          <w:p w:rsidR="008813B4" w:rsidRPr="0069512D" w:rsidRDefault="008813B4" w:rsidP="00784859">
            <w:pPr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Entwicklungsumgebungen</w:t>
            </w:r>
            <w:r w:rsidR="008C18CF">
              <w:rPr>
                <w:rFonts w:ascii="Tahoma" w:hAnsi="Tahoma" w:cs="Tahoma"/>
                <w:color w:val="000000" w:themeColor="text1"/>
                <w:sz w:val="22"/>
              </w:rPr>
              <w:t>/Tools</w:t>
            </w:r>
            <w:r w:rsidR="00DA0FC3" w:rsidRPr="0069512D">
              <w:rPr>
                <w:rFonts w:ascii="Tahoma" w:hAnsi="Tahoma" w:cs="Tahoma"/>
                <w:color w:val="000000" w:themeColor="text1"/>
                <w:sz w:val="22"/>
              </w:rPr>
              <w:t>?</w:t>
            </w:r>
          </w:p>
        </w:tc>
        <w:tc>
          <w:tcPr>
            <w:tcW w:w="9922" w:type="dxa"/>
          </w:tcPr>
          <w:p w:rsidR="00633504" w:rsidRDefault="00633504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8C18CF" w:rsidRPr="0069512D" w:rsidRDefault="008C18CF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054B9" w:rsidRPr="0069512D" w:rsidTr="00EE20AA">
        <w:tc>
          <w:tcPr>
            <w:tcW w:w="236" w:type="dxa"/>
            <w:vMerge/>
          </w:tcPr>
          <w:p w:rsidR="008813B4" w:rsidRPr="0069512D" w:rsidRDefault="008813B4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259" w:type="dxa"/>
            <w:gridSpan w:val="2"/>
            <w:vMerge/>
          </w:tcPr>
          <w:p w:rsidR="008813B4" w:rsidRPr="0069512D" w:rsidRDefault="008813B4" w:rsidP="00784859">
            <w:pPr>
              <w:ind w:left="360"/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4433" w:type="dxa"/>
            <w:gridSpan w:val="4"/>
          </w:tcPr>
          <w:p w:rsidR="008813B4" w:rsidRPr="0069512D" w:rsidRDefault="009E12CD" w:rsidP="00784859">
            <w:pPr>
              <w:numPr>
                <w:ilvl w:val="0"/>
                <w:numId w:val="28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E</w:t>
            </w:r>
            <w:r w:rsidR="008813B4" w:rsidRPr="0069512D">
              <w:rPr>
                <w:rFonts w:ascii="Tahoma" w:hAnsi="Tahoma" w:cs="Tahoma"/>
                <w:color w:val="000000" w:themeColor="text1"/>
                <w:sz w:val="22"/>
              </w:rPr>
              <w:t>ntwicklungsvorgaben</w:t>
            </w:r>
            <w:r w:rsidR="00DA0FC3" w:rsidRPr="0069512D">
              <w:rPr>
                <w:rFonts w:ascii="Tahoma" w:hAnsi="Tahoma" w:cs="Tahoma"/>
                <w:color w:val="000000" w:themeColor="text1"/>
                <w:sz w:val="22"/>
              </w:rPr>
              <w:t>?</w:t>
            </w:r>
            <w:r w:rsidR="008813B4" w:rsidRPr="0069512D">
              <w:rPr>
                <w:rFonts w:ascii="Tahoma" w:hAnsi="Tahoma" w:cs="Tahoma"/>
                <w:color w:val="000000" w:themeColor="text1"/>
                <w:sz w:val="22"/>
              </w:rPr>
              <w:t xml:space="preserve"> </w:t>
            </w:r>
            <w:r w:rsidR="008C18CF">
              <w:rPr>
                <w:rFonts w:ascii="Tahoma" w:hAnsi="Tahoma" w:cs="Tahoma"/>
                <w:color w:val="000000" w:themeColor="text1"/>
                <w:sz w:val="22"/>
              </w:rPr>
              <w:t>Vers.</w:t>
            </w:r>
          </w:p>
        </w:tc>
        <w:tc>
          <w:tcPr>
            <w:tcW w:w="9922" w:type="dxa"/>
          </w:tcPr>
          <w:p w:rsidR="001B0770" w:rsidRDefault="001B0770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8C18CF" w:rsidRPr="0069512D" w:rsidRDefault="008C18CF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5E0779" w:rsidRPr="0069512D" w:rsidTr="00EE20AA">
        <w:tc>
          <w:tcPr>
            <w:tcW w:w="236" w:type="dxa"/>
            <w:vMerge/>
          </w:tcPr>
          <w:p w:rsidR="00B770FF" w:rsidRPr="0069512D" w:rsidRDefault="00B770FF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692" w:type="dxa"/>
            <w:gridSpan w:val="6"/>
          </w:tcPr>
          <w:p w:rsidR="00B770FF" w:rsidRPr="0069512D" w:rsidRDefault="00B770FF" w:rsidP="00784859">
            <w:pPr>
              <w:numPr>
                <w:ilvl w:val="0"/>
                <w:numId w:val="29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 xml:space="preserve"> Gewichtung der Aufgaben</w:t>
            </w:r>
            <w:r w:rsidR="00A3093E" w:rsidRPr="0069512D">
              <w:rPr>
                <w:rFonts w:ascii="Tahoma" w:hAnsi="Tahoma" w:cs="Tahoma"/>
                <w:color w:val="000000" w:themeColor="text1"/>
                <w:sz w:val="22"/>
              </w:rPr>
              <w:t>?</w:t>
            </w:r>
          </w:p>
        </w:tc>
        <w:tc>
          <w:tcPr>
            <w:tcW w:w="9922" w:type="dxa"/>
          </w:tcPr>
          <w:p w:rsidR="00B770FF" w:rsidRPr="0069512D" w:rsidRDefault="00B770FF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EE20AA">
        <w:tc>
          <w:tcPr>
            <w:tcW w:w="236" w:type="dxa"/>
            <w:vMerge/>
          </w:tcPr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259" w:type="dxa"/>
            <w:gridSpan w:val="2"/>
            <w:vMerge w:val="restart"/>
          </w:tcPr>
          <w:p w:rsidR="00236377" w:rsidRPr="0069512D" w:rsidRDefault="0023637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4433" w:type="dxa"/>
            <w:gridSpan w:val="4"/>
          </w:tcPr>
          <w:p w:rsidR="00236377" w:rsidRPr="0069512D" w:rsidRDefault="0001767A" w:rsidP="00784859">
            <w:pPr>
              <w:numPr>
                <w:ilvl w:val="0"/>
                <w:numId w:val="25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Welche Einsatzmöglichkeiten</w:t>
            </w:r>
          </w:p>
          <w:p w:rsidR="00236377" w:rsidRPr="0069512D" w:rsidRDefault="00236377" w:rsidP="00784859">
            <w:pPr>
              <w:numPr>
                <w:ilvl w:val="0"/>
                <w:numId w:val="34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GUI /HMI Programmierung?</w:t>
            </w:r>
          </w:p>
          <w:p w:rsidR="00236377" w:rsidRPr="0069512D" w:rsidRDefault="00236377" w:rsidP="008C18CF">
            <w:pPr>
              <w:numPr>
                <w:ilvl w:val="1"/>
                <w:numId w:val="34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C#</w:t>
            </w:r>
          </w:p>
        </w:tc>
        <w:tc>
          <w:tcPr>
            <w:tcW w:w="9922" w:type="dxa"/>
          </w:tcPr>
          <w:p w:rsidR="00236377" w:rsidRPr="0069512D" w:rsidRDefault="0023637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474D65" w:rsidRPr="0069512D" w:rsidRDefault="00474D6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EE20AA">
        <w:tc>
          <w:tcPr>
            <w:tcW w:w="236" w:type="dxa"/>
            <w:vMerge/>
          </w:tcPr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259" w:type="dxa"/>
            <w:gridSpan w:val="2"/>
            <w:vMerge/>
          </w:tcPr>
          <w:p w:rsidR="00236377" w:rsidRPr="0069512D" w:rsidRDefault="0023637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4433" w:type="dxa"/>
            <w:gridSpan w:val="4"/>
          </w:tcPr>
          <w:p w:rsidR="00236377" w:rsidRPr="0069512D" w:rsidRDefault="00236377" w:rsidP="00784859">
            <w:pPr>
              <w:numPr>
                <w:ilvl w:val="0"/>
                <w:numId w:val="26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Allrounder oder Fachspezifisch?</w:t>
            </w:r>
          </w:p>
        </w:tc>
        <w:tc>
          <w:tcPr>
            <w:tcW w:w="9922" w:type="dxa"/>
          </w:tcPr>
          <w:p w:rsidR="00266427" w:rsidRDefault="0026642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482E82" w:rsidRDefault="00482E82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8C18CF" w:rsidRPr="0069512D" w:rsidRDefault="008C18CF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EE20AA">
        <w:tc>
          <w:tcPr>
            <w:tcW w:w="236" w:type="dxa"/>
            <w:vMerge/>
          </w:tcPr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259" w:type="dxa"/>
            <w:gridSpan w:val="2"/>
            <w:vMerge/>
          </w:tcPr>
          <w:p w:rsidR="00236377" w:rsidRPr="0069512D" w:rsidRDefault="0023637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4433" w:type="dxa"/>
            <w:gridSpan w:val="4"/>
          </w:tcPr>
          <w:p w:rsidR="00236377" w:rsidRPr="0069512D" w:rsidRDefault="00236377" w:rsidP="00784859">
            <w:pPr>
              <w:numPr>
                <w:ilvl w:val="0"/>
                <w:numId w:val="26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Durchführung beim</w:t>
            </w:r>
          </w:p>
          <w:p w:rsidR="00236377" w:rsidRPr="0069512D" w:rsidRDefault="00236377" w:rsidP="00784859">
            <w:pPr>
              <w:numPr>
                <w:ilvl w:val="0"/>
                <w:numId w:val="35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Kunden?</w:t>
            </w:r>
          </w:p>
          <w:p w:rsidR="00236377" w:rsidRPr="0069512D" w:rsidRDefault="00236377" w:rsidP="00784859">
            <w:pPr>
              <w:numPr>
                <w:ilvl w:val="0"/>
                <w:numId w:val="35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Unternehmen?</w:t>
            </w:r>
          </w:p>
        </w:tc>
        <w:tc>
          <w:tcPr>
            <w:tcW w:w="9922" w:type="dxa"/>
          </w:tcPr>
          <w:p w:rsidR="00991797" w:rsidRDefault="0099179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8C18CF" w:rsidRPr="0069512D" w:rsidRDefault="008C18CF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EE20AA">
        <w:tc>
          <w:tcPr>
            <w:tcW w:w="236" w:type="dxa"/>
            <w:vMerge/>
          </w:tcPr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259" w:type="dxa"/>
            <w:gridSpan w:val="2"/>
            <w:vMerge/>
          </w:tcPr>
          <w:p w:rsidR="00236377" w:rsidRPr="0069512D" w:rsidRDefault="0023637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4433" w:type="dxa"/>
            <w:gridSpan w:val="4"/>
          </w:tcPr>
          <w:p w:rsidR="00236377" w:rsidRPr="0069512D" w:rsidRDefault="00236377" w:rsidP="00784859">
            <w:pPr>
              <w:numPr>
                <w:ilvl w:val="0"/>
                <w:numId w:val="26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Teamarbeit oder Einzelprojekte?</w:t>
            </w:r>
          </w:p>
        </w:tc>
        <w:tc>
          <w:tcPr>
            <w:tcW w:w="9922" w:type="dxa"/>
          </w:tcPr>
          <w:p w:rsidR="00C322DF" w:rsidRDefault="00C322DF" w:rsidP="005A1825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8C18CF" w:rsidRDefault="008C18CF" w:rsidP="005A1825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482E82" w:rsidRPr="0069512D" w:rsidRDefault="00482E82" w:rsidP="005A1825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EE20AA">
        <w:tc>
          <w:tcPr>
            <w:tcW w:w="236" w:type="dxa"/>
            <w:vMerge/>
          </w:tcPr>
          <w:p w:rsidR="00236377" w:rsidRPr="0069512D" w:rsidRDefault="00236377" w:rsidP="00784859">
            <w:pPr>
              <w:pStyle w:val="BDStandardtext"/>
              <w:numPr>
                <w:ilvl w:val="0"/>
                <w:numId w:val="25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692" w:type="dxa"/>
            <w:gridSpan w:val="6"/>
          </w:tcPr>
          <w:p w:rsidR="00236377" w:rsidRPr="0069512D" w:rsidRDefault="00236377" w:rsidP="00784859">
            <w:pPr>
              <w:numPr>
                <w:ilvl w:val="0"/>
                <w:numId w:val="27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 xml:space="preserve">Persönlicher Arbeitsplatz </w:t>
            </w:r>
          </w:p>
        </w:tc>
        <w:tc>
          <w:tcPr>
            <w:tcW w:w="9922" w:type="dxa"/>
          </w:tcPr>
          <w:p w:rsidR="00991797" w:rsidRDefault="00991797" w:rsidP="005A1825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8C18CF" w:rsidRPr="0069512D" w:rsidRDefault="008C18CF" w:rsidP="005A1825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EE20AA">
        <w:tc>
          <w:tcPr>
            <w:tcW w:w="236" w:type="dxa"/>
            <w:vMerge/>
          </w:tcPr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692" w:type="dxa"/>
            <w:gridSpan w:val="6"/>
          </w:tcPr>
          <w:p w:rsidR="00236377" w:rsidRPr="0069512D" w:rsidRDefault="004E583B" w:rsidP="00784859">
            <w:pPr>
              <w:numPr>
                <w:ilvl w:val="0"/>
                <w:numId w:val="27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Möglichkeiten sich einzubringen</w:t>
            </w:r>
            <w:r w:rsidR="00236377" w:rsidRPr="0069512D">
              <w:rPr>
                <w:rFonts w:ascii="Tahoma" w:hAnsi="Tahoma" w:cs="Tahoma"/>
                <w:color w:val="000000" w:themeColor="text1"/>
                <w:sz w:val="22"/>
              </w:rPr>
              <w:t>?</w:t>
            </w:r>
          </w:p>
        </w:tc>
        <w:tc>
          <w:tcPr>
            <w:tcW w:w="9922" w:type="dxa"/>
          </w:tcPr>
          <w:p w:rsidR="00474D65" w:rsidRDefault="00474D6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8C18CF" w:rsidRPr="0069512D" w:rsidRDefault="008C18CF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EE20AA">
        <w:tc>
          <w:tcPr>
            <w:tcW w:w="236" w:type="dxa"/>
            <w:vMerge/>
          </w:tcPr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692" w:type="dxa"/>
            <w:gridSpan w:val="6"/>
          </w:tcPr>
          <w:p w:rsidR="00236377" w:rsidRPr="0069512D" w:rsidRDefault="004E583B" w:rsidP="00784859">
            <w:pPr>
              <w:numPr>
                <w:ilvl w:val="0"/>
                <w:numId w:val="27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 xml:space="preserve">Einbindung in </w:t>
            </w:r>
            <w:r w:rsidR="00B10482" w:rsidRPr="0069512D">
              <w:rPr>
                <w:rFonts w:ascii="Tahoma" w:hAnsi="Tahoma" w:cs="Tahoma"/>
                <w:color w:val="000000" w:themeColor="text1"/>
                <w:sz w:val="22"/>
              </w:rPr>
              <w:t>die Firmenorganisation</w:t>
            </w: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?</w:t>
            </w:r>
            <w:r w:rsidR="00236377" w:rsidRPr="0069512D">
              <w:rPr>
                <w:rFonts w:ascii="Tahoma" w:hAnsi="Tahoma" w:cs="Tahoma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9922" w:type="dxa"/>
          </w:tcPr>
          <w:p w:rsidR="00301A36" w:rsidRDefault="00301A36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8C18CF" w:rsidRPr="0069512D" w:rsidRDefault="008C18CF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791D27">
        <w:trPr>
          <w:trHeight w:val="269"/>
        </w:trPr>
        <w:tc>
          <w:tcPr>
            <w:tcW w:w="14850" w:type="dxa"/>
            <w:gridSpan w:val="8"/>
          </w:tcPr>
          <w:p w:rsidR="00236377" w:rsidRPr="0069512D" w:rsidRDefault="00236377" w:rsidP="00784859">
            <w:pPr>
              <w:pStyle w:val="BDberschrift1"/>
              <w:spacing w:before="0" w:after="0"/>
              <w:ind w:left="357" w:hanging="357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szCs w:val="22"/>
              </w:rPr>
              <w:lastRenderedPageBreak/>
              <w:t>Wie sind die Abteilungen sowie das Team zusammengesetzt?</w:t>
            </w:r>
          </w:p>
        </w:tc>
      </w:tr>
      <w:tr w:rsidR="00FC2318" w:rsidRPr="0069512D" w:rsidTr="00864753">
        <w:tc>
          <w:tcPr>
            <w:tcW w:w="236" w:type="dxa"/>
            <w:vMerge w:val="restart"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267" w:type="dxa"/>
            <w:gridSpan w:val="5"/>
          </w:tcPr>
          <w:p w:rsidR="00FC2318" w:rsidRPr="0069512D" w:rsidRDefault="00FC2318" w:rsidP="00784859">
            <w:pPr>
              <w:pStyle w:val="BDStandardtext"/>
              <w:numPr>
                <w:ilvl w:val="0"/>
                <w:numId w:val="14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Allgemeines zum Team</w:t>
            </w:r>
          </w:p>
        </w:tc>
        <w:tc>
          <w:tcPr>
            <w:tcW w:w="10347" w:type="dxa"/>
            <w:gridSpan w:val="2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Pr="0069512D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864753">
        <w:tc>
          <w:tcPr>
            <w:tcW w:w="236" w:type="dxa"/>
            <w:vMerge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267" w:type="dxa"/>
            <w:gridSpan w:val="5"/>
          </w:tcPr>
          <w:p w:rsidR="00FC2318" w:rsidRPr="0069512D" w:rsidRDefault="00FC2318" w:rsidP="00784859">
            <w:pPr>
              <w:pStyle w:val="BDStandardtext"/>
              <w:numPr>
                <w:ilvl w:val="0"/>
                <w:numId w:val="14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 xml:space="preserve">Wie ist die Hierarchie im Team </w:t>
            </w:r>
          </w:p>
          <w:p w:rsidR="00FC2318" w:rsidRPr="0069512D" w:rsidRDefault="00FC2318" w:rsidP="00784859">
            <w:pPr>
              <w:pStyle w:val="BDStandardtext"/>
              <w:numPr>
                <w:ilvl w:val="1"/>
                <w:numId w:val="15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Klare geführte Strukturen?</w:t>
            </w:r>
          </w:p>
          <w:p w:rsidR="00FC2318" w:rsidRPr="0069512D" w:rsidRDefault="00FC2318" w:rsidP="00784859">
            <w:pPr>
              <w:pStyle w:val="BDStandardtext"/>
              <w:numPr>
                <w:ilvl w:val="1"/>
                <w:numId w:val="15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Einzelverantwortung?</w:t>
            </w:r>
          </w:p>
          <w:p w:rsidR="00FC2318" w:rsidRPr="0069512D" w:rsidRDefault="00FC2318" w:rsidP="00784859">
            <w:pPr>
              <w:pStyle w:val="BDStandardtext"/>
              <w:numPr>
                <w:ilvl w:val="1"/>
                <w:numId w:val="15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Einzelprojekte?</w:t>
            </w:r>
          </w:p>
        </w:tc>
        <w:tc>
          <w:tcPr>
            <w:tcW w:w="10347" w:type="dxa"/>
            <w:gridSpan w:val="2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 xml:space="preserve"> </w:t>
            </w:r>
            <w:r w:rsidRPr="0069512D">
              <w:rPr>
                <w:rFonts w:ascii="Tahoma" w:hAnsi="Tahoma" w:cs="Tahoma"/>
                <w:color w:val="000000" w:themeColor="text1"/>
                <w:sz w:val="22"/>
              </w:rPr>
              <w:br/>
            </w: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Pr="0069512D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864753">
        <w:tc>
          <w:tcPr>
            <w:tcW w:w="236" w:type="dxa"/>
            <w:vMerge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267" w:type="dxa"/>
            <w:gridSpan w:val="5"/>
          </w:tcPr>
          <w:p w:rsidR="00FC2318" w:rsidRPr="0069512D" w:rsidRDefault="00FC2318" w:rsidP="00784859">
            <w:pPr>
              <w:pStyle w:val="BDStandardtext"/>
              <w:numPr>
                <w:ilvl w:val="0"/>
                <w:numId w:val="14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 xml:space="preserve">Team Reflektion  </w:t>
            </w:r>
          </w:p>
          <w:p w:rsidR="00FC2318" w:rsidRPr="0069512D" w:rsidRDefault="00FC2318" w:rsidP="00784859">
            <w:pPr>
              <w:pStyle w:val="BDStandardtext"/>
              <w:numPr>
                <w:ilvl w:val="0"/>
                <w:numId w:val="36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Personalgespräche?</w:t>
            </w:r>
          </w:p>
          <w:p w:rsidR="00FC2318" w:rsidRPr="0069512D" w:rsidRDefault="00FC2318" w:rsidP="00784859">
            <w:pPr>
              <w:pStyle w:val="BDStandardtext"/>
              <w:numPr>
                <w:ilvl w:val="0"/>
                <w:numId w:val="36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Coaching?</w:t>
            </w:r>
          </w:p>
        </w:tc>
        <w:tc>
          <w:tcPr>
            <w:tcW w:w="10347" w:type="dxa"/>
            <w:gridSpan w:val="2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Pr="0069512D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864753">
        <w:tc>
          <w:tcPr>
            <w:tcW w:w="236" w:type="dxa"/>
            <w:vMerge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267" w:type="dxa"/>
            <w:gridSpan w:val="5"/>
          </w:tcPr>
          <w:p w:rsidR="0016679B" w:rsidRPr="0069512D" w:rsidRDefault="00FC2318" w:rsidP="00784859">
            <w:pPr>
              <w:pStyle w:val="BDStandardtext"/>
              <w:numPr>
                <w:ilvl w:val="0"/>
                <w:numId w:val="14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 xml:space="preserve">Wie ist eine klassische </w:t>
            </w:r>
          </w:p>
          <w:p w:rsidR="00FC2318" w:rsidRPr="0069512D" w:rsidRDefault="00FC2318" w:rsidP="00784859">
            <w:pPr>
              <w:pStyle w:val="BDStandardtext"/>
              <w:ind w:left="360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Herangehensweise an ein Projekt?</w:t>
            </w:r>
          </w:p>
          <w:p w:rsidR="00FC2318" w:rsidRPr="0069512D" w:rsidRDefault="00FC2318" w:rsidP="00784859">
            <w:pPr>
              <w:pStyle w:val="BDStandardtext"/>
              <w:numPr>
                <w:ilvl w:val="1"/>
                <w:numId w:val="37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Softwareentwicklungsphasen</w:t>
            </w:r>
          </w:p>
          <w:p w:rsidR="00FC2318" w:rsidRPr="0069512D" w:rsidRDefault="00FC2318" w:rsidP="00784859">
            <w:pPr>
              <w:pStyle w:val="BDStandardtext"/>
              <w:numPr>
                <w:ilvl w:val="1"/>
                <w:numId w:val="37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 xml:space="preserve">Werkzeuge </w:t>
            </w:r>
          </w:p>
        </w:tc>
        <w:tc>
          <w:tcPr>
            <w:tcW w:w="10347" w:type="dxa"/>
            <w:gridSpan w:val="2"/>
          </w:tcPr>
          <w:p w:rsidR="00FC2318" w:rsidRPr="0069512D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Pr="0069512D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864753">
        <w:tc>
          <w:tcPr>
            <w:tcW w:w="236" w:type="dxa"/>
            <w:vMerge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267" w:type="dxa"/>
            <w:gridSpan w:val="5"/>
          </w:tcPr>
          <w:p w:rsidR="00FC2318" w:rsidRPr="0069512D" w:rsidRDefault="00FC2318" w:rsidP="00784859">
            <w:pPr>
              <w:pStyle w:val="BDStandardtext"/>
              <w:numPr>
                <w:ilvl w:val="0"/>
                <w:numId w:val="14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Beschreibung der Kollegen im Team?</w:t>
            </w:r>
          </w:p>
        </w:tc>
        <w:tc>
          <w:tcPr>
            <w:tcW w:w="10347" w:type="dxa"/>
            <w:gridSpan w:val="2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Pr="0069512D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864753">
        <w:tc>
          <w:tcPr>
            <w:tcW w:w="236" w:type="dxa"/>
            <w:vMerge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267" w:type="dxa"/>
            <w:gridSpan w:val="5"/>
          </w:tcPr>
          <w:p w:rsidR="00FC2318" w:rsidRPr="0069512D" w:rsidRDefault="00FC2318" w:rsidP="00784859">
            <w:pPr>
              <w:pStyle w:val="BDStandardtext"/>
              <w:numPr>
                <w:ilvl w:val="0"/>
                <w:numId w:val="14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 xml:space="preserve">Anzahl der Mitarbeiter </w:t>
            </w:r>
          </w:p>
          <w:p w:rsidR="00FC2318" w:rsidRPr="0069512D" w:rsidRDefault="00FC2318" w:rsidP="00784859">
            <w:pPr>
              <w:pStyle w:val="BDStandardtext"/>
              <w:numPr>
                <w:ilvl w:val="1"/>
                <w:numId w:val="16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Wie groß ist das Team.</w:t>
            </w:r>
          </w:p>
        </w:tc>
        <w:tc>
          <w:tcPr>
            <w:tcW w:w="10347" w:type="dxa"/>
            <w:gridSpan w:val="2"/>
          </w:tcPr>
          <w:p w:rsidR="00FC2318" w:rsidRDefault="00FC2318" w:rsidP="0078485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0B4045" w:rsidRDefault="000B4045" w:rsidP="0078485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0B4045" w:rsidRPr="0069512D" w:rsidRDefault="000B4045" w:rsidP="0078485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FC2318" w:rsidRPr="0069512D" w:rsidTr="00864753">
        <w:tc>
          <w:tcPr>
            <w:tcW w:w="236" w:type="dxa"/>
            <w:vMerge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267" w:type="dxa"/>
            <w:gridSpan w:val="5"/>
          </w:tcPr>
          <w:p w:rsidR="00FC2318" w:rsidRPr="0069512D" w:rsidRDefault="00FC2318" w:rsidP="00784859">
            <w:pPr>
              <w:pStyle w:val="BDStandardtext"/>
              <w:numPr>
                <w:ilvl w:val="0"/>
                <w:numId w:val="14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 xml:space="preserve">SKILLS der Mitarbeiter? </w:t>
            </w:r>
          </w:p>
        </w:tc>
        <w:tc>
          <w:tcPr>
            <w:tcW w:w="10347" w:type="dxa"/>
            <w:gridSpan w:val="2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Pr="0069512D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864753">
        <w:trPr>
          <w:trHeight w:val="678"/>
        </w:trPr>
        <w:tc>
          <w:tcPr>
            <w:tcW w:w="236" w:type="dxa"/>
            <w:vMerge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4267" w:type="dxa"/>
            <w:gridSpan w:val="5"/>
          </w:tcPr>
          <w:p w:rsidR="00FC2318" w:rsidRPr="0069512D" w:rsidRDefault="00FC2318" w:rsidP="00784859">
            <w:pPr>
              <w:pStyle w:val="BDStandardtext"/>
              <w:numPr>
                <w:ilvl w:val="0"/>
                <w:numId w:val="14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Wer ist mein direkter Vorgesetzter?</w:t>
            </w:r>
          </w:p>
        </w:tc>
        <w:tc>
          <w:tcPr>
            <w:tcW w:w="10347" w:type="dxa"/>
            <w:gridSpan w:val="2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B4045" w:rsidRPr="0069512D" w:rsidRDefault="000B4045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791D27">
        <w:tc>
          <w:tcPr>
            <w:tcW w:w="14850" w:type="dxa"/>
            <w:gridSpan w:val="8"/>
          </w:tcPr>
          <w:p w:rsidR="00236377" w:rsidRPr="0069512D" w:rsidRDefault="00236377" w:rsidP="00784859">
            <w:pPr>
              <w:pStyle w:val="BDberschrift1"/>
              <w:spacing w:before="0" w:after="0"/>
              <w:ind w:left="357" w:hanging="357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szCs w:val="22"/>
              </w:rPr>
              <w:lastRenderedPageBreak/>
              <w:t>Wie sieht konkret die Einarbeitung aus?</w:t>
            </w:r>
          </w:p>
        </w:tc>
      </w:tr>
      <w:tr w:rsidR="00FC2318" w:rsidRPr="0069512D" w:rsidTr="00FE06D8">
        <w:tc>
          <w:tcPr>
            <w:tcW w:w="236" w:type="dxa"/>
            <w:vMerge w:val="restart"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3416" w:type="dxa"/>
            <w:gridSpan w:val="4"/>
          </w:tcPr>
          <w:p w:rsidR="00FC2318" w:rsidRPr="0069512D" w:rsidRDefault="00FC2318" w:rsidP="00784859">
            <w:pPr>
              <w:numPr>
                <w:ilvl w:val="0"/>
                <w:numId w:val="13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Einarbeitung in ein bestimmtes Projekt-/Produkt, oder dem gesamten Portfolio?</w:t>
            </w:r>
          </w:p>
        </w:tc>
        <w:tc>
          <w:tcPr>
            <w:tcW w:w="11198" w:type="dxa"/>
            <w:gridSpan w:val="3"/>
          </w:tcPr>
          <w:p w:rsidR="00FC2318" w:rsidRDefault="00FC2318" w:rsidP="00FE06D8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345DD3" w:rsidRDefault="00345DD3" w:rsidP="00FE06D8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345DD3" w:rsidRDefault="00345DD3" w:rsidP="00FE06D8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345DD3" w:rsidRPr="0069512D" w:rsidRDefault="00345DD3" w:rsidP="00FE06D8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FE06D8">
        <w:tc>
          <w:tcPr>
            <w:tcW w:w="236" w:type="dxa"/>
            <w:vMerge/>
          </w:tcPr>
          <w:p w:rsidR="00FC2318" w:rsidRPr="0069512D" w:rsidRDefault="00FC2318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3416" w:type="dxa"/>
            <w:gridSpan w:val="4"/>
          </w:tcPr>
          <w:p w:rsidR="00FC2318" w:rsidRPr="0069512D" w:rsidRDefault="00FC2318" w:rsidP="00784859">
            <w:pPr>
              <w:numPr>
                <w:ilvl w:val="0"/>
                <w:numId w:val="13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Gibt es einen Einarbeitungsrahmenplan?</w:t>
            </w:r>
          </w:p>
        </w:tc>
        <w:tc>
          <w:tcPr>
            <w:tcW w:w="11198" w:type="dxa"/>
            <w:gridSpan w:val="3"/>
          </w:tcPr>
          <w:p w:rsidR="00FC2318" w:rsidRDefault="00FC2318" w:rsidP="00FE06D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Default="00345DD3" w:rsidP="00FE06D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Default="00345DD3" w:rsidP="00FE06D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Pr="0069512D" w:rsidRDefault="00345DD3" w:rsidP="00FE06D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236377" w:rsidRPr="0069512D" w:rsidTr="00791D27">
        <w:tc>
          <w:tcPr>
            <w:tcW w:w="14850" w:type="dxa"/>
            <w:gridSpan w:val="8"/>
          </w:tcPr>
          <w:p w:rsidR="00236377" w:rsidRPr="0069512D" w:rsidRDefault="00236377" w:rsidP="00784859">
            <w:pPr>
              <w:numPr>
                <w:ilvl w:val="0"/>
                <w:numId w:val="18"/>
              </w:numPr>
              <w:ind w:left="357" w:hanging="357"/>
              <w:rPr>
                <w:rFonts w:ascii="Tahoma" w:hAnsi="Tahoma" w:cs="Tahoma"/>
                <w:b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>Wie ist Ihr Unternehmen auf dem Markt aufgestellt?</w:t>
            </w:r>
          </w:p>
        </w:tc>
      </w:tr>
      <w:tr w:rsidR="00236377" w:rsidRPr="0069512D" w:rsidTr="00FE06D8">
        <w:tc>
          <w:tcPr>
            <w:tcW w:w="236" w:type="dxa"/>
            <w:vMerge w:val="restart"/>
          </w:tcPr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3416" w:type="dxa"/>
            <w:gridSpan w:val="4"/>
          </w:tcPr>
          <w:p w:rsidR="00236377" w:rsidRPr="0069512D" w:rsidRDefault="00236377" w:rsidP="00784859">
            <w:pPr>
              <w:pStyle w:val="BDStandardtext"/>
              <w:numPr>
                <w:ilvl w:val="0"/>
                <w:numId w:val="19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Marktlage, Einsatzort, Referenzen.</w:t>
            </w:r>
          </w:p>
          <w:p w:rsidR="00236377" w:rsidRPr="0069512D" w:rsidRDefault="00236377" w:rsidP="00784859">
            <w:pPr>
              <w:pStyle w:val="BDStandardtext"/>
              <w:ind w:left="360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Zukunftssicherheit</w:t>
            </w:r>
          </w:p>
        </w:tc>
        <w:tc>
          <w:tcPr>
            <w:tcW w:w="11198" w:type="dxa"/>
            <w:gridSpan w:val="3"/>
          </w:tcPr>
          <w:p w:rsidR="00907FDE" w:rsidRDefault="00907FDE" w:rsidP="00784859">
            <w:pPr>
              <w:pStyle w:val="Standard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Default="00345DD3" w:rsidP="00784859">
            <w:pPr>
              <w:pStyle w:val="Standard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Pr="0069512D" w:rsidRDefault="00345DD3" w:rsidP="00784859">
            <w:pPr>
              <w:pStyle w:val="Standard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236377" w:rsidRPr="0069512D" w:rsidTr="00FE06D8">
        <w:tc>
          <w:tcPr>
            <w:tcW w:w="236" w:type="dxa"/>
            <w:vMerge/>
          </w:tcPr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3416" w:type="dxa"/>
            <w:gridSpan w:val="4"/>
          </w:tcPr>
          <w:p w:rsidR="00236377" w:rsidRPr="0069512D" w:rsidRDefault="00236377" w:rsidP="00784859">
            <w:pPr>
              <w:pStyle w:val="BDStandardtext"/>
              <w:numPr>
                <w:ilvl w:val="0"/>
                <w:numId w:val="20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Welches Produktportfolio?</w:t>
            </w:r>
          </w:p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11198" w:type="dxa"/>
            <w:gridSpan w:val="3"/>
          </w:tcPr>
          <w:p w:rsidR="00345DD3" w:rsidRDefault="00345DD3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991797" w:rsidRPr="0069512D" w:rsidRDefault="0099179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br/>
            </w:r>
          </w:p>
        </w:tc>
      </w:tr>
      <w:tr w:rsidR="00236377" w:rsidRPr="0069512D" w:rsidTr="00791D27">
        <w:tc>
          <w:tcPr>
            <w:tcW w:w="14850" w:type="dxa"/>
            <w:gridSpan w:val="8"/>
          </w:tcPr>
          <w:p w:rsidR="00236377" w:rsidRPr="0069512D" w:rsidRDefault="00236377" w:rsidP="00784859">
            <w:pPr>
              <w:numPr>
                <w:ilvl w:val="0"/>
                <w:numId w:val="18"/>
              </w:numPr>
              <w:ind w:left="357" w:hanging="357"/>
              <w:rPr>
                <w:rFonts w:ascii="Tahoma" w:hAnsi="Tahoma" w:cs="Tahoma"/>
                <w:b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>Welche Weiterbildungsmöglichkeiten/Aufstiegsmöglichkeiten gibt es?</w:t>
            </w:r>
          </w:p>
        </w:tc>
      </w:tr>
      <w:tr w:rsidR="00236377" w:rsidRPr="0069512D" w:rsidTr="00FE06D8">
        <w:tc>
          <w:tcPr>
            <w:tcW w:w="236" w:type="dxa"/>
          </w:tcPr>
          <w:p w:rsidR="00236377" w:rsidRPr="0069512D" w:rsidRDefault="00236377" w:rsidP="00784859">
            <w:pPr>
              <w:pStyle w:val="BDStandardtext"/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</w:p>
        </w:tc>
        <w:tc>
          <w:tcPr>
            <w:tcW w:w="3416" w:type="dxa"/>
            <w:gridSpan w:val="4"/>
          </w:tcPr>
          <w:p w:rsidR="00472C39" w:rsidRPr="0069512D" w:rsidRDefault="00236377" w:rsidP="00784859">
            <w:pPr>
              <w:pStyle w:val="BDStandardtext"/>
              <w:numPr>
                <w:ilvl w:val="0"/>
                <w:numId w:val="21"/>
              </w:numPr>
              <w:rPr>
                <w:rFonts w:ascii="Tahoma" w:hAnsi="Tahoma" w:cs="Tahoma"/>
                <w:color w:val="000000" w:themeColor="text1"/>
                <w:sz w:val="22"/>
                <w:lang w:val="de-DE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  <w:lang w:val="de-DE"/>
              </w:rPr>
              <w:t>Angebote durch das Unternehmen?</w:t>
            </w:r>
          </w:p>
        </w:tc>
        <w:tc>
          <w:tcPr>
            <w:tcW w:w="11198" w:type="dxa"/>
            <w:gridSpan w:val="3"/>
          </w:tcPr>
          <w:p w:rsidR="00475CEB" w:rsidRDefault="00475CEB" w:rsidP="0078485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Default="00345DD3" w:rsidP="0078485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Default="00345DD3" w:rsidP="0078485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Default="00345DD3" w:rsidP="0078485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Pr="0069512D" w:rsidRDefault="00345DD3" w:rsidP="0078485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236377" w:rsidRPr="0069512D" w:rsidTr="00791D27">
        <w:tc>
          <w:tcPr>
            <w:tcW w:w="14850" w:type="dxa"/>
            <w:gridSpan w:val="8"/>
          </w:tcPr>
          <w:p w:rsidR="00236377" w:rsidRPr="0069512D" w:rsidRDefault="00236377" w:rsidP="00784859">
            <w:pPr>
              <w:numPr>
                <w:ilvl w:val="0"/>
                <w:numId w:val="18"/>
              </w:numPr>
              <w:ind w:left="357" w:hanging="357"/>
              <w:rPr>
                <w:rFonts w:ascii="Tahoma" w:hAnsi="Tahoma" w:cs="Tahoma"/>
                <w:b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b/>
                <w:color w:val="000000" w:themeColor="text1"/>
                <w:sz w:val="22"/>
              </w:rPr>
              <w:t>Gibt es die Möglichkeit das Unternehmen besser kennen zu lernen?</w:t>
            </w:r>
          </w:p>
        </w:tc>
      </w:tr>
      <w:tr w:rsidR="00236377" w:rsidRPr="0069512D" w:rsidTr="00FE06D8">
        <w:tc>
          <w:tcPr>
            <w:tcW w:w="250" w:type="dxa"/>
            <w:gridSpan w:val="2"/>
            <w:vMerge w:val="restart"/>
          </w:tcPr>
          <w:p w:rsidR="00236377" w:rsidRPr="0069512D" w:rsidRDefault="00236377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236377" w:rsidRPr="0069512D" w:rsidRDefault="00236377" w:rsidP="00784859">
            <w:pPr>
              <w:numPr>
                <w:ilvl w:val="0"/>
                <w:numId w:val="2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Führung durch das Unternehmen?</w:t>
            </w:r>
          </w:p>
          <w:p w:rsidR="00236377" w:rsidRPr="0069512D" w:rsidRDefault="00236377" w:rsidP="00784859">
            <w:pPr>
              <w:numPr>
                <w:ilvl w:val="0"/>
                <w:numId w:val="38"/>
              </w:numPr>
              <w:rPr>
                <w:rFonts w:ascii="Tahoma" w:hAnsi="Tahoma" w:cs="Tahoma"/>
                <w:b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Mitarbeiter/ Team</w:t>
            </w:r>
          </w:p>
          <w:p w:rsidR="00236377" w:rsidRPr="0069512D" w:rsidRDefault="00236377" w:rsidP="00784859">
            <w:pPr>
              <w:numPr>
                <w:ilvl w:val="0"/>
                <w:numId w:val="38"/>
              </w:numPr>
              <w:rPr>
                <w:rFonts w:ascii="Tahoma" w:hAnsi="Tahoma" w:cs="Tahoma"/>
                <w:b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Umfeld</w:t>
            </w:r>
          </w:p>
        </w:tc>
        <w:tc>
          <w:tcPr>
            <w:tcW w:w="11198" w:type="dxa"/>
            <w:gridSpan w:val="3"/>
          </w:tcPr>
          <w:p w:rsidR="00F42E8A" w:rsidRPr="0069512D" w:rsidRDefault="00F42E8A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236377" w:rsidRPr="0069512D" w:rsidRDefault="00236377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236377" w:rsidRPr="0069512D" w:rsidTr="00FE06D8">
        <w:tc>
          <w:tcPr>
            <w:tcW w:w="250" w:type="dxa"/>
            <w:gridSpan w:val="2"/>
            <w:vMerge/>
          </w:tcPr>
          <w:p w:rsidR="00236377" w:rsidRPr="0069512D" w:rsidRDefault="00236377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236377" w:rsidRPr="0069512D" w:rsidRDefault="00236377" w:rsidP="00784859">
            <w:pPr>
              <w:numPr>
                <w:ilvl w:val="0"/>
                <w:numId w:val="2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Probe Tag?</w:t>
            </w:r>
          </w:p>
          <w:p w:rsidR="00472C39" w:rsidRPr="0069512D" w:rsidRDefault="00AF3CEF" w:rsidP="00EE65F0">
            <w:pPr>
              <w:numPr>
                <w:ilvl w:val="0"/>
                <w:numId w:val="39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FE06D8">
              <w:rPr>
                <w:rFonts w:ascii="Tahoma" w:hAnsi="Tahoma" w:cs="Tahoma"/>
                <w:color w:val="000000" w:themeColor="text1"/>
                <w:sz w:val="22"/>
              </w:rPr>
              <w:t>Zum b</w:t>
            </w:r>
            <w:r w:rsidR="00236377" w:rsidRPr="00FE06D8">
              <w:rPr>
                <w:rFonts w:ascii="Tahoma" w:hAnsi="Tahoma" w:cs="Tahoma"/>
                <w:color w:val="000000" w:themeColor="text1"/>
                <w:sz w:val="22"/>
              </w:rPr>
              <w:t xml:space="preserve">esseren Eindruck </w:t>
            </w:r>
          </w:p>
        </w:tc>
        <w:tc>
          <w:tcPr>
            <w:tcW w:w="11198" w:type="dxa"/>
            <w:gridSpan w:val="3"/>
          </w:tcPr>
          <w:p w:rsidR="00236377" w:rsidRDefault="00236377" w:rsidP="00784859">
            <w:pPr>
              <w:pStyle w:val="StandardWeb"/>
              <w:spacing w:before="0" w:beforeAutospacing="0" w:after="0" w:afterAutospacing="0"/>
              <w:ind w:left="709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Default="00345DD3" w:rsidP="00784859">
            <w:pPr>
              <w:pStyle w:val="StandardWeb"/>
              <w:spacing w:before="0" w:beforeAutospacing="0" w:after="0" w:afterAutospacing="0"/>
              <w:ind w:left="709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Default="00345DD3" w:rsidP="00784859">
            <w:pPr>
              <w:pStyle w:val="StandardWeb"/>
              <w:spacing w:before="0" w:beforeAutospacing="0" w:after="0" w:afterAutospacing="0"/>
              <w:ind w:left="709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345DD3" w:rsidRPr="0069512D" w:rsidRDefault="00345DD3" w:rsidP="00784859">
            <w:pPr>
              <w:pStyle w:val="StandardWeb"/>
              <w:spacing w:before="0" w:beforeAutospacing="0" w:after="0" w:afterAutospacing="0"/>
              <w:ind w:left="709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7556D1" w:rsidRPr="0069512D" w:rsidTr="00791D27">
        <w:tc>
          <w:tcPr>
            <w:tcW w:w="14850" w:type="dxa"/>
            <w:gridSpan w:val="8"/>
          </w:tcPr>
          <w:p w:rsidR="007556D1" w:rsidRPr="0069512D" w:rsidRDefault="007556D1" w:rsidP="00784859">
            <w:pPr>
              <w:pStyle w:val="StandardWeb"/>
              <w:numPr>
                <w:ilvl w:val="0"/>
                <w:numId w:val="30"/>
              </w:numPr>
              <w:spacing w:before="0" w:beforeAutospacing="0" w:after="0" w:afterAutospacing="0"/>
              <w:ind w:left="357" w:hanging="357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 w:rsidRPr="0069512D"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lastRenderedPageBreak/>
              <w:t>Wie sehen konkret die Rahmenbedingungen des Arbeitsvertrages aus?</w:t>
            </w:r>
          </w:p>
        </w:tc>
      </w:tr>
      <w:tr w:rsidR="00FC2318" w:rsidRPr="0069512D" w:rsidTr="00FE06D8">
        <w:tc>
          <w:tcPr>
            <w:tcW w:w="250" w:type="dxa"/>
            <w:gridSpan w:val="2"/>
            <w:vMerge w:val="restart"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FC2318" w:rsidRPr="0069512D" w:rsidRDefault="00FC2318" w:rsidP="00EE65F0">
            <w:pPr>
              <w:numPr>
                <w:ilvl w:val="0"/>
                <w:numId w:val="1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Vertragsart?</w:t>
            </w:r>
            <w:r w:rsidR="00EE65F0">
              <w:rPr>
                <w:rFonts w:ascii="Tahoma" w:hAnsi="Tahoma" w:cs="Tahoma"/>
                <w:color w:val="000000" w:themeColor="text1"/>
                <w:sz w:val="22"/>
              </w:rPr>
              <w:t xml:space="preserve"> (Unbefristet)</w:t>
            </w:r>
            <w:r w:rsidRPr="0069512D">
              <w:rPr>
                <w:rFonts w:ascii="Tahoma" w:hAnsi="Tahoma" w:cs="Tahoma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11198" w:type="dxa"/>
            <w:gridSpan w:val="3"/>
          </w:tcPr>
          <w:p w:rsidR="00D9751E" w:rsidRDefault="00D9751E" w:rsidP="00EE65F0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:rsidR="00006979" w:rsidRPr="0069512D" w:rsidRDefault="00006979" w:rsidP="00EE65F0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FC2318" w:rsidRPr="0069512D" w:rsidTr="00FE06D8">
        <w:tc>
          <w:tcPr>
            <w:tcW w:w="250" w:type="dxa"/>
            <w:gridSpan w:val="2"/>
            <w:vMerge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FC2318" w:rsidRPr="0069512D" w:rsidRDefault="00FC2318" w:rsidP="00784859">
            <w:pPr>
              <w:numPr>
                <w:ilvl w:val="0"/>
                <w:numId w:val="1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Probezeit?</w:t>
            </w:r>
          </w:p>
        </w:tc>
        <w:tc>
          <w:tcPr>
            <w:tcW w:w="11198" w:type="dxa"/>
            <w:gridSpan w:val="3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06979" w:rsidRPr="0069512D" w:rsidRDefault="00006979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FE06D8">
        <w:tc>
          <w:tcPr>
            <w:tcW w:w="250" w:type="dxa"/>
            <w:gridSpan w:val="2"/>
            <w:vMerge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FC2318" w:rsidRPr="0069512D" w:rsidRDefault="00FC2318" w:rsidP="00784859">
            <w:pPr>
              <w:numPr>
                <w:ilvl w:val="0"/>
                <w:numId w:val="1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Kündigungszeit?</w:t>
            </w:r>
          </w:p>
        </w:tc>
        <w:tc>
          <w:tcPr>
            <w:tcW w:w="11198" w:type="dxa"/>
            <w:gridSpan w:val="3"/>
          </w:tcPr>
          <w:p w:rsidR="00D9751E" w:rsidRDefault="00D9751E" w:rsidP="00EE65F0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06979" w:rsidRPr="0069512D" w:rsidRDefault="00006979" w:rsidP="00EE65F0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FE06D8">
        <w:tc>
          <w:tcPr>
            <w:tcW w:w="250" w:type="dxa"/>
            <w:gridSpan w:val="2"/>
            <w:vMerge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FC2318" w:rsidRPr="0069512D" w:rsidRDefault="00FC2318" w:rsidP="00784859">
            <w:pPr>
              <w:numPr>
                <w:ilvl w:val="0"/>
                <w:numId w:val="1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Urlaubstage?</w:t>
            </w:r>
          </w:p>
        </w:tc>
        <w:tc>
          <w:tcPr>
            <w:tcW w:w="11198" w:type="dxa"/>
            <w:gridSpan w:val="3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06979" w:rsidRPr="0069512D" w:rsidRDefault="00006979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FE06D8">
        <w:tc>
          <w:tcPr>
            <w:tcW w:w="250" w:type="dxa"/>
            <w:gridSpan w:val="2"/>
            <w:vMerge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FC2318" w:rsidRPr="0069512D" w:rsidRDefault="00FC2318" w:rsidP="00784859">
            <w:pPr>
              <w:numPr>
                <w:ilvl w:val="0"/>
                <w:numId w:val="1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 xml:space="preserve">Arbeitszeiten </w:t>
            </w:r>
          </w:p>
          <w:p w:rsidR="00FC2318" w:rsidRPr="0069512D" w:rsidRDefault="00FC2318" w:rsidP="00784859">
            <w:pPr>
              <w:numPr>
                <w:ilvl w:val="1"/>
                <w:numId w:val="40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bookmarkStart w:id="1" w:name="_GoBack"/>
            <w:r w:rsidRPr="0069512D">
              <w:rPr>
                <w:rFonts w:ascii="Tahoma" w:hAnsi="Tahoma" w:cs="Tahoma"/>
                <w:color w:val="000000" w:themeColor="text1"/>
                <w:sz w:val="22"/>
              </w:rPr>
              <w:t>Gleitzeit</w:t>
            </w:r>
          </w:p>
          <w:p w:rsidR="00FC2318" w:rsidRPr="0069512D" w:rsidRDefault="00FC2318" w:rsidP="00784859">
            <w:pPr>
              <w:numPr>
                <w:ilvl w:val="1"/>
                <w:numId w:val="40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Funktionsarbeit</w:t>
            </w:r>
          </w:p>
          <w:p w:rsidR="00FC2318" w:rsidRPr="0069512D" w:rsidRDefault="00FC2318" w:rsidP="00784859">
            <w:pPr>
              <w:numPr>
                <w:ilvl w:val="1"/>
                <w:numId w:val="40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HomeOffice</w:t>
            </w:r>
            <w:bookmarkEnd w:id="1"/>
          </w:p>
        </w:tc>
        <w:tc>
          <w:tcPr>
            <w:tcW w:w="11198" w:type="dxa"/>
            <w:gridSpan w:val="3"/>
          </w:tcPr>
          <w:p w:rsidR="00FC2318" w:rsidRPr="0069512D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FC2318" w:rsidRPr="0069512D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FE06D8">
        <w:tc>
          <w:tcPr>
            <w:tcW w:w="250" w:type="dxa"/>
            <w:gridSpan w:val="2"/>
            <w:vMerge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FC2318" w:rsidRPr="0069512D" w:rsidRDefault="00EE65F0" w:rsidP="00784859">
            <w:pPr>
              <w:numPr>
                <w:ilvl w:val="0"/>
                <w:numId w:val="1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</w:rPr>
              <w:t>Wochenstunden (32-36)</w:t>
            </w:r>
          </w:p>
        </w:tc>
        <w:tc>
          <w:tcPr>
            <w:tcW w:w="11198" w:type="dxa"/>
            <w:gridSpan w:val="3"/>
          </w:tcPr>
          <w:p w:rsidR="00D9751E" w:rsidRDefault="00D9751E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06979" w:rsidRPr="0069512D" w:rsidRDefault="00006979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FE06D8">
        <w:tc>
          <w:tcPr>
            <w:tcW w:w="250" w:type="dxa"/>
            <w:gridSpan w:val="2"/>
            <w:vMerge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FC2318" w:rsidRPr="0069512D" w:rsidRDefault="00FC2318" w:rsidP="00784859">
            <w:pPr>
              <w:numPr>
                <w:ilvl w:val="0"/>
                <w:numId w:val="1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Gehalt</w:t>
            </w:r>
            <w:r w:rsidR="00EE65F0">
              <w:rPr>
                <w:rFonts w:ascii="Tahoma" w:hAnsi="Tahoma" w:cs="Tahoma"/>
                <w:color w:val="000000" w:themeColor="text1"/>
                <w:sz w:val="22"/>
              </w:rPr>
              <w:t xml:space="preserve"> (Fest: 51.000€ </w:t>
            </w:r>
            <w:proofErr w:type="spellStart"/>
            <w:r w:rsidR="00EE65F0">
              <w:rPr>
                <w:rFonts w:ascii="Tahoma" w:hAnsi="Tahoma" w:cs="Tahoma"/>
                <w:color w:val="000000" w:themeColor="text1"/>
                <w:sz w:val="22"/>
              </w:rPr>
              <w:t>pa</w:t>
            </w:r>
            <w:proofErr w:type="spellEnd"/>
            <w:r w:rsidR="00EE65F0">
              <w:rPr>
                <w:rFonts w:ascii="Tahoma" w:hAnsi="Tahoma" w:cs="Tahoma"/>
                <w:color w:val="000000" w:themeColor="text1"/>
                <w:sz w:val="22"/>
              </w:rPr>
              <w:t>)</w:t>
            </w:r>
          </w:p>
        </w:tc>
        <w:tc>
          <w:tcPr>
            <w:tcW w:w="11198" w:type="dxa"/>
            <w:gridSpan w:val="3"/>
          </w:tcPr>
          <w:p w:rsidR="00D9751E" w:rsidRDefault="00D9751E" w:rsidP="00EE65F0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06979" w:rsidRPr="0069512D" w:rsidRDefault="00006979" w:rsidP="00EE65F0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FE06D8">
        <w:tc>
          <w:tcPr>
            <w:tcW w:w="250" w:type="dxa"/>
            <w:gridSpan w:val="2"/>
            <w:vMerge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284" w:type="dxa"/>
            <w:gridSpan w:val="2"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  <w:tc>
          <w:tcPr>
            <w:tcW w:w="3118" w:type="dxa"/>
          </w:tcPr>
          <w:p w:rsidR="00FC2318" w:rsidRPr="0069512D" w:rsidRDefault="00FC2318" w:rsidP="00784859">
            <w:pPr>
              <w:numPr>
                <w:ilvl w:val="0"/>
                <w:numId w:val="24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Sonstige Vergütungen?</w:t>
            </w:r>
          </w:p>
        </w:tc>
        <w:tc>
          <w:tcPr>
            <w:tcW w:w="11198" w:type="dxa"/>
            <w:gridSpan w:val="3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06979" w:rsidRPr="0069512D" w:rsidRDefault="00006979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  <w:tr w:rsidR="00FC2318" w:rsidRPr="0069512D" w:rsidTr="00FE06D8">
        <w:tc>
          <w:tcPr>
            <w:tcW w:w="250" w:type="dxa"/>
            <w:gridSpan w:val="2"/>
            <w:vMerge/>
          </w:tcPr>
          <w:p w:rsidR="00FC2318" w:rsidRPr="0069512D" w:rsidRDefault="00FC2318" w:rsidP="00784859">
            <w:pPr>
              <w:ind w:left="360"/>
              <w:rPr>
                <w:rFonts w:ascii="Tahoma" w:hAnsi="Tahoma" w:cs="Tahoma"/>
                <w:b/>
                <w:color w:val="000000" w:themeColor="text1"/>
                <w:sz w:val="22"/>
              </w:rPr>
            </w:pPr>
          </w:p>
        </w:tc>
        <w:tc>
          <w:tcPr>
            <w:tcW w:w="3402" w:type="dxa"/>
            <w:gridSpan w:val="3"/>
          </w:tcPr>
          <w:p w:rsidR="00FC2318" w:rsidRPr="0069512D" w:rsidRDefault="00FC2318" w:rsidP="00784859">
            <w:pPr>
              <w:numPr>
                <w:ilvl w:val="0"/>
                <w:numId w:val="12"/>
              </w:numPr>
              <w:rPr>
                <w:rFonts w:ascii="Tahoma" w:hAnsi="Tahoma" w:cs="Tahoma"/>
                <w:color w:val="000000" w:themeColor="text1"/>
                <w:sz w:val="22"/>
              </w:rPr>
            </w:pPr>
            <w:r w:rsidRPr="0069512D">
              <w:rPr>
                <w:rFonts w:ascii="Tahoma" w:hAnsi="Tahoma" w:cs="Tahoma"/>
                <w:color w:val="000000" w:themeColor="text1"/>
                <w:sz w:val="22"/>
              </w:rPr>
              <w:t>Möglicher Eintrittstermin?</w:t>
            </w:r>
          </w:p>
        </w:tc>
        <w:tc>
          <w:tcPr>
            <w:tcW w:w="11198" w:type="dxa"/>
            <w:gridSpan w:val="3"/>
          </w:tcPr>
          <w:p w:rsidR="00FC2318" w:rsidRDefault="00FC2318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  <w:p w:rsidR="00006979" w:rsidRPr="0069512D" w:rsidRDefault="00006979" w:rsidP="00784859">
            <w:pPr>
              <w:rPr>
                <w:rFonts w:ascii="Tahoma" w:hAnsi="Tahoma" w:cs="Tahoma"/>
                <w:color w:val="000000" w:themeColor="text1"/>
                <w:sz w:val="22"/>
              </w:rPr>
            </w:pPr>
          </w:p>
        </w:tc>
      </w:tr>
    </w:tbl>
    <w:p w:rsidR="00EA6AA0" w:rsidRPr="0069512D" w:rsidRDefault="00EA6AA0" w:rsidP="0078485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sz w:val="22"/>
          <w:szCs w:val="22"/>
        </w:rPr>
      </w:pPr>
    </w:p>
    <w:p w:rsidR="00EA6AA0" w:rsidRPr="0069512D" w:rsidRDefault="00EA6AA0" w:rsidP="0078485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sz w:val="22"/>
          <w:szCs w:val="22"/>
        </w:rPr>
      </w:pPr>
    </w:p>
    <w:p w:rsidR="00475CEB" w:rsidRPr="0069512D" w:rsidRDefault="00475CEB" w:rsidP="00784859">
      <w:pPr>
        <w:rPr>
          <w:rFonts w:ascii="Tahoma" w:hAnsi="Tahoma" w:cs="Tahoma"/>
          <w:b/>
          <w:bCs/>
          <w:sz w:val="22"/>
        </w:rPr>
      </w:pPr>
      <w:r w:rsidRPr="0069512D">
        <w:rPr>
          <w:rFonts w:ascii="Tahoma" w:hAnsi="Tahoma" w:cs="Tahoma"/>
          <w:b/>
          <w:bCs/>
          <w:sz w:val="22"/>
        </w:rPr>
        <w:br w:type="page"/>
      </w:r>
    </w:p>
    <w:p w:rsidR="00E959AD" w:rsidRPr="0069512D" w:rsidRDefault="00E959AD" w:rsidP="00784859">
      <w:pPr>
        <w:rPr>
          <w:rFonts w:ascii="Tahoma" w:hAnsi="Tahoma" w:cs="Tahoma"/>
          <w:b/>
          <w:bCs/>
          <w:sz w:val="22"/>
        </w:rPr>
      </w:pPr>
      <w:r w:rsidRPr="0069512D">
        <w:rPr>
          <w:rFonts w:ascii="Tahoma" w:hAnsi="Tahoma" w:cs="Tahoma"/>
          <w:b/>
          <w:bCs/>
          <w:sz w:val="22"/>
        </w:rPr>
        <w:lastRenderedPageBreak/>
        <w:t>Weitere Punkte:</w:t>
      </w:r>
    </w:p>
    <w:p w:rsidR="00E959AD" w:rsidRPr="0069512D" w:rsidRDefault="00E959AD" w:rsidP="00784859">
      <w:pPr>
        <w:rPr>
          <w:rFonts w:ascii="Tahoma" w:hAnsi="Tahoma" w:cs="Tahoma"/>
          <w:b/>
          <w:bCs/>
          <w:sz w:val="22"/>
        </w:rPr>
      </w:pPr>
    </w:p>
    <w:p w:rsidR="000B30A9" w:rsidRPr="0069512D" w:rsidRDefault="000B30A9" w:rsidP="00784859">
      <w:pPr>
        <w:pStyle w:val="Listenabsatz"/>
        <w:numPr>
          <w:ilvl w:val="0"/>
          <w:numId w:val="46"/>
        </w:numPr>
        <w:spacing w:after="0" w:line="240" w:lineRule="auto"/>
        <w:rPr>
          <w:rFonts w:ascii="Tahoma" w:eastAsia="Times New Roman" w:hAnsi="Tahoma" w:cs="Tahoma"/>
          <w:b/>
          <w:bCs/>
          <w:sz w:val="22"/>
          <w:lang w:eastAsia="de-DE"/>
        </w:rPr>
      </w:pPr>
      <w:r w:rsidRPr="0069512D">
        <w:rPr>
          <w:rFonts w:ascii="Tahoma" w:eastAsia="Times New Roman" w:hAnsi="Tahoma" w:cs="Tahoma"/>
          <w:b/>
          <w:bCs/>
          <w:sz w:val="22"/>
          <w:lang w:eastAsia="de-DE"/>
        </w:rPr>
        <w:t>Nebenberufliche Selbstständigkeit im Bereich Eventtechnik</w:t>
      </w:r>
    </w:p>
    <w:p w:rsidR="00F3062F" w:rsidRPr="0069512D" w:rsidRDefault="00F3062F" w:rsidP="00784859">
      <w:pPr>
        <w:rPr>
          <w:rFonts w:ascii="Tahoma" w:hAnsi="Tahoma" w:cs="Tahoma"/>
          <w:b/>
          <w:bCs/>
          <w:sz w:val="22"/>
        </w:rPr>
      </w:pPr>
    </w:p>
    <w:p w:rsidR="00F3062F" w:rsidRPr="0069512D" w:rsidRDefault="00F3062F" w:rsidP="00784859">
      <w:pPr>
        <w:rPr>
          <w:rFonts w:ascii="Tahoma" w:hAnsi="Tahoma" w:cs="Tahoma"/>
          <w:bCs/>
          <w:sz w:val="22"/>
        </w:rPr>
      </w:pPr>
      <w:r w:rsidRPr="0069512D">
        <w:rPr>
          <w:rFonts w:ascii="Tahoma" w:hAnsi="Tahoma" w:cs="Tahoma"/>
          <w:bCs/>
          <w:sz w:val="22"/>
        </w:rPr>
        <w:t xml:space="preserve">Angenehmes Gespräch. Der Vorgesetzte ist ein ruhiger Typ hat </w:t>
      </w:r>
      <w:r w:rsidR="000B30A9" w:rsidRPr="0069512D">
        <w:rPr>
          <w:rFonts w:ascii="Tahoma" w:hAnsi="Tahoma" w:cs="Tahoma"/>
          <w:bCs/>
          <w:sz w:val="22"/>
        </w:rPr>
        <w:t xml:space="preserve">auch </w:t>
      </w:r>
      <w:r w:rsidRPr="0069512D">
        <w:rPr>
          <w:rFonts w:ascii="Tahoma" w:hAnsi="Tahoma" w:cs="Tahoma"/>
          <w:bCs/>
          <w:sz w:val="22"/>
        </w:rPr>
        <w:t>wohl Ahnung.</w:t>
      </w:r>
    </w:p>
    <w:sectPr w:rsidR="00F3062F" w:rsidRPr="0069512D" w:rsidSect="00301A36">
      <w:headerReference w:type="default" r:id="rId8"/>
      <w:footerReference w:type="default" r:id="rId9"/>
      <w:pgSz w:w="16838" w:h="11906" w:orient="landscape" w:code="9"/>
      <w:pgMar w:top="1985" w:right="1525" w:bottom="1418" w:left="1134" w:header="851" w:footer="79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7B1" w:rsidRPr="00AF23F4" w:rsidRDefault="00BE37B1" w:rsidP="00AF23F4">
      <w:r>
        <w:separator/>
      </w:r>
    </w:p>
  </w:endnote>
  <w:endnote w:type="continuationSeparator" w:id="0">
    <w:p w:rsidR="00BE37B1" w:rsidRPr="00AF23F4" w:rsidRDefault="00BE37B1" w:rsidP="00AF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LT Std 57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B4F" w:rsidRDefault="000B1B4F">
    <w:r>
      <w:rPr>
        <w:noProof/>
        <w:lang w:eastAsia="de-DE"/>
      </w:rPr>
      <w:drawing>
        <wp:anchor distT="0" distB="9779" distL="114300" distR="114300" simplePos="0" relativeHeight="251657728" behindDoc="1" locked="0" layoutInCell="1" allowOverlap="1">
          <wp:simplePos x="0" y="0"/>
          <wp:positionH relativeFrom="margin">
            <wp:posOffset>-201930</wp:posOffset>
          </wp:positionH>
          <wp:positionV relativeFrom="paragraph">
            <wp:posOffset>-285115</wp:posOffset>
          </wp:positionV>
          <wp:extent cx="9679305" cy="542290"/>
          <wp:effectExtent l="19050" t="0" r="0" b="0"/>
          <wp:wrapTight wrapText="bothSides">
            <wp:wrapPolygon edited="0">
              <wp:start x="-43" y="0"/>
              <wp:lineTo x="0" y="20487"/>
              <wp:lineTo x="85" y="20487"/>
              <wp:lineTo x="21511" y="20487"/>
              <wp:lineTo x="21553" y="20487"/>
              <wp:lineTo x="21596" y="14417"/>
              <wp:lineTo x="21596" y="0"/>
              <wp:lineTo x="-43" y="0"/>
            </wp:wrapPolygon>
          </wp:wrapTight>
          <wp:docPr id="19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 descr="E:\header.jpg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305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7B1" w:rsidRPr="00AF23F4" w:rsidRDefault="00BE37B1" w:rsidP="00AF23F4">
      <w:r>
        <w:separator/>
      </w:r>
    </w:p>
  </w:footnote>
  <w:footnote w:type="continuationSeparator" w:id="0">
    <w:p w:rsidR="00BE37B1" w:rsidRPr="00AF23F4" w:rsidRDefault="00BE37B1" w:rsidP="00AF2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B4F" w:rsidRDefault="00BE37B1">
    <w:pPr>
      <w:pStyle w:val="Kopfzeil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73.35pt;margin-top:4.3pt;width:185.35pt;height:18.7pt;z-index:251658752;mso-height-percent:200;mso-height-percent:200;mso-width-relative:margin;mso-height-relative:margin" filled="f" stroked="f">
          <v:textbox style="mso-fit-shape-to-text:t">
            <w:txbxContent>
              <w:p w:rsidR="000B1B4F" w:rsidRDefault="000B1B4F">
                <w:r>
                  <w:t>Persönliches Bewerbungsgespräch</w:t>
                </w:r>
              </w:p>
            </w:txbxContent>
          </v:textbox>
        </v:shape>
      </w:pict>
    </w:r>
    <w:r w:rsidR="000B1B4F">
      <w:rPr>
        <w:noProof/>
        <w:lang w:eastAsia="de-DE"/>
      </w:rPr>
      <w:drawing>
        <wp:anchor distT="0" distB="9779" distL="114300" distR="114300" simplePos="0" relativeHeight="251656704" behindDoc="1" locked="0" layoutInCell="1" allowOverlap="1">
          <wp:simplePos x="0" y="0"/>
          <wp:positionH relativeFrom="margin">
            <wp:posOffset>-173846</wp:posOffset>
          </wp:positionH>
          <wp:positionV relativeFrom="paragraph">
            <wp:posOffset>-92964</wp:posOffset>
          </wp:positionV>
          <wp:extent cx="9645760" cy="542671"/>
          <wp:effectExtent l="57150" t="19050" r="12590" b="0"/>
          <wp:wrapTight wrapText="bothSides">
            <wp:wrapPolygon edited="0">
              <wp:start x="0" y="-758"/>
              <wp:lineTo x="-128" y="20473"/>
              <wp:lineTo x="21628" y="20473"/>
              <wp:lineTo x="21628" y="8341"/>
              <wp:lineTo x="21586" y="1516"/>
              <wp:lineTo x="21500" y="-758"/>
              <wp:lineTo x="0" y="-758"/>
            </wp:wrapPolygon>
          </wp:wrapTight>
          <wp:docPr id="1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9645760" cy="542671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0EA4FD3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948CD0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4E6D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F3628"/>
    <w:multiLevelType w:val="hybridMultilevel"/>
    <w:tmpl w:val="F3D4D70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A71464"/>
    <w:multiLevelType w:val="multilevel"/>
    <w:tmpl w:val="530676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6D711A5"/>
    <w:multiLevelType w:val="hybridMultilevel"/>
    <w:tmpl w:val="F2C069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B92B15"/>
    <w:multiLevelType w:val="hybridMultilevel"/>
    <w:tmpl w:val="12AEDE92"/>
    <w:lvl w:ilvl="0" w:tplc="EFF657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80EA3"/>
    <w:multiLevelType w:val="multilevel"/>
    <w:tmpl w:val="570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947404"/>
    <w:multiLevelType w:val="hybridMultilevel"/>
    <w:tmpl w:val="87B6D2CE"/>
    <w:lvl w:ilvl="0" w:tplc="AAF4D73A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A45A4"/>
    <w:multiLevelType w:val="multilevel"/>
    <w:tmpl w:val="0896C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0070BFE"/>
    <w:multiLevelType w:val="hybridMultilevel"/>
    <w:tmpl w:val="B98A7B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2126D5"/>
    <w:multiLevelType w:val="hybridMultilevel"/>
    <w:tmpl w:val="D9E24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D2DC3"/>
    <w:multiLevelType w:val="multilevel"/>
    <w:tmpl w:val="7BA026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869328C"/>
    <w:multiLevelType w:val="multilevel"/>
    <w:tmpl w:val="BD84F0CA"/>
    <w:lvl w:ilvl="0">
      <w:start w:val="3"/>
      <w:numFmt w:val="decimal"/>
      <w:pStyle w:val="BD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Dberschrift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D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Dberschrift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BDberschrift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C911B57"/>
    <w:multiLevelType w:val="multilevel"/>
    <w:tmpl w:val="0896C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62D49F2"/>
    <w:multiLevelType w:val="hybridMultilevel"/>
    <w:tmpl w:val="2F2AC17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D3CFF"/>
    <w:multiLevelType w:val="hybridMultilevel"/>
    <w:tmpl w:val="71C8997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B41FE"/>
    <w:multiLevelType w:val="hybridMultilevel"/>
    <w:tmpl w:val="05B6724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2A4E4E"/>
    <w:multiLevelType w:val="hybridMultilevel"/>
    <w:tmpl w:val="8A66F680"/>
    <w:lvl w:ilvl="0" w:tplc="37A0699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51936"/>
    <w:multiLevelType w:val="hybridMultilevel"/>
    <w:tmpl w:val="AD2E396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34CD7"/>
    <w:multiLevelType w:val="hybridMultilevel"/>
    <w:tmpl w:val="5318326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A56D6"/>
    <w:multiLevelType w:val="hybridMultilevel"/>
    <w:tmpl w:val="82A09D4A"/>
    <w:lvl w:ilvl="0" w:tplc="45BEFA0E">
      <w:start w:val="1"/>
      <w:numFmt w:val="decimal"/>
      <w:pStyle w:val="BDAuflistung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02E22"/>
    <w:multiLevelType w:val="hybridMultilevel"/>
    <w:tmpl w:val="3E442B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F66BA3"/>
    <w:multiLevelType w:val="hybridMultilevel"/>
    <w:tmpl w:val="C3CACCC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0D3DCD"/>
    <w:multiLevelType w:val="multilevel"/>
    <w:tmpl w:val="856CEB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66208BF"/>
    <w:multiLevelType w:val="hybridMultilevel"/>
    <w:tmpl w:val="9224EC80"/>
    <w:lvl w:ilvl="0" w:tplc="96A49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E364D"/>
    <w:multiLevelType w:val="multilevel"/>
    <w:tmpl w:val="A7D4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CB7A91"/>
    <w:multiLevelType w:val="hybridMultilevel"/>
    <w:tmpl w:val="35D23F28"/>
    <w:lvl w:ilvl="0" w:tplc="17E4D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E2591A"/>
    <w:multiLevelType w:val="multilevel"/>
    <w:tmpl w:val="530676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8A4356"/>
    <w:multiLevelType w:val="multilevel"/>
    <w:tmpl w:val="F2B21E40"/>
    <w:lvl w:ilvl="0">
      <w:numFmt w:val="bullet"/>
      <w:pStyle w:val="BDAufzhlung1"/>
      <w:lvlText w:val="-"/>
      <w:lvlJc w:val="left"/>
      <w:pPr>
        <w:ind w:left="357" w:hanging="357"/>
      </w:pPr>
      <w:rPr>
        <w:rFonts w:ascii="Univers LT Std 57 Cn" w:hAnsi="Univers LT Std 57 Cn" w:hint="default"/>
      </w:rPr>
    </w:lvl>
    <w:lvl w:ilvl="1">
      <w:start w:val="1"/>
      <w:numFmt w:val="bullet"/>
      <w:lvlText w:val="o"/>
      <w:lvlJc w:val="left"/>
      <w:pPr>
        <w:ind w:left="1072" w:hanging="35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86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0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29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58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73" w:hanging="358"/>
      </w:pPr>
      <w:rPr>
        <w:rFonts w:ascii="Wingdings" w:hAnsi="Wingdings" w:hint="default"/>
      </w:rPr>
    </w:lvl>
  </w:abstractNum>
  <w:abstractNum w:abstractNumId="30" w15:restartNumberingAfterBreak="0">
    <w:nsid w:val="47C63B2F"/>
    <w:multiLevelType w:val="hybridMultilevel"/>
    <w:tmpl w:val="CB1811D8"/>
    <w:lvl w:ilvl="0" w:tplc="1FAEAAB8">
      <w:start w:val="1"/>
      <w:numFmt w:val="ordinal"/>
      <w:pStyle w:val="BDNummerierung"/>
      <w:suff w:val="space"/>
      <w:lvlText w:val="%1 "/>
      <w:lvlJc w:val="right"/>
      <w:pPr>
        <w:ind w:left="360" w:hanging="360"/>
      </w:pPr>
      <w:rPr>
        <w:rFonts w:ascii="Arial" w:hAnsi="Arial" w:cs="Times New Roman" w:hint="default"/>
        <w:strike w:val="0"/>
        <w:dstrike w:val="0"/>
        <w:spacing w:val="0"/>
        <w:w w:val="100"/>
        <w:kern w:val="0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441FD8"/>
    <w:multiLevelType w:val="hybridMultilevel"/>
    <w:tmpl w:val="C0A8883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9A66FC"/>
    <w:multiLevelType w:val="hybridMultilevel"/>
    <w:tmpl w:val="220C9A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B534DC"/>
    <w:multiLevelType w:val="multilevel"/>
    <w:tmpl w:val="57805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2C4401"/>
    <w:multiLevelType w:val="multilevel"/>
    <w:tmpl w:val="41584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90" w:hanging="39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FB61E55"/>
    <w:multiLevelType w:val="hybridMultilevel"/>
    <w:tmpl w:val="CBCE5A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B838D1"/>
    <w:multiLevelType w:val="hybridMultilevel"/>
    <w:tmpl w:val="A9C46EDE"/>
    <w:lvl w:ilvl="0" w:tplc="B9A45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D0788"/>
    <w:multiLevelType w:val="multilevel"/>
    <w:tmpl w:val="33FC9570"/>
    <w:lvl w:ilvl="0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56"/>
        </w:tabs>
        <w:ind w:left="8256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8238C1"/>
    <w:multiLevelType w:val="multilevel"/>
    <w:tmpl w:val="A5821BF6"/>
    <w:lvl w:ilvl="0">
      <w:start w:val="1"/>
      <w:numFmt w:val="bullet"/>
      <w:pStyle w:val="BDAufzhlung2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2" w:hanging="35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86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0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29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58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73" w:hanging="358"/>
      </w:pPr>
      <w:rPr>
        <w:rFonts w:ascii="Wingdings" w:hAnsi="Wingdings" w:hint="default"/>
      </w:rPr>
    </w:lvl>
  </w:abstractNum>
  <w:abstractNum w:abstractNumId="39" w15:restartNumberingAfterBreak="0">
    <w:nsid w:val="72BE2E1D"/>
    <w:multiLevelType w:val="multilevel"/>
    <w:tmpl w:val="A68A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9849EA"/>
    <w:multiLevelType w:val="hybridMultilevel"/>
    <w:tmpl w:val="218C41C8"/>
    <w:lvl w:ilvl="0" w:tplc="FA22912E">
      <w:start w:val="1"/>
      <w:numFmt w:val="bullet"/>
      <w:pStyle w:val="BDAufzhlung3"/>
      <w:lvlText w:val="¢"/>
      <w:lvlJc w:val="left"/>
      <w:pPr>
        <w:ind w:left="2520" w:hanging="360"/>
      </w:pPr>
      <w:rPr>
        <w:rFonts w:ascii="Wingdings 2" w:hAnsi="Wingdings 2" w:hint="default"/>
        <w:color w:val="E25E13"/>
        <w:u w:color="E25E13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59E0809"/>
    <w:multiLevelType w:val="hybridMultilevel"/>
    <w:tmpl w:val="E08879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80071"/>
    <w:multiLevelType w:val="hybridMultilevel"/>
    <w:tmpl w:val="38244FA2"/>
    <w:lvl w:ilvl="0" w:tplc="7E46E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77578"/>
    <w:multiLevelType w:val="hybridMultilevel"/>
    <w:tmpl w:val="D812BB8A"/>
    <w:lvl w:ilvl="0" w:tplc="DCE030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958F7"/>
    <w:multiLevelType w:val="hybridMultilevel"/>
    <w:tmpl w:val="989C427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C53F05"/>
    <w:multiLevelType w:val="multilevel"/>
    <w:tmpl w:val="530676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40"/>
  </w:num>
  <w:num w:numId="5">
    <w:abstractNumId w:val="0"/>
  </w:num>
  <w:num w:numId="6">
    <w:abstractNumId w:val="29"/>
  </w:num>
  <w:num w:numId="7">
    <w:abstractNumId w:val="30"/>
  </w:num>
  <w:num w:numId="8">
    <w:abstractNumId w:val="21"/>
  </w:num>
  <w:num w:numId="9">
    <w:abstractNumId w:val="38"/>
  </w:num>
  <w:num w:numId="10">
    <w:abstractNumId w:val="4"/>
  </w:num>
  <w:num w:numId="11">
    <w:abstractNumId w:val="44"/>
  </w:num>
  <w:num w:numId="12">
    <w:abstractNumId w:val="23"/>
  </w:num>
  <w:num w:numId="13">
    <w:abstractNumId w:val="25"/>
  </w:num>
  <w:num w:numId="14">
    <w:abstractNumId w:val="14"/>
  </w:num>
  <w:num w:numId="15">
    <w:abstractNumId w:val="10"/>
  </w:num>
  <w:num w:numId="16">
    <w:abstractNumId w:val="5"/>
  </w:num>
  <w:num w:numId="17">
    <w:abstractNumId w:val="35"/>
  </w:num>
  <w:num w:numId="18">
    <w:abstractNumId w:val="18"/>
  </w:num>
  <w:num w:numId="19">
    <w:abstractNumId w:val="9"/>
  </w:num>
  <w:num w:numId="20">
    <w:abstractNumId w:val="43"/>
  </w:num>
  <w:num w:numId="21">
    <w:abstractNumId w:val="27"/>
  </w:num>
  <w:num w:numId="22">
    <w:abstractNumId w:val="36"/>
  </w:num>
  <w:num w:numId="23">
    <w:abstractNumId w:val="17"/>
  </w:num>
  <w:num w:numId="24">
    <w:abstractNumId w:val="22"/>
  </w:num>
  <w:num w:numId="25">
    <w:abstractNumId w:val="45"/>
  </w:num>
  <w:num w:numId="26">
    <w:abstractNumId w:val="6"/>
  </w:num>
  <w:num w:numId="27">
    <w:abstractNumId w:val="24"/>
  </w:num>
  <w:num w:numId="28">
    <w:abstractNumId w:val="28"/>
  </w:num>
  <w:num w:numId="29">
    <w:abstractNumId w:val="12"/>
  </w:num>
  <w:num w:numId="30">
    <w:abstractNumId w:val="8"/>
  </w:num>
  <w:num w:numId="31">
    <w:abstractNumId w:val="3"/>
  </w:num>
  <w:num w:numId="32">
    <w:abstractNumId w:val="42"/>
  </w:num>
  <w:num w:numId="33">
    <w:abstractNumId w:val="41"/>
  </w:num>
  <w:num w:numId="34">
    <w:abstractNumId w:val="31"/>
  </w:num>
  <w:num w:numId="35">
    <w:abstractNumId w:val="20"/>
  </w:num>
  <w:num w:numId="36">
    <w:abstractNumId w:val="16"/>
  </w:num>
  <w:num w:numId="37">
    <w:abstractNumId w:val="32"/>
  </w:num>
  <w:num w:numId="38">
    <w:abstractNumId w:val="15"/>
  </w:num>
  <w:num w:numId="39">
    <w:abstractNumId w:val="19"/>
  </w:num>
  <w:num w:numId="40">
    <w:abstractNumId w:val="34"/>
  </w:num>
  <w:num w:numId="41">
    <w:abstractNumId w:val="37"/>
  </w:num>
  <w:num w:numId="42">
    <w:abstractNumId w:val="39"/>
  </w:num>
  <w:num w:numId="43">
    <w:abstractNumId w:val="33"/>
  </w:num>
  <w:num w:numId="44">
    <w:abstractNumId w:val="7"/>
  </w:num>
  <w:num w:numId="45">
    <w:abstractNumId w:val="26"/>
  </w:num>
  <w:num w:numId="46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formatting="1" w:enforcement="0"/>
  <w:styleLockTheme/>
  <w:styleLockQFSet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DB9"/>
    <w:rsid w:val="0000055D"/>
    <w:rsid w:val="0000132F"/>
    <w:rsid w:val="000014D0"/>
    <w:rsid w:val="00003E75"/>
    <w:rsid w:val="00006979"/>
    <w:rsid w:val="00007F64"/>
    <w:rsid w:val="0001082A"/>
    <w:rsid w:val="00013153"/>
    <w:rsid w:val="00015C69"/>
    <w:rsid w:val="0001767A"/>
    <w:rsid w:val="00017794"/>
    <w:rsid w:val="00020F70"/>
    <w:rsid w:val="00021045"/>
    <w:rsid w:val="00021D26"/>
    <w:rsid w:val="00024494"/>
    <w:rsid w:val="00024C04"/>
    <w:rsid w:val="00025E9D"/>
    <w:rsid w:val="00030FCE"/>
    <w:rsid w:val="0003144D"/>
    <w:rsid w:val="0003146E"/>
    <w:rsid w:val="00033761"/>
    <w:rsid w:val="00034F72"/>
    <w:rsid w:val="000351C2"/>
    <w:rsid w:val="00036D66"/>
    <w:rsid w:val="00037068"/>
    <w:rsid w:val="00041CF7"/>
    <w:rsid w:val="00042905"/>
    <w:rsid w:val="00044D72"/>
    <w:rsid w:val="0004791D"/>
    <w:rsid w:val="00047E3D"/>
    <w:rsid w:val="00050006"/>
    <w:rsid w:val="00052CF1"/>
    <w:rsid w:val="00053E29"/>
    <w:rsid w:val="00054864"/>
    <w:rsid w:val="00054ADA"/>
    <w:rsid w:val="00054FE0"/>
    <w:rsid w:val="00056F76"/>
    <w:rsid w:val="00060833"/>
    <w:rsid w:val="0006175A"/>
    <w:rsid w:val="00064F57"/>
    <w:rsid w:val="000664B5"/>
    <w:rsid w:val="00066632"/>
    <w:rsid w:val="000727D1"/>
    <w:rsid w:val="0007307B"/>
    <w:rsid w:val="00075DCC"/>
    <w:rsid w:val="00082F47"/>
    <w:rsid w:val="000837EB"/>
    <w:rsid w:val="00083A73"/>
    <w:rsid w:val="00087550"/>
    <w:rsid w:val="00090B6A"/>
    <w:rsid w:val="00094572"/>
    <w:rsid w:val="00094F1C"/>
    <w:rsid w:val="00095C63"/>
    <w:rsid w:val="000A1A0E"/>
    <w:rsid w:val="000A2D0E"/>
    <w:rsid w:val="000A32FA"/>
    <w:rsid w:val="000A5806"/>
    <w:rsid w:val="000A5F59"/>
    <w:rsid w:val="000B0277"/>
    <w:rsid w:val="000B1355"/>
    <w:rsid w:val="000B1820"/>
    <w:rsid w:val="000B1B4F"/>
    <w:rsid w:val="000B1D57"/>
    <w:rsid w:val="000B2B85"/>
    <w:rsid w:val="000B30A9"/>
    <w:rsid w:val="000B3597"/>
    <w:rsid w:val="000B3EAB"/>
    <w:rsid w:val="000B4045"/>
    <w:rsid w:val="000B4FB4"/>
    <w:rsid w:val="000C01B3"/>
    <w:rsid w:val="000C1C42"/>
    <w:rsid w:val="000D02BE"/>
    <w:rsid w:val="000D2190"/>
    <w:rsid w:val="000D613C"/>
    <w:rsid w:val="000E2335"/>
    <w:rsid w:val="000E4D35"/>
    <w:rsid w:val="000E4D83"/>
    <w:rsid w:val="000E6098"/>
    <w:rsid w:val="000E6FF3"/>
    <w:rsid w:val="000E77D1"/>
    <w:rsid w:val="000E7D53"/>
    <w:rsid w:val="000F09CD"/>
    <w:rsid w:val="000F266A"/>
    <w:rsid w:val="001006D6"/>
    <w:rsid w:val="00102F8E"/>
    <w:rsid w:val="0010602E"/>
    <w:rsid w:val="00107250"/>
    <w:rsid w:val="00107665"/>
    <w:rsid w:val="001129FB"/>
    <w:rsid w:val="0011319C"/>
    <w:rsid w:val="0011478B"/>
    <w:rsid w:val="001148C1"/>
    <w:rsid w:val="001168D8"/>
    <w:rsid w:val="0011730E"/>
    <w:rsid w:val="00117A6F"/>
    <w:rsid w:val="0012154F"/>
    <w:rsid w:val="00121B35"/>
    <w:rsid w:val="00123470"/>
    <w:rsid w:val="00124C12"/>
    <w:rsid w:val="00124E13"/>
    <w:rsid w:val="00125226"/>
    <w:rsid w:val="001263DA"/>
    <w:rsid w:val="001313E3"/>
    <w:rsid w:val="001344B2"/>
    <w:rsid w:val="00134751"/>
    <w:rsid w:val="00135D24"/>
    <w:rsid w:val="001361E1"/>
    <w:rsid w:val="00136485"/>
    <w:rsid w:val="00137189"/>
    <w:rsid w:val="00143702"/>
    <w:rsid w:val="00145051"/>
    <w:rsid w:val="00146B51"/>
    <w:rsid w:val="00147602"/>
    <w:rsid w:val="0015007F"/>
    <w:rsid w:val="0015441C"/>
    <w:rsid w:val="00154737"/>
    <w:rsid w:val="00157969"/>
    <w:rsid w:val="0016184F"/>
    <w:rsid w:val="00162687"/>
    <w:rsid w:val="0016587F"/>
    <w:rsid w:val="0016679B"/>
    <w:rsid w:val="00167FE1"/>
    <w:rsid w:val="001711FC"/>
    <w:rsid w:val="00171B94"/>
    <w:rsid w:val="001722A2"/>
    <w:rsid w:val="00172B6E"/>
    <w:rsid w:val="001747FA"/>
    <w:rsid w:val="00175C2F"/>
    <w:rsid w:val="00175E42"/>
    <w:rsid w:val="00180C66"/>
    <w:rsid w:val="00180E96"/>
    <w:rsid w:val="0018191B"/>
    <w:rsid w:val="00182BA1"/>
    <w:rsid w:val="00184D0C"/>
    <w:rsid w:val="00186635"/>
    <w:rsid w:val="00186FB6"/>
    <w:rsid w:val="00192D12"/>
    <w:rsid w:val="0019372A"/>
    <w:rsid w:val="00194FF5"/>
    <w:rsid w:val="0019693A"/>
    <w:rsid w:val="001977A0"/>
    <w:rsid w:val="001A4817"/>
    <w:rsid w:val="001A4F19"/>
    <w:rsid w:val="001A6552"/>
    <w:rsid w:val="001A677D"/>
    <w:rsid w:val="001A7B26"/>
    <w:rsid w:val="001B0770"/>
    <w:rsid w:val="001B196A"/>
    <w:rsid w:val="001B7A11"/>
    <w:rsid w:val="001C08F6"/>
    <w:rsid w:val="001C3EF4"/>
    <w:rsid w:val="001C4EE3"/>
    <w:rsid w:val="001D0057"/>
    <w:rsid w:val="001D107D"/>
    <w:rsid w:val="001D4249"/>
    <w:rsid w:val="001D73F8"/>
    <w:rsid w:val="001D7F78"/>
    <w:rsid w:val="001E3056"/>
    <w:rsid w:val="001E5780"/>
    <w:rsid w:val="001E6B0E"/>
    <w:rsid w:val="001F10F0"/>
    <w:rsid w:val="001F7BEB"/>
    <w:rsid w:val="00200BC0"/>
    <w:rsid w:val="00202A35"/>
    <w:rsid w:val="00202D7C"/>
    <w:rsid w:val="00203525"/>
    <w:rsid w:val="0020678D"/>
    <w:rsid w:val="002071FB"/>
    <w:rsid w:val="002077F9"/>
    <w:rsid w:val="00207E39"/>
    <w:rsid w:val="00210640"/>
    <w:rsid w:val="00210EE1"/>
    <w:rsid w:val="00213F7B"/>
    <w:rsid w:val="00215CE4"/>
    <w:rsid w:val="002179FA"/>
    <w:rsid w:val="002226A7"/>
    <w:rsid w:val="00224AF6"/>
    <w:rsid w:val="00231523"/>
    <w:rsid w:val="0023213C"/>
    <w:rsid w:val="0023298B"/>
    <w:rsid w:val="00232E88"/>
    <w:rsid w:val="00234A04"/>
    <w:rsid w:val="00234C65"/>
    <w:rsid w:val="0023571B"/>
    <w:rsid w:val="00236377"/>
    <w:rsid w:val="00237132"/>
    <w:rsid w:val="00237E86"/>
    <w:rsid w:val="0024033C"/>
    <w:rsid w:val="0024079C"/>
    <w:rsid w:val="00243772"/>
    <w:rsid w:val="00244D3A"/>
    <w:rsid w:val="002467F9"/>
    <w:rsid w:val="0024784E"/>
    <w:rsid w:val="0025317A"/>
    <w:rsid w:val="0025423C"/>
    <w:rsid w:val="002579DB"/>
    <w:rsid w:val="002637D3"/>
    <w:rsid w:val="00266427"/>
    <w:rsid w:val="002669E4"/>
    <w:rsid w:val="002673BE"/>
    <w:rsid w:val="0027089A"/>
    <w:rsid w:val="0027096B"/>
    <w:rsid w:val="0027140B"/>
    <w:rsid w:val="00272E79"/>
    <w:rsid w:val="00275230"/>
    <w:rsid w:val="002807CB"/>
    <w:rsid w:val="00281688"/>
    <w:rsid w:val="0028192A"/>
    <w:rsid w:val="00283993"/>
    <w:rsid w:val="00283BA2"/>
    <w:rsid w:val="00283C4C"/>
    <w:rsid w:val="00284306"/>
    <w:rsid w:val="00284CA6"/>
    <w:rsid w:val="00285D9D"/>
    <w:rsid w:val="00290E69"/>
    <w:rsid w:val="00292B8E"/>
    <w:rsid w:val="00295380"/>
    <w:rsid w:val="002957D6"/>
    <w:rsid w:val="00295C19"/>
    <w:rsid w:val="00295CF1"/>
    <w:rsid w:val="00297C64"/>
    <w:rsid w:val="002A239C"/>
    <w:rsid w:val="002A423A"/>
    <w:rsid w:val="002A441B"/>
    <w:rsid w:val="002A4A15"/>
    <w:rsid w:val="002A6466"/>
    <w:rsid w:val="002A78BE"/>
    <w:rsid w:val="002A7E8C"/>
    <w:rsid w:val="002B09F6"/>
    <w:rsid w:val="002B1D61"/>
    <w:rsid w:val="002B2940"/>
    <w:rsid w:val="002B7449"/>
    <w:rsid w:val="002B7C29"/>
    <w:rsid w:val="002C1F78"/>
    <w:rsid w:val="002C3D0F"/>
    <w:rsid w:val="002C4067"/>
    <w:rsid w:val="002C5116"/>
    <w:rsid w:val="002C5B76"/>
    <w:rsid w:val="002C6789"/>
    <w:rsid w:val="002C730B"/>
    <w:rsid w:val="002D6149"/>
    <w:rsid w:val="002E0E1A"/>
    <w:rsid w:val="002E130E"/>
    <w:rsid w:val="002E1F94"/>
    <w:rsid w:val="002E1FD4"/>
    <w:rsid w:val="002E4170"/>
    <w:rsid w:val="002E4D20"/>
    <w:rsid w:val="002E5E12"/>
    <w:rsid w:val="002F2BC8"/>
    <w:rsid w:val="002F455E"/>
    <w:rsid w:val="002F4F01"/>
    <w:rsid w:val="002F5983"/>
    <w:rsid w:val="00301A36"/>
    <w:rsid w:val="00302255"/>
    <w:rsid w:val="0030283D"/>
    <w:rsid w:val="0030285C"/>
    <w:rsid w:val="003036DD"/>
    <w:rsid w:val="00304F89"/>
    <w:rsid w:val="00307BEF"/>
    <w:rsid w:val="00310368"/>
    <w:rsid w:val="00310DB5"/>
    <w:rsid w:val="00315FBF"/>
    <w:rsid w:val="00316C3B"/>
    <w:rsid w:val="003205AA"/>
    <w:rsid w:val="00320B60"/>
    <w:rsid w:val="003219A2"/>
    <w:rsid w:val="00325195"/>
    <w:rsid w:val="0032650D"/>
    <w:rsid w:val="003316F3"/>
    <w:rsid w:val="00331886"/>
    <w:rsid w:val="00333215"/>
    <w:rsid w:val="003358F6"/>
    <w:rsid w:val="00337164"/>
    <w:rsid w:val="0034009E"/>
    <w:rsid w:val="00340689"/>
    <w:rsid w:val="00340AA9"/>
    <w:rsid w:val="003423A5"/>
    <w:rsid w:val="00344D3C"/>
    <w:rsid w:val="00345DD3"/>
    <w:rsid w:val="00346A31"/>
    <w:rsid w:val="00346D88"/>
    <w:rsid w:val="00346DCE"/>
    <w:rsid w:val="00350047"/>
    <w:rsid w:val="00351555"/>
    <w:rsid w:val="003560D6"/>
    <w:rsid w:val="00356E4E"/>
    <w:rsid w:val="00357CB0"/>
    <w:rsid w:val="00360AFA"/>
    <w:rsid w:val="003613A2"/>
    <w:rsid w:val="003651BB"/>
    <w:rsid w:val="00365412"/>
    <w:rsid w:val="003729E5"/>
    <w:rsid w:val="00373573"/>
    <w:rsid w:val="0037377C"/>
    <w:rsid w:val="003738A5"/>
    <w:rsid w:val="00373BF9"/>
    <w:rsid w:val="0037450A"/>
    <w:rsid w:val="00374CE4"/>
    <w:rsid w:val="00381C6E"/>
    <w:rsid w:val="0038200B"/>
    <w:rsid w:val="003825A7"/>
    <w:rsid w:val="003829EB"/>
    <w:rsid w:val="00382A3F"/>
    <w:rsid w:val="00385A29"/>
    <w:rsid w:val="0039492E"/>
    <w:rsid w:val="0039525E"/>
    <w:rsid w:val="00396762"/>
    <w:rsid w:val="00397D89"/>
    <w:rsid w:val="003A026F"/>
    <w:rsid w:val="003A2E02"/>
    <w:rsid w:val="003A33FE"/>
    <w:rsid w:val="003A3BE4"/>
    <w:rsid w:val="003A5EE0"/>
    <w:rsid w:val="003A730F"/>
    <w:rsid w:val="003B29BD"/>
    <w:rsid w:val="003B364E"/>
    <w:rsid w:val="003B3DBE"/>
    <w:rsid w:val="003B4B6D"/>
    <w:rsid w:val="003C75FC"/>
    <w:rsid w:val="003D14DB"/>
    <w:rsid w:val="003D1946"/>
    <w:rsid w:val="003D2833"/>
    <w:rsid w:val="003D60F0"/>
    <w:rsid w:val="003D696E"/>
    <w:rsid w:val="003D6C2A"/>
    <w:rsid w:val="003D7965"/>
    <w:rsid w:val="003E192D"/>
    <w:rsid w:val="003E215B"/>
    <w:rsid w:val="003E231E"/>
    <w:rsid w:val="003E2822"/>
    <w:rsid w:val="003E3C64"/>
    <w:rsid w:val="003E422A"/>
    <w:rsid w:val="003E584D"/>
    <w:rsid w:val="003F0428"/>
    <w:rsid w:val="003F1876"/>
    <w:rsid w:val="003F1D16"/>
    <w:rsid w:val="003F2481"/>
    <w:rsid w:val="003F7E65"/>
    <w:rsid w:val="0040124E"/>
    <w:rsid w:val="004032EB"/>
    <w:rsid w:val="004039B8"/>
    <w:rsid w:val="00405B34"/>
    <w:rsid w:val="004078B2"/>
    <w:rsid w:val="004127EA"/>
    <w:rsid w:val="0041334B"/>
    <w:rsid w:val="004142C6"/>
    <w:rsid w:val="004158CC"/>
    <w:rsid w:val="00423DB4"/>
    <w:rsid w:val="00424B92"/>
    <w:rsid w:val="00426DD5"/>
    <w:rsid w:val="00426FF7"/>
    <w:rsid w:val="00427933"/>
    <w:rsid w:val="00427EBA"/>
    <w:rsid w:val="00432327"/>
    <w:rsid w:val="00433DFE"/>
    <w:rsid w:val="00434122"/>
    <w:rsid w:val="0043578F"/>
    <w:rsid w:val="00440AD4"/>
    <w:rsid w:val="00442B27"/>
    <w:rsid w:val="00443310"/>
    <w:rsid w:val="0044384C"/>
    <w:rsid w:val="00443FF1"/>
    <w:rsid w:val="004448DD"/>
    <w:rsid w:val="0044570C"/>
    <w:rsid w:val="00445E08"/>
    <w:rsid w:val="0044658F"/>
    <w:rsid w:val="004472CE"/>
    <w:rsid w:val="004500EB"/>
    <w:rsid w:val="0045313B"/>
    <w:rsid w:val="004606EC"/>
    <w:rsid w:val="00462F8F"/>
    <w:rsid w:val="00464AFF"/>
    <w:rsid w:val="00464B0D"/>
    <w:rsid w:val="004672DD"/>
    <w:rsid w:val="00467DDD"/>
    <w:rsid w:val="00471DA7"/>
    <w:rsid w:val="00472C39"/>
    <w:rsid w:val="00472F57"/>
    <w:rsid w:val="00474D65"/>
    <w:rsid w:val="00475CEB"/>
    <w:rsid w:val="00476096"/>
    <w:rsid w:val="00480EDC"/>
    <w:rsid w:val="00480F05"/>
    <w:rsid w:val="00482E82"/>
    <w:rsid w:val="00484BDF"/>
    <w:rsid w:val="00490E51"/>
    <w:rsid w:val="0049153E"/>
    <w:rsid w:val="0049327D"/>
    <w:rsid w:val="004946BF"/>
    <w:rsid w:val="004A3B2B"/>
    <w:rsid w:val="004A6A46"/>
    <w:rsid w:val="004A7805"/>
    <w:rsid w:val="004B0167"/>
    <w:rsid w:val="004B0E92"/>
    <w:rsid w:val="004B2229"/>
    <w:rsid w:val="004B3503"/>
    <w:rsid w:val="004B611F"/>
    <w:rsid w:val="004B63F1"/>
    <w:rsid w:val="004B71CD"/>
    <w:rsid w:val="004C57EC"/>
    <w:rsid w:val="004C5E03"/>
    <w:rsid w:val="004D39D8"/>
    <w:rsid w:val="004D54D7"/>
    <w:rsid w:val="004D5B12"/>
    <w:rsid w:val="004D7897"/>
    <w:rsid w:val="004E049D"/>
    <w:rsid w:val="004E22F8"/>
    <w:rsid w:val="004E399E"/>
    <w:rsid w:val="004E583B"/>
    <w:rsid w:val="004F0730"/>
    <w:rsid w:val="004F1BC1"/>
    <w:rsid w:val="0050006F"/>
    <w:rsid w:val="00500A83"/>
    <w:rsid w:val="00504281"/>
    <w:rsid w:val="00504CFB"/>
    <w:rsid w:val="00510C86"/>
    <w:rsid w:val="0051193D"/>
    <w:rsid w:val="005159D6"/>
    <w:rsid w:val="00520FF2"/>
    <w:rsid w:val="00521821"/>
    <w:rsid w:val="0052666E"/>
    <w:rsid w:val="00530C1E"/>
    <w:rsid w:val="00531D4E"/>
    <w:rsid w:val="00534C16"/>
    <w:rsid w:val="0053576E"/>
    <w:rsid w:val="00536C02"/>
    <w:rsid w:val="0053700D"/>
    <w:rsid w:val="005400F7"/>
    <w:rsid w:val="00540CFB"/>
    <w:rsid w:val="00540EB1"/>
    <w:rsid w:val="00541638"/>
    <w:rsid w:val="00544F10"/>
    <w:rsid w:val="005460A8"/>
    <w:rsid w:val="00546F75"/>
    <w:rsid w:val="005507F1"/>
    <w:rsid w:val="0055214E"/>
    <w:rsid w:val="00553352"/>
    <w:rsid w:val="005645B8"/>
    <w:rsid w:val="00571B27"/>
    <w:rsid w:val="0057652B"/>
    <w:rsid w:val="00577BC5"/>
    <w:rsid w:val="00577FDE"/>
    <w:rsid w:val="00580272"/>
    <w:rsid w:val="00582DC5"/>
    <w:rsid w:val="00585E1B"/>
    <w:rsid w:val="00593EC7"/>
    <w:rsid w:val="005962CE"/>
    <w:rsid w:val="005967A6"/>
    <w:rsid w:val="005A087E"/>
    <w:rsid w:val="005A1825"/>
    <w:rsid w:val="005A1E31"/>
    <w:rsid w:val="005A4E26"/>
    <w:rsid w:val="005A54EB"/>
    <w:rsid w:val="005A5F70"/>
    <w:rsid w:val="005A681C"/>
    <w:rsid w:val="005A727D"/>
    <w:rsid w:val="005A7CF0"/>
    <w:rsid w:val="005B013E"/>
    <w:rsid w:val="005B2818"/>
    <w:rsid w:val="005B3495"/>
    <w:rsid w:val="005B61CA"/>
    <w:rsid w:val="005B71D7"/>
    <w:rsid w:val="005B724B"/>
    <w:rsid w:val="005C0277"/>
    <w:rsid w:val="005C029A"/>
    <w:rsid w:val="005C0F86"/>
    <w:rsid w:val="005C44B4"/>
    <w:rsid w:val="005D0221"/>
    <w:rsid w:val="005D08FA"/>
    <w:rsid w:val="005D2727"/>
    <w:rsid w:val="005D35B0"/>
    <w:rsid w:val="005D43AB"/>
    <w:rsid w:val="005D72AD"/>
    <w:rsid w:val="005E0350"/>
    <w:rsid w:val="005E075F"/>
    <w:rsid w:val="005E0779"/>
    <w:rsid w:val="005E1912"/>
    <w:rsid w:val="005E3BC0"/>
    <w:rsid w:val="005F39D4"/>
    <w:rsid w:val="005F3FAE"/>
    <w:rsid w:val="0060059C"/>
    <w:rsid w:val="00603F57"/>
    <w:rsid w:val="00607FC6"/>
    <w:rsid w:val="0061182D"/>
    <w:rsid w:val="006134D8"/>
    <w:rsid w:val="006135E5"/>
    <w:rsid w:val="00615D2A"/>
    <w:rsid w:val="00617671"/>
    <w:rsid w:val="00617E4F"/>
    <w:rsid w:val="00620CA6"/>
    <w:rsid w:val="00621180"/>
    <w:rsid w:val="00626235"/>
    <w:rsid w:val="006319B8"/>
    <w:rsid w:val="00632D16"/>
    <w:rsid w:val="006333D1"/>
    <w:rsid w:val="00633504"/>
    <w:rsid w:val="00634050"/>
    <w:rsid w:val="00634EE6"/>
    <w:rsid w:val="00634EF0"/>
    <w:rsid w:val="00635508"/>
    <w:rsid w:val="00635C00"/>
    <w:rsid w:val="006362C5"/>
    <w:rsid w:val="006366A8"/>
    <w:rsid w:val="00640FFC"/>
    <w:rsid w:val="00642C93"/>
    <w:rsid w:val="00643C55"/>
    <w:rsid w:val="00643E99"/>
    <w:rsid w:val="00646E46"/>
    <w:rsid w:val="00647EB3"/>
    <w:rsid w:val="006503F0"/>
    <w:rsid w:val="006506C5"/>
    <w:rsid w:val="00651BD5"/>
    <w:rsid w:val="0065227E"/>
    <w:rsid w:val="00652803"/>
    <w:rsid w:val="00653079"/>
    <w:rsid w:val="00653820"/>
    <w:rsid w:val="006556DE"/>
    <w:rsid w:val="00657F20"/>
    <w:rsid w:val="006622CC"/>
    <w:rsid w:val="00664D30"/>
    <w:rsid w:val="006657F9"/>
    <w:rsid w:val="00665EDF"/>
    <w:rsid w:val="00670949"/>
    <w:rsid w:val="00675B08"/>
    <w:rsid w:val="006774C9"/>
    <w:rsid w:val="00684539"/>
    <w:rsid w:val="00684C09"/>
    <w:rsid w:val="00684DD5"/>
    <w:rsid w:val="006855A2"/>
    <w:rsid w:val="006868C7"/>
    <w:rsid w:val="006877D3"/>
    <w:rsid w:val="00691204"/>
    <w:rsid w:val="0069369A"/>
    <w:rsid w:val="00694A32"/>
    <w:rsid w:val="0069512D"/>
    <w:rsid w:val="00695EC2"/>
    <w:rsid w:val="006967E1"/>
    <w:rsid w:val="006A1A81"/>
    <w:rsid w:val="006A291D"/>
    <w:rsid w:val="006A31C6"/>
    <w:rsid w:val="006A3799"/>
    <w:rsid w:val="006A625F"/>
    <w:rsid w:val="006B0832"/>
    <w:rsid w:val="006B10CD"/>
    <w:rsid w:val="006B1C74"/>
    <w:rsid w:val="006B2545"/>
    <w:rsid w:val="006B3212"/>
    <w:rsid w:val="006B5FF5"/>
    <w:rsid w:val="006B6B94"/>
    <w:rsid w:val="006C1159"/>
    <w:rsid w:val="006C1299"/>
    <w:rsid w:val="006C4096"/>
    <w:rsid w:val="006C5B7B"/>
    <w:rsid w:val="006C62FC"/>
    <w:rsid w:val="006C6626"/>
    <w:rsid w:val="006C6FF1"/>
    <w:rsid w:val="006C7076"/>
    <w:rsid w:val="006D24B4"/>
    <w:rsid w:val="006D3523"/>
    <w:rsid w:val="006D5310"/>
    <w:rsid w:val="006D53BC"/>
    <w:rsid w:val="006D6E68"/>
    <w:rsid w:val="006D759D"/>
    <w:rsid w:val="006D7ECC"/>
    <w:rsid w:val="006E037A"/>
    <w:rsid w:val="006E08CE"/>
    <w:rsid w:val="006E105E"/>
    <w:rsid w:val="006E568C"/>
    <w:rsid w:val="006E5C20"/>
    <w:rsid w:val="006E6449"/>
    <w:rsid w:val="006F0FCA"/>
    <w:rsid w:val="006F1A42"/>
    <w:rsid w:val="006F2589"/>
    <w:rsid w:val="006F30CD"/>
    <w:rsid w:val="006F510E"/>
    <w:rsid w:val="006F5BC2"/>
    <w:rsid w:val="00700599"/>
    <w:rsid w:val="00703DB3"/>
    <w:rsid w:val="007067D6"/>
    <w:rsid w:val="00707CFE"/>
    <w:rsid w:val="00711776"/>
    <w:rsid w:val="007126E7"/>
    <w:rsid w:val="00712B7B"/>
    <w:rsid w:val="00712CD9"/>
    <w:rsid w:val="00715B73"/>
    <w:rsid w:val="00717E58"/>
    <w:rsid w:val="00721A3E"/>
    <w:rsid w:val="007229C7"/>
    <w:rsid w:val="007232C7"/>
    <w:rsid w:val="00723B9E"/>
    <w:rsid w:val="00723C13"/>
    <w:rsid w:val="00724ACC"/>
    <w:rsid w:val="007262AF"/>
    <w:rsid w:val="0072645F"/>
    <w:rsid w:val="00726DCE"/>
    <w:rsid w:val="0073050F"/>
    <w:rsid w:val="00731EB8"/>
    <w:rsid w:val="00733A1D"/>
    <w:rsid w:val="007341C5"/>
    <w:rsid w:val="00734528"/>
    <w:rsid w:val="00734C20"/>
    <w:rsid w:val="007352FE"/>
    <w:rsid w:val="00741126"/>
    <w:rsid w:val="00741FA1"/>
    <w:rsid w:val="00742A89"/>
    <w:rsid w:val="00743BF4"/>
    <w:rsid w:val="00747293"/>
    <w:rsid w:val="00750501"/>
    <w:rsid w:val="00753FB4"/>
    <w:rsid w:val="007556D1"/>
    <w:rsid w:val="0076271F"/>
    <w:rsid w:val="0076307F"/>
    <w:rsid w:val="00764471"/>
    <w:rsid w:val="0076489A"/>
    <w:rsid w:val="00764D90"/>
    <w:rsid w:val="00767E5B"/>
    <w:rsid w:val="0077077B"/>
    <w:rsid w:val="00770DE8"/>
    <w:rsid w:val="0077158C"/>
    <w:rsid w:val="0077193C"/>
    <w:rsid w:val="00771DFC"/>
    <w:rsid w:val="00777229"/>
    <w:rsid w:val="00777718"/>
    <w:rsid w:val="00777870"/>
    <w:rsid w:val="007816C3"/>
    <w:rsid w:val="0078233D"/>
    <w:rsid w:val="00783589"/>
    <w:rsid w:val="00783ADA"/>
    <w:rsid w:val="00784859"/>
    <w:rsid w:val="00791D27"/>
    <w:rsid w:val="00794B48"/>
    <w:rsid w:val="0079523F"/>
    <w:rsid w:val="007957A6"/>
    <w:rsid w:val="00795A50"/>
    <w:rsid w:val="007A055C"/>
    <w:rsid w:val="007A31A1"/>
    <w:rsid w:val="007A7546"/>
    <w:rsid w:val="007B0479"/>
    <w:rsid w:val="007B0D59"/>
    <w:rsid w:val="007B3B4F"/>
    <w:rsid w:val="007B660D"/>
    <w:rsid w:val="007C164C"/>
    <w:rsid w:val="007C29BF"/>
    <w:rsid w:val="007C3F72"/>
    <w:rsid w:val="007C7220"/>
    <w:rsid w:val="007C77E1"/>
    <w:rsid w:val="007D0773"/>
    <w:rsid w:val="007D1C96"/>
    <w:rsid w:val="007D1F68"/>
    <w:rsid w:val="007D2585"/>
    <w:rsid w:val="007D33B0"/>
    <w:rsid w:val="007D626F"/>
    <w:rsid w:val="007E0598"/>
    <w:rsid w:val="007E25ED"/>
    <w:rsid w:val="007E5DAD"/>
    <w:rsid w:val="007E6AB2"/>
    <w:rsid w:val="007E7968"/>
    <w:rsid w:val="007F2686"/>
    <w:rsid w:val="007F2B4C"/>
    <w:rsid w:val="007F33EF"/>
    <w:rsid w:val="007F58EB"/>
    <w:rsid w:val="007F697F"/>
    <w:rsid w:val="007F6CA6"/>
    <w:rsid w:val="00800188"/>
    <w:rsid w:val="008001F7"/>
    <w:rsid w:val="0080033C"/>
    <w:rsid w:val="008007F3"/>
    <w:rsid w:val="00800F4E"/>
    <w:rsid w:val="008035F1"/>
    <w:rsid w:val="00805031"/>
    <w:rsid w:val="00805B72"/>
    <w:rsid w:val="00815C80"/>
    <w:rsid w:val="00821284"/>
    <w:rsid w:val="00821540"/>
    <w:rsid w:val="008219F8"/>
    <w:rsid w:val="00821E63"/>
    <w:rsid w:val="00822103"/>
    <w:rsid w:val="008239E8"/>
    <w:rsid w:val="00824DEA"/>
    <w:rsid w:val="00826E4C"/>
    <w:rsid w:val="00827063"/>
    <w:rsid w:val="0082719F"/>
    <w:rsid w:val="00830628"/>
    <w:rsid w:val="008314B3"/>
    <w:rsid w:val="00833C7A"/>
    <w:rsid w:val="008347FC"/>
    <w:rsid w:val="0083522A"/>
    <w:rsid w:val="0083689B"/>
    <w:rsid w:val="008373D0"/>
    <w:rsid w:val="00842E24"/>
    <w:rsid w:val="00843845"/>
    <w:rsid w:val="008506B2"/>
    <w:rsid w:val="00851299"/>
    <w:rsid w:val="0085509D"/>
    <w:rsid w:val="00855CB4"/>
    <w:rsid w:val="00856723"/>
    <w:rsid w:val="0085681D"/>
    <w:rsid w:val="00860DBE"/>
    <w:rsid w:val="00861EB4"/>
    <w:rsid w:val="00863AF0"/>
    <w:rsid w:val="00864753"/>
    <w:rsid w:val="008700AA"/>
    <w:rsid w:val="00870433"/>
    <w:rsid w:val="00876EA8"/>
    <w:rsid w:val="00877BFF"/>
    <w:rsid w:val="008813B4"/>
    <w:rsid w:val="00881769"/>
    <w:rsid w:val="00881BF3"/>
    <w:rsid w:val="008827DB"/>
    <w:rsid w:val="00884F8E"/>
    <w:rsid w:val="0088564B"/>
    <w:rsid w:val="0088641E"/>
    <w:rsid w:val="00893D18"/>
    <w:rsid w:val="008941EA"/>
    <w:rsid w:val="0089457F"/>
    <w:rsid w:val="008A083A"/>
    <w:rsid w:val="008A144B"/>
    <w:rsid w:val="008A2A4B"/>
    <w:rsid w:val="008A4445"/>
    <w:rsid w:val="008A44FC"/>
    <w:rsid w:val="008A5DBF"/>
    <w:rsid w:val="008B213A"/>
    <w:rsid w:val="008B64E8"/>
    <w:rsid w:val="008B7521"/>
    <w:rsid w:val="008C18CF"/>
    <w:rsid w:val="008C3028"/>
    <w:rsid w:val="008C60BC"/>
    <w:rsid w:val="008C63AF"/>
    <w:rsid w:val="008C776B"/>
    <w:rsid w:val="008D3DF5"/>
    <w:rsid w:val="008D495E"/>
    <w:rsid w:val="008D4FEA"/>
    <w:rsid w:val="008D5221"/>
    <w:rsid w:val="008D52C1"/>
    <w:rsid w:val="008D7C97"/>
    <w:rsid w:val="008E064B"/>
    <w:rsid w:val="008E3BE3"/>
    <w:rsid w:val="008E4C72"/>
    <w:rsid w:val="008E6893"/>
    <w:rsid w:val="008E6A5F"/>
    <w:rsid w:val="008E6D16"/>
    <w:rsid w:val="008E73F0"/>
    <w:rsid w:val="008E746D"/>
    <w:rsid w:val="008E7F06"/>
    <w:rsid w:val="008F01CA"/>
    <w:rsid w:val="008F1003"/>
    <w:rsid w:val="008F5C78"/>
    <w:rsid w:val="008F662F"/>
    <w:rsid w:val="00901118"/>
    <w:rsid w:val="00901409"/>
    <w:rsid w:val="00903251"/>
    <w:rsid w:val="00906962"/>
    <w:rsid w:val="00907FDE"/>
    <w:rsid w:val="0091017F"/>
    <w:rsid w:val="00911EB8"/>
    <w:rsid w:val="0091540D"/>
    <w:rsid w:val="00915DAF"/>
    <w:rsid w:val="00916B2B"/>
    <w:rsid w:val="009207F4"/>
    <w:rsid w:val="00921584"/>
    <w:rsid w:val="009227DE"/>
    <w:rsid w:val="00924409"/>
    <w:rsid w:val="00925880"/>
    <w:rsid w:val="009258CA"/>
    <w:rsid w:val="009271A1"/>
    <w:rsid w:val="00927F16"/>
    <w:rsid w:val="009317A5"/>
    <w:rsid w:val="00933667"/>
    <w:rsid w:val="0093474D"/>
    <w:rsid w:val="00940764"/>
    <w:rsid w:val="00945685"/>
    <w:rsid w:val="009464E8"/>
    <w:rsid w:val="00946729"/>
    <w:rsid w:val="00947256"/>
    <w:rsid w:val="0094744E"/>
    <w:rsid w:val="00947778"/>
    <w:rsid w:val="009530D4"/>
    <w:rsid w:val="00954A69"/>
    <w:rsid w:val="00962BCE"/>
    <w:rsid w:val="0096326E"/>
    <w:rsid w:val="00963FB8"/>
    <w:rsid w:val="00964740"/>
    <w:rsid w:val="00964806"/>
    <w:rsid w:val="00965B15"/>
    <w:rsid w:val="00966BC1"/>
    <w:rsid w:val="00970D49"/>
    <w:rsid w:val="009718DF"/>
    <w:rsid w:val="00971CC1"/>
    <w:rsid w:val="00972078"/>
    <w:rsid w:val="00973424"/>
    <w:rsid w:val="009778F2"/>
    <w:rsid w:val="00977FA1"/>
    <w:rsid w:val="009809A3"/>
    <w:rsid w:val="00980C60"/>
    <w:rsid w:val="00983500"/>
    <w:rsid w:val="009848DD"/>
    <w:rsid w:val="00986DDA"/>
    <w:rsid w:val="00987B12"/>
    <w:rsid w:val="00987CFE"/>
    <w:rsid w:val="00991016"/>
    <w:rsid w:val="00991797"/>
    <w:rsid w:val="00992473"/>
    <w:rsid w:val="00993B1F"/>
    <w:rsid w:val="009A30DF"/>
    <w:rsid w:val="009A42BE"/>
    <w:rsid w:val="009B343B"/>
    <w:rsid w:val="009B3D1D"/>
    <w:rsid w:val="009B3F4D"/>
    <w:rsid w:val="009C1AF6"/>
    <w:rsid w:val="009C3676"/>
    <w:rsid w:val="009C3979"/>
    <w:rsid w:val="009C6A60"/>
    <w:rsid w:val="009D0D07"/>
    <w:rsid w:val="009D114F"/>
    <w:rsid w:val="009D13E9"/>
    <w:rsid w:val="009D4039"/>
    <w:rsid w:val="009D53CE"/>
    <w:rsid w:val="009E0F11"/>
    <w:rsid w:val="009E11B7"/>
    <w:rsid w:val="009E12CD"/>
    <w:rsid w:val="009E34DA"/>
    <w:rsid w:val="009E57E0"/>
    <w:rsid w:val="009E5E30"/>
    <w:rsid w:val="009E6EFC"/>
    <w:rsid w:val="009F2676"/>
    <w:rsid w:val="009F3959"/>
    <w:rsid w:val="009F43A8"/>
    <w:rsid w:val="009F45B5"/>
    <w:rsid w:val="009F5B9A"/>
    <w:rsid w:val="009F6420"/>
    <w:rsid w:val="009F68B1"/>
    <w:rsid w:val="009F7116"/>
    <w:rsid w:val="009F757D"/>
    <w:rsid w:val="00A02E8D"/>
    <w:rsid w:val="00A03F21"/>
    <w:rsid w:val="00A040FC"/>
    <w:rsid w:val="00A044DC"/>
    <w:rsid w:val="00A04506"/>
    <w:rsid w:val="00A04963"/>
    <w:rsid w:val="00A11CD0"/>
    <w:rsid w:val="00A122B3"/>
    <w:rsid w:val="00A13FC4"/>
    <w:rsid w:val="00A155DC"/>
    <w:rsid w:val="00A15DC5"/>
    <w:rsid w:val="00A165FE"/>
    <w:rsid w:val="00A175EA"/>
    <w:rsid w:val="00A22F56"/>
    <w:rsid w:val="00A22FFC"/>
    <w:rsid w:val="00A231B0"/>
    <w:rsid w:val="00A238FD"/>
    <w:rsid w:val="00A24238"/>
    <w:rsid w:val="00A25002"/>
    <w:rsid w:val="00A25EB0"/>
    <w:rsid w:val="00A3093E"/>
    <w:rsid w:val="00A33905"/>
    <w:rsid w:val="00A35B23"/>
    <w:rsid w:val="00A378CB"/>
    <w:rsid w:val="00A405C5"/>
    <w:rsid w:val="00A41A37"/>
    <w:rsid w:val="00A41A50"/>
    <w:rsid w:val="00A44749"/>
    <w:rsid w:val="00A44752"/>
    <w:rsid w:val="00A46F6C"/>
    <w:rsid w:val="00A47DBB"/>
    <w:rsid w:val="00A52D64"/>
    <w:rsid w:val="00A5550A"/>
    <w:rsid w:val="00A57938"/>
    <w:rsid w:val="00A579C8"/>
    <w:rsid w:val="00A6095E"/>
    <w:rsid w:val="00A611DD"/>
    <w:rsid w:val="00A615B4"/>
    <w:rsid w:val="00A61AB1"/>
    <w:rsid w:val="00A635F4"/>
    <w:rsid w:val="00A64779"/>
    <w:rsid w:val="00A64D90"/>
    <w:rsid w:val="00A65845"/>
    <w:rsid w:val="00A65974"/>
    <w:rsid w:val="00A72DC3"/>
    <w:rsid w:val="00A7338E"/>
    <w:rsid w:val="00A74943"/>
    <w:rsid w:val="00A74F7E"/>
    <w:rsid w:val="00A77EAC"/>
    <w:rsid w:val="00A77EBC"/>
    <w:rsid w:val="00A828CA"/>
    <w:rsid w:val="00A83530"/>
    <w:rsid w:val="00A83CB7"/>
    <w:rsid w:val="00A847E5"/>
    <w:rsid w:val="00A8496F"/>
    <w:rsid w:val="00A856A8"/>
    <w:rsid w:val="00A85952"/>
    <w:rsid w:val="00A86F25"/>
    <w:rsid w:val="00A87FC9"/>
    <w:rsid w:val="00A91F00"/>
    <w:rsid w:val="00A920F3"/>
    <w:rsid w:val="00A95445"/>
    <w:rsid w:val="00A96E12"/>
    <w:rsid w:val="00AA0046"/>
    <w:rsid w:val="00AA14BA"/>
    <w:rsid w:val="00AA1F97"/>
    <w:rsid w:val="00AA3742"/>
    <w:rsid w:val="00AA3941"/>
    <w:rsid w:val="00AA3945"/>
    <w:rsid w:val="00AA459A"/>
    <w:rsid w:val="00AA64D9"/>
    <w:rsid w:val="00AB2BEE"/>
    <w:rsid w:val="00AB3606"/>
    <w:rsid w:val="00AB3C76"/>
    <w:rsid w:val="00AB405D"/>
    <w:rsid w:val="00AB7658"/>
    <w:rsid w:val="00AB774B"/>
    <w:rsid w:val="00AC0F3F"/>
    <w:rsid w:val="00AC27AA"/>
    <w:rsid w:val="00AC4F4C"/>
    <w:rsid w:val="00AD17AD"/>
    <w:rsid w:val="00AD215C"/>
    <w:rsid w:val="00AD21FF"/>
    <w:rsid w:val="00AD2974"/>
    <w:rsid w:val="00AD3FA1"/>
    <w:rsid w:val="00AD77AB"/>
    <w:rsid w:val="00AE3420"/>
    <w:rsid w:val="00AE4265"/>
    <w:rsid w:val="00AE5309"/>
    <w:rsid w:val="00AE5613"/>
    <w:rsid w:val="00AE6CDA"/>
    <w:rsid w:val="00AE7630"/>
    <w:rsid w:val="00AF23F4"/>
    <w:rsid w:val="00AF31DA"/>
    <w:rsid w:val="00AF3967"/>
    <w:rsid w:val="00AF3CEF"/>
    <w:rsid w:val="00B00782"/>
    <w:rsid w:val="00B00A05"/>
    <w:rsid w:val="00B01DFE"/>
    <w:rsid w:val="00B026D1"/>
    <w:rsid w:val="00B029BB"/>
    <w:rsid w:val="00B05F4E"/>
    <w:rsid w:val="00B10482"/>
    <w:rsid w:val="00B11F9D"/>
    <w:rsid w:val="00B12C38"/>
    <w:rsid w:val="00B13AE3"/>
    <w:rsid w:val="00B14E62"/>
    <w:rsid w:val="00B15BB8"/>
    <w:rsid w:val="00B164CD"/>
    <w:rsid w:val="00B173E6"/>
    <w:rsid w:val="00B17A5A"/>
    <w:rsid w:val="00B2065E"/>
    <w:rsid w:val="00B237EB"/>
    <w:rsid w:val="00B24ECD"/>
    <w:rsid w:val="00B2529E"/>
    <w:rsid w:val="00B31722"/>
    <w:rsid w:val="00B328EF"/>
    <w:rsid w:val="00B33ABE"/>
    <w:rsid w:val="00B35A0E"/>
    <w:rsid w:val="00B40E61"/>
    <w:rsid w:val="00B41F54"/>
    <w:rsid w:val="00B42A9D"/>
    <w:rsid w:val="00B42C19"/>
    <w:rsid w:val="00B431C9"/>
    <w:rsid w:val="00B45D67"/>
    <w:rsid w:val="00B45F52"/>
    <w:rsid w:val="00B461EB"/>
    <w:rsid w:val="00B4639C"/>
    <w:rsid w:val="00B51FEA"/>
    <w:rsid w:val="00B54375"/>
    <w:rsid w:val="00B645D7"/>
    <w:rsid w:val="00B71202"/>
    <w:rsid w:val="00B714A5"/>
    <w:rsid w:val="00B7267A"/>
    <w:rsid w:val="00B74110"/>
    <w:rsid w:val="00B770FF"/>
    <w:rsid w:val="00B81721"/>
    <w:rsid w:val="00B82DA5"/>
    <w:rsid w:val="00B86C8A"/>
    <w:rsid w:val="00B872CC"/>
    <w:rsid w:val="00B878D3"/>
    <w:rsid w:val="00B9098D"/>
    <w:rsid w:val="00B90AAE"/>
    <w:rsid w:val="00B9210F"/>
    <w:rsid w:val="00B935B9"/>
    <w:rsid w:val="00B93CAF"/>
    <w:rsid w:val="00B956F2"/>
    <w:rsid w:val="00B969DF"/>
    <w:rsid w:val="00BA0A63"/>
    <w:rsid w:val="00BA0DDA"/>
    <w:rsid w:val="00BA0E6C"/>
    <w:rsid w:val="00BA4373"/>
    <w:rsid w:val="00BA51FE"/>
    <w:rsid w:val="00BA603E"/>
    <w:rsid w:val="00BA699F"/>
    <w:rsid w:val="00BB042F"/>
    <w:rsid w:val="00BB0AB9"/>
    <w:rsid w:val="00BB2436"/>
    <w:rsid w:val="00BB4933"/>
    <w:rsid w:val="00BB7C9F"/>
    <w:rsid w:val="00BC27EA"/>
    <w:rsid w:val="00BC2D25"/>
    <w:rsid w:val="00BC478D"/>
    <w:rsid w:val="00BC4894"/>
    <w:rsid w:val="00BC50E4"/>
    <w:rsid w:val="00BC5257"/>
    <w:rsid w:val="00BC5DB4"/>
    <w:rsid w:val="00BC64D4"/>
    <w:rsid w:val="00BC7CD6"/>
    <w:rsid w:val="00BD1728"/>
    <w:rsid w:val="00BD1DD1"/>
    <w:rsid w:val="00BD75C0"/>
    <w:rsid w:val="00BE0266"/>
    <w:rsid w:val="00BE0996"/>
    <w:rsid w:val="00BE1328"/>
    <w:rsid w:val="00BE37B1"/>
    <w:rsid w:val="00BF4A82"/>
    <w:rsid w:val="00BF542F"/>
    <w:rsid w:val="00BF633B"/>
    <w:rsid w:val="00BF75ED"/>
    <w:rsid w:val="00C01AA7"/>
    <w:rsid w:val="00C01B37"/>
    <w:rsid w:val="00C01E74"/>
    <w:rsid w:val="00C03754"/>
    <w:rsid w:val="00C03F01"/>
    <w:rsid w:val="00C058D3"/>
    <w:rsid w:val="00C05EA3"/>
    <w:rsid w:val="00C06183"/>
    <w:rsid w:val="00C06268"/>
    <w:rsid w:val="00C10827"/>
    <w:rsid w:val="00C113B5"/>
    <w:rsid w:val="00C1174A"/>
    <w:rsid w:val="00C16ADE"/>
    <w:rsid w:val="00C218E4"/>
    <w:rsid w:val="00C21A47"/>
    <w:rsid w:val="00C229BD"/>
    <w:rsid w:val="00C23A71"/>
    <w:rsid w:val="00C24147"/>
    <w:rsid w:val="00C26781"/>
    <w:rsid w:val="00C27DE4"/>
    <w:rsid w:val="00C30505"/>
    <w:rsid w:val="00C3050E"/>
    <w:rsid w:val="00C30A9E"/>
    <w:rsid w:val="00C314E1"/>
    <w:rsid w:val="00C31978"/>
    <w:rsid w:val="00C322DF"/>
    <w:rsid w:val="00C32654"/>
    <w:rsid w:val="00C33685"/>
    <w:rsid w:val="00C36B1B"/>
    <w:rsid w:val="00C40871"/>
    <w:rsid w:val="00C42DAD"/>
    <w:rsid w:val="00C44377"/>
    <w:rsid w:val="00C46853"/>
    <w:rsid w:val="00C476D5"/>
    <w:rsid w:val="00C51EAB"/>
    <w:rsid w:val="00C52C96"/>
    <w:rsid w:val="00C54C9B"/>
    <w:rsid w:val="00C54E97"/>
    <w:rsid w:val="00C5506D"/>
    <w:rsid w:val="00C5526B"/>
    <w:rsid w:val="00C55BB9"/>
    <w:rsid w:val="00C638C5"/>
    <w:rsid w:val="00C63DE7"/>
    <w:rsid w:val="00C6796F"/>
    <w:rsid w:val="00C72C45"/>
    <w:rsid w:val="00C73176"/>
    <w:rsid w:val="00C740B9"/>
    <w:rsid w:val="00C811BD"/>
    <w:rsid w:val="00C81A89"/>
    <w:rsid w:val="00C82310"/>
    <w:rsid w:val="00C82552"/>
    <w:rsid w:val="00C8493B"/>
    <w:rsid w:val="00C850A3"/>
    <w:rsid w:val="00C90BCD"/>
    <w:rsid w:val="00C9625C"/>
    <w:rsid w:val="00CA4389"/>
    <w:rsid w:val="00CA4816"/>
    <w:rsid w:val="00CA50CC"/>
    <w:rsid w:val="00CA6F1A"/>
    <w:rsid w:val="00CB2FE2"/>
    <w:rsid w:val="00CB3EDF"/>
    <w:rsid w:val="00CB502D"/>
    <w:rsid w:val="00CC247C"/>
    <w:rsid w:val="00CC387C"/>
    <w:rsid w:val="00CC4A97"/>
    <w:rsid w:val="00CC7E3C"/>
    <w:rsid w:val="00CD033A"/>
    <w:rsid w:val="00CD13E3"/>
    <w:rsid w:val="00CD3892"/>
    <w:rsid w:val="00CD4AFF"/>
    <w:rsid w:val="00CD593A"/>
    <w:rsid w:val="00CE1CB8"/>
    <w:rsid w:val="00CE3980"/>
    <w:rsid w:val="00CE5596"/>
    <w:rsid w:val="00CE5651"/>
    <w:rsid w:val="00CE7CEB"/>
    <w:rsid w:val="00CF1EE7"/>
    <w:rsid w:val="00CF3001"/>
    <w:rsid w:val="00CF5A80"/>
    <w:rsid w:val="00CF5D53"/>
    <w:rsid w:val="00CF5DC6"/>
    <w:rsid w:val="00CF6941"/>
    <w:rsid w:val="00CF6CA3"/>
    <w:rsid w:val="00D00BF0"/>
    <w:rsid w:val="00D01867"/>
    <w:rsid w:val="00D020BF"/>
    <w:rsid w:val="00D043BA"/>
    <w:rsid w:val="00D05FB2"/>
    <w:rsid w:val="00D06FC2"/>
    <w:rsid w:val="00D07464"/>
    <w:rsid w:val="00D167F9"/>
    <w:rsid w:val="00D17E85"/>
    <w:rsid w:val="00D21A81"/>
    <w:rsid w:val="00D2389A"/>
    <w:rsid w:val="00D2391F"/>
    <w:rsid w:val="00D26CDA"/>
    <w:rsid w:val="00D3108D"/>
    <w:rsid w:val="00D3672A"/>
    <w:rsid w:val="00D36CBB"/>
    <w:rsid w:val="00D37987"/>
    <w:rsid w:val="00D40C89"/>
    <w:rsid w:val="00D43E20"/>
    <w:rsid w:val="00D44FAE"/>
    <w:rsid w:val="00D47B92"/>
    <w:rsid w:val="00D5196F"/>
    <w:rsid w:val="00D56C5F"/>
    <w:rsid w:val="00D62BC0"/>
    <w:rsid w:val="00D6528F"/>
    <w:rsid w:val="00D666AE"/>
    <w:rsid w:val="00D74085"/>
    <w:rsid w:val="00D75479"/>
    <w:rsid w:val="00D7799D"/>
    <w:rsid w:val="00D807E1"/>
    <w:rsid w:val="00D8102E"/>
    <w:rsid w:val="00D812C8"/>
    <w:rsid w:val="00D847A7"/>
    <w:rsid w:val="00D871D6"/>
    <w:rsid w:val="00D911FB"/>
    <w:rsid w:val="00D915A3"/>
    <w:rsid w:val="00D92E00"/>
    <w:rsid w:val="00D94977"/>
    <w:rsid w:val="00D94A4F"/>
    <w:rsid w:val="00D95232"/>
    <w:rsid w:val="00D954E5"/>
    <w:rsid w:val="00D95688"/>
    <w:rsid w:val="00D9751E"/>
    <w:rsid w:val="00DA0FC3"/>
    <w:rsid w:val="00DA3264"/>
    <w:rsid w:val="00DA79A7"/>
    <w:rsid w:val="00DB0D45"/>
    <w:rsid w:val="00DB1344"/>
    <w:rsid w:val="00DB1B35"/>
    <w:rsid w:val="00DB1E98"/>
    <w:rsid w:val="00DB24C7"/>
    <w:rsid w:val="00DB3C8E"/>
    <w:rsid w:val="00DB6553"/>
    <w:rsid w:val="00DB6B74"/>
    <w:rsid w:val="00DC02CF"/>
    <w:rsid w:val="00DC0A33"/>
    <w:rsid w:val="00DC31E9"/>
    <w:rsid w:val="00DC3413"/>
    <w:rsid w:val="00DC7926"/>
    <w:rsid w:val="00DD0524"/>
    <w:rsid w:val="00DD07C9"/>
    <w:rsid w:val="00DD12FA"/>
    <w:rsid w:val="00DD24EF"/>
    <w:rsid w:val="00DD3E7C"/>
    <w:rsid w:val="00DD3F12"/>
    <w:rsid w:val="00DD51D7"/>
    <w:rsid w:val="00DD5301"/>
    <w:rsid w:val="00DD732F"/>
    <w:rsid w:val="00DD7FF9"/>
    <w:rsid w:val="00DE017C"/>
    <w:rsid w:val="00DE5974"/>
    <w:rsid w:val="00DE67E7"/>
    <w:rsid w:val="00DF03A5"/>
    <w:rsid w:val="00DF1FB2"/>
    <w:rsid w:val="00DF5749"/>
    <w:rsid w:val="00DF61A8"/>
    <w:rsid w:val="00E04596"/>
    <w:rsid w:val="00E077AE"/>
    <w:rsid w:val="00E11B13"/>
    <w:rsid w:val="00E12538"/>
    <w:rsid w:val="00E134C0"/>
    <w:rsid w:val="00E13625"/>
    <w:rsid w:val="00E136C9"/>
    <w:rsid w:val="00E14262"/>
    <w:rsid w:val="00E14E77"/>
    <w:rsid w:val="00E16C5E"/>
    <w:rsid w:val="00E22E12"/>
    <w:rsid w:val="00E257E4"/>
    <w:rsid w:val="00E25EFA"/>
    <w:rsid w:val="00E260B4"/>
    <w:rsid w:val="00E30446"/>
    <w:rsid w:val="00E308C0"/>
    <w:rsid w:val="00E333F0"/>
    <w:rsid w:val="00E34086"/>
    <w:rsid w:val="00E343EB"/>
    <w:rsid w:val="00E3548F"/>
    <w:rsid w:val="00E4119F"/>
    <w:rsid w:val="00E4483A"/>
    <w:rsid w:val="00E50CD7"/>
    <w:rsid w:val="00E520B4"/>
    <w:rsid w:val="00E527B1"/>
    <w:rsid w:val="00E56448"/>
    <w:rsid w:val="00E57C1F"/>
    <w:rsid w:val="00E6388F"/>
    <w:rsid w:val="00E72A90"/>
    <w:rsid w:val="00E73AA5"/>
    <w:rsid w:val="00E74E35"/>
    <w:rsid w:val="00E76519"/>
    <w:rsid w:val="00E80866"/>
    <w:rsid w:val="00E823D2"/>
    <w:rsid w:val="00E82619"/>
    <w:rsid w:val="00E83058"/>
    <w:rsid w:val="00E83E96"/>
    <w:rsid w:val="00E8483A"/>
    <w:rsid w:val="00E86845"/>
    <w:rsid w:val="00E91C82"/>
    <w:rsid w:val="00E93E37"/>
    <w:rsid w:val="00E959AD"/>
    <w:rsid w:val="00EA1892"/>
    <w:rsid w:val="00EA1EB0"/>
    <w:rsid w:val="00EA2541"/>
    <w:rsid w:val="00EA41D9"/>
    <w:rsid w:val="00EA42A5"/>
    <w:rsid w:val="00EA46EE"/>
    <w:rsid w:val="00EA6AA0"/>
    <w:rsid w:val="00EB0D91"/>
    <w:rsid w:val="00EB0F1B"/>
    <w:rsid w:val="00EB19BA"/>
    <w:rsid w:val="00EB3A63"/>
    <w:rsid w:val="00EB4853"/>
    <w:rsid w:val="00EB5DB2"/>
    <w:rsid w:val="00EB796D"/>
    <w:rsid w:val="00EC43DF"/>
    <w:rsid w:val="00EC7490"/>
    <w:rsid w:val="00EC74E4"/>
    <w:rsid w:val="00ED2715"/>
    <w:rsid w:val="00ED3847"/>
    <w:rsid w:val="00ED702E"/>
    <w:rsid w:val="00EE20AA"/>
    <w:rsid w:val="00EE21B7"/>
    <w:rsid w:val="00EE23CB"/>
    <w:rsid w:val="00EE26F5"/>
    <w:rsid w:val="00EE348F"/>
    <w:rsid w:val="00EE3A03"/>
    <w:rsid w:val="00EE406B"/>
    <w:rsid w:val="00EE4A22"/>
    <w:rsid w:val="00EE6323"/>
    <w:rsid w:val="00EE65F0"/>
    <w:rsid w:val="00EE715E"/>
    <w:rsid w:val="00EF0461"/>
    <w:rsid w:val="00EF0858"/>
    <w:rsid w:val="00EF7073"/>
    <w:rsid w:val="00EF77DF"/>
    <w:rsid w:val="00EF7EF6"/>
    <w:rsid w:val="00F00A17"/>
    <w:rsid w:val="00F034E3"/>
    <w:rsid w:val="00F0467F"/>
    <w:rsid w:val="00F04E5E"/>
    <w:rsid w:val="00F05057"/>
    <w:rsid w:val="00F054B9"/>
    <w:rsid w:val="00F059E9"/>
    <w:rsid w:val="00F06EBB"/>
    <w:rsid w:val="00F133C9"/>
    <w:rsid w:val="00F13411"/>
    <w:rsid w:val="00F13576"/>
    <w:rsid w:val="00F13A71"/>
    <w:rsid w:val="00F1550F"/>
    <w:rsid w:val="00F15DB9"/>
    <w:rsid w:val="00F16DFF"/>
    <w:rsid w:val="00F17C3B"/>
    <w:rsid w:val="00F3062F"/>
    <w:rsid w:val="00F32AE8"/>
    <w:rsid w:val="00F32BCE"/>
    <w:rsid w:val="00F33EF9"/>
    <w:rsid w:val="00F34719"/>
    <w:rsid w:val="00F370F9"/>
    <w:rsid w:val="00F373B0"/>
    <w:rsid w:val="00F41FA2"/>
    <w:rsid w:val="00F42E8A"/>
    <w:rsid w:val="00F43D11"/>
    <w:rsid w:val="00F44732"/>
    <w:rsid w:val="00F4532D"/>
    <w:rsid w:val="00F457AB"/>
    <w:rsid w:val="00F46516"/>
    <w:rsid w:val="00F46788"/>
    <w:rsid w:val="00F47C9E"/>
    <w:rsid w:val="00F50FDC"/>
    <w:rsid w:val="00F51C4D"/>
    <w:rsid w:val="00F537C7"/>
    <w:rsid w:val="00F546AE"/>
    <w:rsid w:val="00F55977"/>
    <w:rsid w:val="00F55D4B"/>
    <w:rsid w:val="00F56933"/>
    <w:rsid w:val="00F57C5F"/>
    <w:rsid w:val="00F60709"/>
    <w:rsid w:val="00F625AD"/>
    <w:rsid w:val="00F62AE8"/>
    <w:rsid w:val="00F66D1F"/>
    <w:rsid w:val="00F7031A"/>
    <w:rsid w:val="00F70832"/>
    <w:rsid w:val="00F70B14"/>
    <w:rsid w:val="00F71AB8"/>
    <w:rsid w:val="00F72893"/>
    <w:rsid w:val="00F72D5E"/>
    <w:rsid w:val="00F73166"/>
    <w:rsid w:val="00F73D76"/>
    <w:rsid w:val="00F75517"/>
    <w:rsid w:val="00F75F2B"/>
    <w:rsid w:val="00F80966"/>
    <w:rsid w:val="00F80A0E"/>
    <w:rsid w:val="00F82CD6"/>
    <w:rsid w:val="00F842CD"/>
    <w:rsid w:val="00F849DF"/>
    <w:rsid w:val="00F84E8B"/>
    <w:rsid w:val="00F927CF"/>
    <w:rsid w:val="00F93721"/>
    <w:rsid w:val="00F95DB0"/>
    <w:rsid w:val="00F95ECB"/>
    <w:rsid w:val="00F972F9"/>
    <w:rsid w:val="00F9777B"/>
    <w:rsid w:val="00F97A66"/>
    <w:rsid w:val="00F97ADF"/>
    <w:rsid w:val="00F97C0B"/>
    <w:rsid w:val="00FA108D"/>
    <w:rsid w:val="00FA175F"/>
    <w:rsid w:val="00FA38EA"/>
    <w:rsid w:val="00FB6151"/>
    <w:rsid w:val="00FB70C8"/>
    <w:rsid w:val="00FB7FB0"/>
    <w:rsid w:val="00FC047F"/>
    <w:rsid w:val="00FC2318"/>
    <w:rsid w:val="00FC3395"/>
    <w:rsid w:val="00FC4D61"/>
    <w:rsid w:val="00FD04E1"/>
    <w:rsid w:val="00FD601D"/>
    <w:rsid w:val="00FE06D8"/>
    <w:rsid w:val="00FE1E21"/>
    <w:rsid w:val="00FE7516"/>
    <w:rsid w:val="00FF0623"/>
    <w:rsid w:val="00FF29F1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4BA7952"/>
  <w15:docId w15:val="{65B9FD39-79AC-482E-8DC4-26D03C53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locked="0" w:semiHidden="1" w:unhideWhenUsed="1"/>
    <w:lsdException w:name="List Number" w:semiHidden="1" w:unhideWhenUsed="1"/>
    <w:lsdException w:name="List 2" w:locked="0" w:semiHidden="1" w:unhideWhenUsed="1"/>
    <w:lsdException w:name="List 3" w:locked="0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/>
    <w:lsdException w:name="Intense Emphasis" w:uiPriority="98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rd">
    <w:name w:val="Normal"/>
    <w:uiPriority w:val="8"/>
    <w:qFormat/>
    <w:rsid w:val="008A2A4B"/>
    <w:rPr>
      <w:rFonts w:ascii="Arial" w:hAnsi="Arial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B714A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locked/>
    <w:rsid w:val="0082128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locked/>
    <w:rsid w:val="00D915A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locked/>
    <w:rsid w:val="00D915A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locked/>
    <w:rsid w:val="00D915A3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locked/>
    <w:rsid w:val="00A86F2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86F25"/>
  </w:style>
  <w:style w:type="paragraph" w:styleId="Fuzeile">
    <w:name w:val="footer"/>
    <w:basedOn w:val="Standard"/>
    <w:link w:val="FuzeileZchn"/>
    <w:uiPriority w:val="99"/>
    <w:unhideWhenUsed/>
    <w:locked/>
    <w:rsid w:val="00A86F2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86F25"/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A86F2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6F25"/>
    <w:rPr>
      <w:rFonts w:ascii="Tahoma" w:hAnsi="Tahoma" w:cs="Tahoma"/>
      <w:sz w:val="16"/>
      <w:szCs w:val="16"/>
    </w:rPr>
  </w:style>
  <w:style w:type="paragraph" w:customStyle="1" w:styleId="BDberschrift1">
    <w:name w:val="BD Überschrift 1"/>
    <w:basedOn w:val="berschrift1"/>
    <w:next w:val="BDStandardtext"/>
    <w:link w:val="BDberschrift1Zchn"/>
    <w:uiPriority w:val="2"/>
    <w:qFormat/>
    <w:rsid w:val="005D43AB"/>
    <w:pPr>
      <w:pageBreakBefore/>
      <w:numPr>
        <w:numId w:val="1"/>
      </w:numPr>
      <w:tabs>
        <w:tab w:val="left" w:pos="425"/>
      </w:tabs>
      <w:suppressAutoHyphens/>
      <w:spacing w:before="120" w:after="120"/>
    </w:pPr>
    <w:rPr>
      <w:rFonts w:ascii="Arial" w:hAnsi="Arial"/>
      <w:szCs w:val="24"/>
    </w:rPr>
  </w:style>
  <w:style w:type="paragraph" w:customStyle="1" w:styleId="BDStandardtext">
    <w:name w:val="BD Standardtext"/>
    <w:basedOn w:val="Standard"/>
    <w:link w:val="BDStandardtextZchn"/>
    <w:uiPriority w:val="7"/>
    <w:qFormat/>
    <w:rsid w:val="00CC387C"/>
    <w:rPr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0598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BDberschrift1Zchn">
    <w:name w:val="BD Überschrift 1 Zchn"/>
    <w:basedOn w:val="berschrift1Zchn"/>
    <w:link w:val="BDberschrift1"/>
    <w:uiPriority w:val="2"/>
    <w:rsid w:val="005D43AB"/>
    <w:rPr>
      <w:rFonts w:ascii="Arial" w:eastAsia="Times New Roman" w:hAnsi="Arial"/>
      <w:b/>
      <w:bCs/>
      <w:kern w:val="32"/>
      <w:sz w:val="32"/>
      <w:szCs w:val="24"/>
      <w:lang w:eastAsia="en-US"/>
    </w:rPr>
  </w:style>
  <w:style w:type="paragraph" w:customStyle="1" w:styleId="BDberschrift2">
    <w:name w:val="BD Überschrift 2"/>
    <w:basedOn w:val="berschrift2"/>
    <w:next w:val="BDStandardtext"/>
    <w:link w:val="BDberschrift2Zchn"/>
    <w:uiPriority w:val="3"/>
    <w:qFormat/>
    <w:rsid w:val="00652803"/>
    <w:pPr>
      <w:numPr>
        <w:ilvl w:val="1"/>
        <w:numId w:val="1"/>
      </w:numPr>
      <w:tabs>
        <w:tab w:val="left" w:pos="737"/>
      </w:tabs>
      <w:suppressAutoHyphens/>
      <w:spacing w:before="440" w:after="300" w:line="340" w:lineRule="exact"/>
    </w:pPr>
    <w:rPr>
      <w:rFonts w:ascii="Arial" w:hAnsi="Arial"/>
      <w:i w:val="0"/>
    </w:rPr>
  </w:style>
  <w:style w:type="paragraph" w:customStyle="1" w:styleId="Formatvorlage1">
    <w:name w:val="Formatvorlage1"/>
    <w:basedOn w:val="BDStandardtext"/>
    <w:next w:val="BDberschrift2"/>
    <w:uiPriority w:val="98"/>
    <w:locked/>
    <w:rsid w:val="00821284"/>
    <w:pPr>
      <w:ind w:left="360" w:hanging="36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2128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Dberschrift2Zchn">
    <w:name w:val="BD Überschrift 2 Zchn"/>
    <w:basedOn w:val="berschrift2Zchn"/>
    <w:link w:val="BDberschrift2"/>
    <w:uiPriority w:val="3"/>
    <w:rsid w:val="007E0598"/>
    <w:rPr>
      <w:rFonts w:ascii="Arial" w:eastAsia="Times New Roman" w:hAnsi="Arial" w:cs="Times New Roman"/>
      <w:b/>
      <w:bCs/>
      <w:i/>
      <w:iCs/>
      <w:sz w:val="28"/>
      <w:szCs w:val="28"/>
      <w:lang w:eastAsia="en-US"/>
    </w:rPr>
  </w:style>
  <w:style w:type="paragraph" w:customStyle="1" w:styleId="BDberschrift3">
    <w:name w:val="BD Überschrift 3"/>
    <w:basedOn w:val="berschrift3"/>
    <w:next w:val="BDStandardtext"/>
    <w:link w:val="BDberschrift3Zchn"/>
    <w:uiPriority w:val="4"/>
    <w:qFormat/>
    <w:rsid w:val="004D54D7"/>
    <w:pPr>
      <w:numPr>
        <w:ilvl w:val="2"/>
        <w:numId w:val="1"/>
      </w:numPr>
      <w:tabs>
        <w:tab w:val="left" w:pos="964"/>
      </w:tabs>
      <w:suppressAutoHyphens/>
      <w:spacing w:before="360" w:after="300"/>
    </w:pPr>
    <w:rPr>
      <w:rFonts w:ascii="Arial" w:hAnsi="Arial"/>
    </w:rPr>
  </w:style>
  <w:style w:type="paragraph" w:customStyle="1" w:styleId="BDberschrift4">
    <w:name w:val="BD Überschrift 4"/>
    <w:basedOn w:val="berschrift4"/>
    <w:next w:val="BDStandardtext"/>
    <w:link w:val="BDberschrift4Zchn"/>
    <w:uiPriority w:val="5"/>
    <w:qFormat/>
    <w:rsid w:val="004D54D7"/>
    <w:pPr>
      <w:numPr>
        <w:ilvl w:val="3"/>
        <w:numId w:val="1"/>
      </w:numPr>
      <w:tabs>
        <w:tab w:val="left" w:pos="964"/>
      </w:tabs>
      <w:suppressAutoHyphens/>
      <w:spacing w:after="240" w:line="240" w:lineRule="exact"/>
    </w:pPr>
    <w:rPr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15A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BDberschrift3Zchn">
    <w:name w:val="BD Überschrift 3 Zchn"/>
    <w:basedOn w:val="berschrift3Zchn"/>
    <w:link w:val="BDberschrift3"/>
    <w:uiPriority w:val="4"/>
    <w:rsid w:val="007E0598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customStyle="1" w:styleId="BDberschrift5">
    <w:name w:val="BD Überschrift 5"/>
    <w:basedOn w:val="berschrift5"/>
    <w:next w:val="BDStandardtext"/>
    <w:link w:val="BDberschrift5Zchn"/>
    <w:uiPriority w:val="6"/>
    <w:qFormat/>
    <w:rsid w:val="00B90AAE"/>
    <w:pPr>
      <w:numPr>
        <w:ilvl w:val="4"/>
        <w:numId w:val="1"/>
      </w:numPr>
      <w:tabs>
        <w:tab w:val="left" w:pos="964"/>
      </w:tabs>
      <w:suppressAutoHyphens/>
      <w:spacing w:after="240" w:line="240" w:lineRule="exact"/>
    </w:pPr>
    <w:rPr>
      <w:b w:val="0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15A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BDberschrift4Zchn">
    <w:name w:val="BD Überschrift 4 Zchn"/>
    <w:basedOn w:val="berschrift4Zchn"/>
    <w:link w:val="BDberschrift4"/>
    <w:uiPriority w:val="5"/>
    <w:rsid w:val="007E0598"/>
    <w:rPr>
      <w:rFonts w:ascii="Arial" w:eastAsia="Times New Roman" w:hAnsi="Arial" w:cs="Times New Roman"/>
      <w:b/>
      <w:bCs/>
      <w:sz w:val="24"/>
      <w:szCs w:val="28"/>
      <w:lang w:eastAsia="en-US"/>
    </w:rPr>
  </w:style>
  <w:style w:type="paragraph" w:customStyle="1" w:styleId="BDAufzhlung1">
    <w:name w:val="BD Aufzählung 1"/>
    <w:basedOn w:val="Aufzhlungszeichen"/>
    <w:link w:val="BDAufzhlung1Zchn"/>
    <w:uiPriority w:val="15"/>
    <w:qFormat/>
    <w:rsid w:val="00842E24"/>
    <w:pPr>
      <w:numPr>
        <w:numId w:val="6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15A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BDberschrift5Zchn">
    <w:name w:val="BD Überschrift 5 Zchn"/>
    <w:basedOn w:val="berschrift5Zchn"/>
    <w:link w:val="BDberschrift5"/>
    <w:uiPriority w:val="6"/>
    <w:rsid w:val="007E0598"/>
    <w:rPr>
      <w:rFonts w:ascii="Arial" w:eastAsia="Times New Roman" w:hAnsi="Arial" w:cs="Times New Roman"/>
      <w:b/>
      <w:bCs/>
      <w:i/>
      <w:iCs/>
      <w:sz w:val="22"/>
      <w:szCs w:val="26"/>
      <w:lang w:eastAsia="en-US"/>
    </w:rPr>
  </w:style>
  <w:style w:type="paragraph" w:customStyle="1" w:styleId="BDAufzhlung2">
    <w:name w:val="BD Aufzählung 2"/>
    <w:basedOn w:val="Aufzhlungszeichen2"/>
    <w:link w:val="BDAufzhlung2Zchn"/>
    <w:uiPriority w:val="17"/>
    <w:qFormat/>
    <w:rsid w:val="00842E24"/>
    <w:pPr>
      <w:numPr>
        <w:numId w:val="9"/>
      </w:numPr>
    </w:pPr>
    <w:rPr>
      <w:color w:val="000000"/>
    </w:rPr>
  </w:style>
  <w:style w:type="paragraph" w:styleId="Aufzhlungszeichen">
    <w:name w:val="List Bullet"/>
    <w:basedOn w:val="Standard"/>
    <w:link w:val="AufzhlungszeichenZchn"/>
    <w:uiPriority w:val="99"/>
    <w:semiHidden/>
    <w:unhideWhenUsed/>
    <w:locked/>
    <w:rsid w:val="00504281"/>
    <w:pPr>
      <w:numPr>
        <w:numId w:val="2"/>
      </w:numPr>
      <w:contextualSpacing/>
    </w:pPr>
  </w:style>
  <w:style w:type="character" w:customStyle="1" w:styleId="AufzhlungszeichenZchn">
    <w:name w:val="Aufzählungszeichen Zchn"/>
    <w:basedOn w:val="Absatz-Standardschriftart"/>
    <w:link w:val="Aufzhlungszeichen"/>
    <w:uiPriority w:val="99"/>
    <w:semiHidden/>
    <w:rsid w:val="00504281"/>
    <w:rPr>
      <w:rFonts w:ascii="Arial" w:hAnsi="Arial"/>
      <w:szCs w:val="22"/>
      <w:lang w:eastAsia="en-US"/>
    </w:rPr>
  </w:style>
  <w:style w:type="character" w:customStyle="1" w:styleId="BDAufzhlung1Zchn">
    <w:name w:val="BD Aufzählung 1 Zchn"/>
    <w:basedOn w:val="AufzhlungszeichenZchn"/>
    <w:link w:val="BDAufzhlung1"/>
    <w:uiPriority w:val="15"/>
    <w:rsid w:val="0049153E"/>
    <w:rPr>
      <w:rFonts w:ascii="Arial" w:hAnsi="Arial"/>
      <w:szCs w:val="22"/>
      <w:lang w:eastAsia="en-US"/>
    </w:rPr>
  </w:style>
  <w:style w:type="paragraph" w:customStyle="1" w:styleId="BDAufzhlung3">
    <w:name w:val="BD Aufzählung 3"/>
    <w:basedOn w:val="Aufzhlungszeichen3"/>
    <w:link w:val="BDAufzhlung3Zchn"/>
    <w:uiPriority w:val="19"/>
    <w:rsid w:val="005D08FA"/>
    <w:pPr>
      <w:numPr>
        <w:numId w:val="4"/>
      </w:numPr>
      <w:ind w:left="1355" w:hanging="357"/>
    </w:pPr>
    <w:rPr>
      <w:rFonts w:ascii="Univers LT Std 57 Cn" w:hAnsi="Univers LT Std 57 Cn"/>
    </w:rPr>
  </w:style>
  <w:style w:type="character" w:customStyle="1" w:styleId="BDAufzhlung2Zchn">
    <w:name w:val="BD Aufzählung 2 Zchn"/>
    <w:basedOn w:val="BDAufzhlung1Zchn"/>
    <w:link w:val="BDAufzhlung2"/>
    <w:uiPriority w:val="17"/>
    <w:rsid w:val="0049153E"/>
    <w:rPr>
      <w:rFonts w:ascii="Arial" w:hAnsi="Arial"/>
      <w:color w:val="000000"/>
      <w:szCs w:val="22"/>
      <w:lang w:eastAsia="en-US"/>
    </w:rPr>
  </w:style>
  <w:style w:type="paragraph" w:customStyle="1" w:styleId="BDTitel">
    <w:name w:val="BD Titel"/>
    <w:basedOn w:val="Titel"/>
    <w:next w:val="BDUntertitel"/>
    <w:link w:val="BDTitelZchn"/>
    <w:qFormat/>
    <w:rsid w:val="00733A1D"/>
    <w:pPr>
      <w:spacing w:line="520" w:lineRule="exact"/>
      <w:jc w:val="left"/>
    </w:pPr>
    <w:rPr>
      <w:rFonts w:ascii="Arial" w:hAnsi="Arial"/>
      <w:sz w:val="52"/>
      <w:szCs w:val="52"/>
    </w:rPr>
  </w:style>
  <w:style w:type="character" w:customStyle="1" w:styleId="BDAufzhlung3Zchn">
    <w:name w:val="BD Aufzählung 3 Zchn"/>
    <w:basedOn w:val="BDAufzhlung1Zchn"/>
    <w:link w:val="BDAufzhlung3"/>
    <w:uiPriority w:val="19"/>
    <w:rsid w:val="0049153E"/>
    <w:rPr>
      <w:rFonts w:ascii="Univers LT Std 57 Cn" w:hAnsi="Univers LT Std 57 Cn"/>
      <w:szCs w:val="22"/>
      <w:lang w:eastAsia="en-US"/>
    </w:rPr>
  </w:style>
  <w:style w:type="paragraph" w:styleId="Aufzhlungszeichen2">
    <w:name w:val="List Bullet 2"/>
    <w:basedOn w:val="Standard"/>
    <w:uiPriority w:val="99"/>
    <w:semiHidden/>
    <w:unhideWhenUsed/>
    <w:locked/>
    <w:rsid w:val="00EC7490"/>
    <w:pPr>
      <w:numPr>
        <w:numId w:val="3"/>
      </w:numPr>
      <w:contextualSpacing/>
    </w:pPr>
  </w:style>
  <w:style w:type="paragraph" w:styleId="Liste">
    <w:name w:val="List"/>
    <w:basedOn w:val="Standard"/>
    <w:uiPriority w:val="99"/>
    <w:semiHidden/>
    <w:unhideWhenUsed/>
    <w:locked/>
    <w:rsid w:val="00EC7490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locked/>
    <w:rsid w:val="00EC7490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locked/>
    <w:rsid w:val="00EC7490"/>
    <w:pPr>
      <w:ind w:left="849" w:hanging="283"/>
      <w:contextualSpacing/>
    </w:pPr>
  </w:style>
  <w:style w:type="paragraph" w:customStyle="1" w:styleId="BDUntertitel">
    <w:name w:val="BD Untertitel"/>
    <w:basedOn w:val="Standard"/>
    <w:link w:val="BDUntertitelZchn"/>
    <w:uiPriority w:val="1"/>
    <w:qFormat/>
    <w:rsid w:val="00733A1D"/>
    <w:pPr>
      <w:spacing w:line="400" w:lineRule="exact"/>
    </w:pPr>
    <w:rPr>
      <w:sz w:val="40"/>
      <w:szCs w:val="40"/>
    </w:rPr>
  </w:style>
  <w:style w:type="paragraph" w:styleId="Titel">
    <w:name w:val="Title"/>
    <w:basedOn w:val="Standard"/>
    <w:next w:val="Standard"/>
    <w:link w:val="TitelZchn"/>
    <w:uiPriority w:val="98"/>
    <w:locked/>
    <w:rsid w:val="00C06268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98"/>
    <w:rsid w:val="007E0598"/>
    <w:rPr>
      <w:rFonts w:ascii="Cambria" w:eastAsia="Times New Roman" w:hAnsi="Cambria"/>
      <w:b/>
      <w:bCs/>
      <w:kern w:val="28"/>
      <w:sz w:val="32"/>
      <w:szCs w:val="32"/>
      <w:lang w:eastAsia="en-US"/>
    </w:rPr>
  </w:style>
  <w:style w:type="character" w:customStyle="1" w:styleId="BDTitelZchn">
    <w:name w:val="BD Titel Zchn"/>
    <w:basedOn w:val="TitelZchn"/>
    <w:link w:val="BDTitel"/>
    <w:rsid w:val="00733A1D"/>
    <w:rPr>
      <w:rFonts w:ascii="Arial" w:eastAsia="Times New Roman" w:hAnsi="Arial"/>
      <w:b/>
      <w:bCs/>
      <w:kern w:val="28"/>
      <w:sz w:val="52"/>
      <w:szCs w:val="52"/>
      <w:lang w:eastAsia="en-US"/>
    </w:rPr>
  </w:style>
  <w:style w:type="paragraph" w:customStyle="1" w:styleId="BDNummerierung">
    <w:name w:val="BD Nummerierung"/>
    <w:basedOn w:val="BDStandardtext"/>
    <w:link w:val="BDNummerierungZchn"/>
    <w:uiPriority w:val="11"/>
    <w:qFormat/>
    <w:rsid w:val="00ED702E"/>
    <w:pPr>
      <w:numPr>
        <w:numId w:val="7"/>
      </w:numPr>
      <w:contextualSpacing/>
    </w:pPr>
    <w:rPr>
      <w:lang w:val="de-DE"/>
    </w:rPr>
  </w:style>
  <w:style w:type="character" w:customStyle="1" w:styleId="BDUntertitelZchn">
    <w:name w:val="BD Untertitel Zchn"/>
    <w:basedOn w:val="Absatz-Standardschriftart"/>
    <w:link w:val="BDUntertitel"/>
    <w:uiPriority w:val="1"/>
    <w:rsid w:val="007E0598"/>
    <w:rPr>
      <w:rFonts w:ascii="Arial" w:hAnsi="Arial"/>
      <w:sz w:val="40"/>
      <w:szCs w:val="40"/>
      <w:lang w:eastAsia="en-US"/>
    </w:rPr>
  </w:style>
  <w:style w:type="paragraph" w:styleId="Aufzhlungszeichen3">
    <w:name w:val="List Bullet 3"/>
    <w:basedOn w:val="Standard"/>
    <w:uiPriority w:val="99"/>
    <w:semiHidden/>
    <w:unhideWhenUsed/>
    <w:locked/>
    <w:rsid w:val="005D08FA"/>
    <w:pPr>
      <w:numPr>
        <w:numId w:val="5"/>
      </w:numPr>
      <w:contextualSpacing/>
    </w:pPr>
  </w:style>
  <w:style w:type="paragraph" w:customStyle="1" w:styleId="BDAuflistung">
    <w:name w:val="BD Auflistung"/>
    <w:basedOn w:val="BDStandardtext"/>
    <w:link w:val="BDAuflistungZchn"/>
    <w:uiPriority w:val="13"/>
    <w:qFormat/>
    <w:rsid w:val="00C32654"/>
    <w:pPr>
      <w:numPr>
        <w:numId w:val="8"/>
      </w:numPr>
      <w:spacing w:before="120" w:after="120"/>
      <w:ind w:left="357" w:hanging="357"/>
      <w:contextualSpacing/>
    </w:pPr>
  </w:style>
  <w:style w:type="character" w:customStyle="1" w:styleId="BDStandardtextZchn">
    <w:name w:val="BD Standardtext Zchn"/>
    <w:basedOn w:val="Absatz-Standardschriftart"/>
    <w:link w:val="BDStandardtext"/>
    <w:uiPriority w:val="7"/>
    <w:rsid w:val="00CC387C"/>
    <w:rPr>
      <w:rFonts w:ascii="Arial" w:hAnsi="Arial"/>
      <w:sz w:val="22"/>
      <w:szCs w:val="22"/>
      <w:lang w:val="en-US" w:eastAsia="en-US"/>
    </w:rPr>
  </w:style>
  <w:style w:type="character" w:customStyle="1" w:styleId="BDNummerierungZchn">
    <w:name w:val="BD Nummerierung Zchn"/>
    <w:basedOn w:val="BDStandardtextZchn"/>
    <w:link w:val="BDNummerierung"/>
    <w:uiPriority w:val="11"/>
    <w:rsid w:val="00ED702E"/>
    <w:rPr>
      <w:rFonts w:ascii="Arial" w:hAnsi="Arial"/>
      <w:sz w:val="22"/>
      <w:szCs w:val="22"/>
      <w:lang w:val="en-US" w:eastAsia="en-US"/>
    </w:rPr>
  </w:style>
  <w:style w:type="character" w:customStyle="1" w:styleId="BDAuflistungZchn">
    <w:name w:val="BD Auflistung Zchn"/>
    <w:basedOn w:val="BDStandardtextZchn"/>
    <w:link w:val="BDAuflistung"/>
    <w:uiPriority w:val="13"/>
    <w:rsid w:val="00C32654"/>
    <w:rPr>
      <w:rFonts w:ascii="Arial" w:hAnsi="Arial"/>
      <w:sz w:val="22"/>
      <w:szCs w:val="22"/>
      <w:lang w:val="en-US" w:eastAsia="en-US"/>
    </w:rPr>
  </w:style>
  <w:style w:type="table" w:styleId="Tabellenraster">
    <w:name w:val="Table Grid"/>
    <w:basedOn w:val="NormaleTabelle"/>
    <w:uiPriority w:val="59"/>
    <w:locked/>
    <w:rsid w:val="00442B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Absatz-Standardschriftart"/>
    <w:uiPriority w:val="99"/>
    <w:unhideWhenUsed/>
    <w:locked/>
    <w:rsid w:val="001148C1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locked/>
    <w:rsid w:val="00DC02CF"/>
    <w:pPr>
      <w:ind w:left="220"/>
    </w:pPr>
    <w:rPr>
      <w:rFonts w:ascii="Zurich BT" w:eastAsia="Times New Roman" w:hAnsi="Zurich BT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locked/>
    <w:rsid w:val="007C29BF"/>
  </w:style>
  <w:style w:type="character" w:styleId="Fett">
    <w:name w:val="Strong"/>
    <w:basedOn w:val="Absatz-Standardschriftart"/>
    <w:uiPriority w:val="22"/>
    <w:qFormat/>
    <w:locked/>
    <w:rsid w:val="007C29BF"/>
    <w:rPr>
      <w:b/>
      <w:bCs/>
    </w:rPr>
  </w:style>
  <w:style w:type="character" w:styleId="Hervorhebung">
    <w:name w:val="Emphasis"/>
    <w:basedOn w:val="Absatz-Standardschriftart"/>
    <w:uiPriority w:val="20"/>
    <w:qFormat/>
    <w:locked/>
    <w:rsid w:val="007C29BF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locked/>
    <w:rsid w:val="0049327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StandardWeb">
    <w:name w:val="Normal (Web)"/>
    <w:basedOn w:val="Standard"/>
    <w:uiPriority w:val="99"/>
    <w:unhideWhenUsed/>
    <w:locked/>
    <w:rsid w:val="00B7267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locked/>
    <w:rsid w:val="00AA3945"/>
    <w:pPr>
      <w:ind w:left="440"/>
    </w:pPr>
  </w:style>
  <w:style w:type="paragraph" w:styleId="Listenabsatz">
    <w:name w:val="List Paragraph"/>
    <w:basedOn w:val="Standard"/>
    <w:uiPriority w:val="34"/>
    <w:qFormat/>
    <w:locked/>
    <w:rsid w:val="007D626F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mp0">
    <w:name w:val="mp0"/>
    <w:basedOn w:val="Standard"/>
    <w:rsid w:val="007D626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bold">
    <w:name w:val="bold"/>
    <w:basedOn w:val="Absatz-Standardschriftart"/>
    <w:rsid w:val="007D626F"/>
  </w:style>
  <w:style w:type="character" w:styleId="BesuchterLink">
    <w:name w:val="FollowedHyperlink"/>
    <w:basedOn w:val="Absatz-Standardschriftart"/>
    <w:uiPriority w:val="99"/>
    <w:semiHidden/>
    <w:unhideWhenUsed/>
    <w:locked/>
    <w:rsid w:val="00C26781"/>
    <w:rPr>
      <w:color w:val="800080"/>
      <w:u w:val="single"/>
    </w:rPr>
  </w:style>
  <w:style w:type="character" w:customStyle="1" w:styleId="toctoggle">
    <w:name w:val="toctoggle"/>
    <w:basedOn w:val="Absatz-Standardschriftart"/>
    <w:rsid w:val="006A291D"/>
  </w:style>
  <w:style w:type="character" w:customStyle="1" w:styleId="tocnumber">
    <w:name w:val="tocnumber"/>
    <w:basedOn w:val="Absatz-Standardschriftart"/>
    <w:rsid w:val="006A291D"/>
  </w:style>
  <w:style w:type="character" w:customStyle="1" w:styleId="toctext">
    <w:name w:val="toctext"/>
    <w:basedOn w:val="Absatz-Standardschriftart"/>
    <w:rsid w:val="006A291D"/>
  </w:style>
  <w:style w:type="character" w:customStyle="1" w:styleId="mw-headline">
    <w:name w:val="mw-headline"/>
    <w:basedOn w:val="Absatz-Standardschriftart"/>
    <w:rsid w:val="006A291D"/>
  </w:style>
  <w:style w:type="character" w:customStyle="1" w:styleId="editsection">
    <w:name w:val="editsection"/>
    <w:basedOn w:val="Absatz-Standardschriftart"/>
    <w:rsid w:val="006A291D"/>
  </w:style>
  <w:style w:type="character" w:customStyle="1" w:styleId="skypepnhcontainer">
    <w:name w:val="skype_pnh_container"/>
    <w:basedOn w:val="Absatz-Standardschriftart"/>
    <w:rsid w:val="00E11B13"/>
  </w:style>
  <w:style w:type="character" w:customStyle="1" w:styleId="skypepnhleftspan">
    <w:name w:val="skype_pnh_left_span"/>
    <w:basedOn w:val="Absatz-Standardschriftart"/>
    <w:rsid w:val="00E11B13"/>
  </w:style>
  <w:style w:type="character" w:customStyle="1" w:styleId="skypepnhdropartspan">
    <w:name w:val="skype_pnh_dropart_span"/>
    <w:basedOn w:val="Absatz-Standardschriftart"/>
    <w:rsid w:val="00E11B13"/>
  </w:style>
  <w:style w:type="character" w:customStyle="1" w:styleId="skypepnhdropartflagspan">
    <w:name w:val="skype_pnh_dropart_flag_span"/>
    <w:basedOn w:val="Absatz-Standardschriftart"/>
    <w:rsid w:val="00E11B13"/>
  </w:style>
  <w:style w:type="character" w:customStyle="1" w:styleId="skypepnhtextspan">
    <w:name w:val="skype_pnh_text_span"/>
    <w:basedOn w:val="Absatz-Standardschriftart"/>
    <w:rsid w:val="00E11B13"/>
  </w:style>
  <w:style w:type="character" w:customStyle="1" w:styleId="skypepnhrightspan">
    <w:name w:val="skype_pnh_right_span"/>
    <w:basedOn w:val="Absatz-Standardschriftart"/>
    <w:rsid w:val="00E11B13"/>
  </w:style>
  <w:style w:type="character" w:customStyle="1" w:styleId="apple-style-span">
    <w:name w:val="apple-style-span"/>
    <w:basedOn w:val="Absatz-Standardschriftart"/>
    <w:rsid w:val="00E73AA5"/>
  </w:style>
  <w:style w:type="character" w:customStyle="1" w:styleId="apple-converted-space">
    <w:name w:val="apple-converted-space"/>
    <w:basedOn w:val="Absatz-Standardschriftart"/>
    <w:rsid w:val="00E73AA5"/>
  </w:style>
  <w:style w:type="character" w:customStyle="1" w:styleId="postbody">
    <w:name w:val="postbody"/>
    <w:basedOn w:val="Absatz-Standardschriftart"/>
    <w:rsid w:val="00F66D1F"/>
  </w:style>
  <w:style w:type="character" w:customStyle="1" w:styleId="lang">
    <w:name w:val="lang"/>
    <w:basedOn w:val="Absatz-Standardschriftart"/>
    <w:rsid w:val="0065227E"/>
  </w:style>
  <w:style w:type="paragraph" w:styleId="HTMLVorformatiert">
    <w:name w:val="HTML Preformatted"/>
    <w:basedOn w:val="Standard"/>
    <w:link w:val="HTMLVorformatiertZchn"/>
    <w:uiPriority w:val="99"/>
    <w:semiHidden/>
    <w:unhideWhenUsed/>
    <w:locked/>
    <w:rsid w:val="00652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5227E"/>
    <w:rPr>
      <w:rFonts w:ascii="Courier New" w:eastAsia="Times New Roman" w:hAnsi="Courier New" w:cs="Courier New"/>
    </w:rPr>
  </w:style>
  <w:style w:type="character" w:customStyle="1" w:styleId="comulti">
    <w:name w:val="comulti"/>
    <w:basedOn w:val="Absatz-Standardschriftart"/>
    <w:rsid w:val="0065227E"/>
  </w:style>
  <w:style w:type="character" w:customStyle="1" w:styleId="kw1">
    <w:name w:val="kw1"/>
    <w:basedOn w:val="Absatz-Standardschriftart"/>
    <w:rsid w:val="0065227E"/>
  </w:style>
  <w:style w:type="character" w:customStyle="1" w:styleId="br0">
    <w:name w:val="br0"/>
    <w:basedOn w:val="Absatz-Standardschriftart"/>
    <w:rsid w:val="0065227E"/>
  </w:style>
  <w:style w:type="character" w:customStyle="1" w:styleId="sy0">
    <w:name w:val="sy0"/>
    <w:basedOn w:val="Absatz-Standardschriftart"/>
    <w:rsid w:val="0065227E"/>
  </w:style>
  <w:style w:type="character" w:customStyle="1" w:styleId="nu0">
    <w:name w:val="nu0"/>
    <w:basedOn w:val="Absatz-Standardschriftart"/>
    <w:rsid w:val="0065227E"/>
  </w:style>
  <w:style w:type="character" w:customStyle="1" w:styleId="hauptartikel-pfeil">
    <w:name w:val="hauptartikel-pfeil"/>
    <w:basedOn w:val="Absatz-Standardschriftart"/>
    <w:rsid w:val="00AE5613"/>
  </w:style>
  <w:style w:type="character" w:customStyle="1" w:styleId="hauptartikel-text">
    <w:name w:val="hauptartikel-text"/>
    <w:basedOn w:val="Absatz-Standardschriftart"/>
    <w:rsid w:val="00AE5613"/>
  </w:style>
  <w:style w:type="character" w:customStyle="1" w:styleId="jnenbez">
    <w:name w:val="jnenbez"/>
    <w:basedOn w:val="Absatz-Standardschriftart"/>
    <w:rsid w:val="00CE7CEB"/>
  </w:style>
  <w:style w:type="character" w:customStyle="1" w:styleId="jnentitel">
    <w:name w:val="jnentitel"/>
    <w:basedOn w:val="Absatz-Standardschriftart"/>
    <w:rsid w:val="00CE7CEB"/>
  </w:style>
  <w:style w:type="character" w:customStyle="1" w:styleId="internlink">
    <w:name w:val="internlink"/>
    <w:basedOn w:val="Absatz-Standardschriftart"/>
    <w:rsid w:val="00767E5B"/>
  </w:style>
  <w:style w:type="character" w:customStyle="1" w:styleId="formtext">
    <w:name w:val="formtext"/>
    <w:basedOn w:val="Absatz-Standardschriftart"/>
    <w:rsid w:val="00767E5B"/>
  </w:style>
  <w:style w:type="paragraph" w:styleId="Textkrper">
    <w:name w:val="Body Text"/>
    <w:basedOn w:val="Standard"/>
    <w:link w:val="TextkrperZchn"/>
    <w:semiHidden/>
    <w:locked/>
    <w:rsid w:val="00D74085"/>
    <w:pPr>
      <w:spacing w:after="240" w:line="240" w:lineRule="atLeast"/>
      <w:ind w:left="1701"/>
      <w:jc w:val="both"/>
    </w:pPr>
    <w:rPr>
      <w:rFonts w:eastAsia="Times New Roman"/>
      <w:spacing w:val="-5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D74085"/>
    <w:rPr>
      <w:rFonts w:ascii="Arial" w:eastAsia="Times New Roman" w:hAnsi="Arial"/>
      <w:spacing w:val="-5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locked/>
    <w:rsid w:val="009E6EFC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E6EFC"/>
    <w:rPr>
      <w:rFonts w:ascii="Arial" w:hAnsi="Arial"/>
      <w:szCs w:val="22"/>
      <w:lang w:eastAsia="en-US"/>
    </w:rPr>
  </w:style>
  <w:style w:type="paragraph" w:customStyle="1" w:styleId="bodytext">
    <w:name w:val="bodytext"/>
    <w:basedOn w:val="Standard"/>
    <w:rsid w:val="006C409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mw-editsection">
    <w:name w:val="mw-editsection"/>
    <w:basedOn w:val="Absatz-Standardschriftart"/>
    <w:rsid w:val="00137189"/>
  </w:style>
  <w:style w:type="character" w:customStyle="1" w:styleId="mw-editsection-bracket">
    <w:name w:val="mw-editsection-bracket"/>
    <w:basedOn w:val="Absatz-Standardschriftart"/>
    <w:rsid w:val="0013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2087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31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22330272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0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07289625">
                          <w:marLeft w:val="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0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2886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7833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BigFarmNet\Dokumentation\Dokumentvorlagen\02_bfn_word\02_de\de_farbig_p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3ED00-24AB-4B05-86C5-B4F24FA26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de_farbig_p.dotx</Template>
  <TotalTime>0</TotalTime>
  <Pages>1</Pages>
  <Words>354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hmueller</dc:creator>
  <cp:lastModifiedBy>at</cp:lastModifiedBy>
  <cp:revision>98</cp:revision>
  <cp:lastPrinted>2014-01-24T15:43:00Z</cp:lastPrinted>
  <dcterms:created xsi:type="dcterms:W3CDTF">2014-01-24T18:36:00Z</dcterms:created>
  <dcterms:modified xsi:type="dcterms:W3CDTF">2019-10-05T10:35:00Z</dcterms:modified>
</cp:coreProperties>
</file>