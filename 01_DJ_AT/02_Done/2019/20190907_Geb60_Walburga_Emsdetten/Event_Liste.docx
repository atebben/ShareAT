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572B" w:rsidRPr="00AD3389" w:rsidRDefault="00A23BE4" w:rsidP="00F30486">
      <w:pPr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AD3389">
        <w:rPr>
          <w:rFonts w:ascii="Calibri" w:hAnsi="Calibri" w:cs="Calibri"/>
          <w:noProof/>
          <w:color w:val="000000"/>
          <w:sz w:val="24"/>
          <w:szCs w:val="24"/>
          <w:lang w:eastAsia="de-DE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>
                <wp:simplePos x="0" y="0"/>
                <wp:positionH relativeFrom="column">
                  <wp:posOffset>344805</wp:posOffset>
                </wp:positionH>
                <wp:positionV relativeFrom="paragraph">
                  <wp:posOffset>-133350</wp:posOffset>
                </wp:positionV>
                <wp:extent cx="6305550" cy="276225"/>
                <wp:effectExtent l="0" t="0" r="0" b="0"/>
                <wp:wrapNone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555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6878" w:rsidRPr="001C2BFF" w:rsidRDefault="003D6878" w:rsidP="003D6878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DE2D71">
                              <w:rPr>
                                <w:sz w:val="24"/>
                              </w:rPr>
                              <w:t xml:space="preserve">Ansgar Tebben     </w:t>
                            </w:r>
                            <w:r w:rsidR="007D195E" w:rsidRPr="00DE2D71">
                              <w:rPr>
                                <w:sz w:val="24"/>
                              </w:rPr>
                              <w:t xml:space="preserve">     </w:t>
                            </w:r>
                            <w:r w:rsidRPr="00DE2D71">
                              <w:rPr>
                                <w:sz w:val="24"/>
                              </w:rPr>
                              <w:t xml:space="preserve">    </w:t>
                            </w:r>
                            <w:r w:rsidR="007D195E" w:rsidRPr="00DE2D71">
                              <w:rPr>
                                <w:sz w:val="24"/>
                              </w:rPr>
                              <w:t xml:space="preserve">      </w:t>
                            </w:r>
                            <w:r w:rsidR="00B27E46" w:rsidRPr="00DE2D71">
                              <w:rPr>
                                <w:sz w:val="24"/>
                              </w:rPr>
                              <w:t xml:space="preserve"> </w:t>
                            </w:r>
                            <w:r w:rsidR="007D195E" w:rsidRPr="00DE2D71">
                              <w:rPr>
                                <w:sz w:val="24"/>
                              </w:rPr>
                              <w:t xml:space="preserve">    </w:t>
                            </w:r>
                            <w:r w:rsidRPr="00DE2D71">
                              <w:rPr>
                                <w:sz w:val="24"/>
                              </w:rPr>
                              <w:t xml:space="preserve"> DJ + Event-Technik</w:t>
                            </w:r>
                            <w:r w:rsidR="0083182E" w:rsidRPr="00DE2D71">
                              <w:rPr>
                                <w:b/>
                                <w:sz w:val="24"/>
                              </w:rPr>
                              <w:t xml:space="preserve">       </w:t>
                            </w:r>
                            <w:r w:rsidR="007D195E" w:rsidRPr="00DE2D71">
                              <w:rPr>
                                <w:b/>
                                <w:sz w:val="24"/>
                              </w:rPr>
                              <w:t xml:space="preserve">         </w:t>
                            </w:r>
                            <w:r w:rsidR="00F957D3">
                              <w:rPr>
                                <w:b/>
                                <w:sz w:val="24"/>
                              </w:rPr>
                              <w:t xml:space="preserve">  </w:t>
                            </w:r>
                            <w:r w:rsidR="007D195E" w:rsidRPr="00DE2D71"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r w:rsidR="00480FC0"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r w:rsidR="0083182E" w:rsidRPr="00DE2D71">
                              <w:rPr>
                                <w:sz w:val="24"/>
                              </w:rPr>
                              <w:t xml:space="preserve"> </w:t>
                            </w:r>
                            <w:r w:rsidR="002029D3">
                              <w:rPr>
                                <w:sz w:val="24"/>
                              </w:rPr>
                              <w:t xml:space="preserve">    </w:t>
                            </w:r>
                            <w:hyperlink r:id="rId8" w:history="1">
                              <w:r w:rsidR="0083182E" w:rsidRPr="00AD3389">
                                <w:rPr>
                                  <w:rStyle w:val="Hyperlink"/>
                                  <w:color w:val="000000"/>
                                  <w:sz w:val="24"/>
                                  <w:u w:val="none"/>
                                </w:rPr>
                                <w:t>www.ansgar-tebben.de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27.15pt;margin-top:-10.5pt;width:496.5pt;height:21.75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" filled="f" stroked="f">
                <v:textbox>
                  <w:txbxContent>
                    <w:p w:rsidR="003D6878" w:rsidRPr="001C2BFF" w:rsidRDefault="003D6878" w:rsidP="003D6878">
                      <w:pPr>
                        <w:rPr>
                          <w:b/>
                          <w:sz w:val="24"/>
                        </w:rPr>
                      </w:pPr>
                      <w:r w:rsidRPr="00DE2D71">
                        <w:rPr>
                          <w:sz w:val="24"/>
                        </w:rPr>
                        <w:t xml:space="preserve">Ansgar Tebben     </w:t>
                      </w:r>
                      <w:r w:rsidR="007D195E" w:rsidRPr="00DE2D71">
                        <w:rPr>
                          <w:sz w:val="24"/>
                        </w:rPr>
                        <w:t xml:space="preserve">     </w:t>
                      </w:r>
                      <w:r w:rsidRPr="00DE2D71">
                        <w:rPr>
                          <w:sz w:val="24"/>
                        </w:rPr>
                        <w:t xml:space="preserve">    </w:t>
                      </w:r>
                      <w:r w:rsidR="007D195E" w:rsidRPr="00DE2D71">
                        <w:rPr>
                          <w:sz w:val="24"/>
                        </w:rPr>
                        <w:t xml:space="preserve">      </w:t>
                      </w:r>
                      <w:r w:rsidR="00B27E46" w:rsidRPr="00DE2D71">
                        <w:rPr>
                          <w:sz w:val="24"/>
                        </w:rPr>
                        <w:t xml:space="preserve"> </w:t>
                      </w:r>
                      <w:r w:rsidR="007D195E" w:rsidRPr="00DE2D71">
                        <w:rPr>
                          <w:sz w:val="24"/>
                        </w:rPr>
                        <w:t xml:space="preserve">    </w:t>
                      </w:r>
                      <w:r w:rsidRPr="00DE2D71">
                        <w:rPr>
                          <w:sz w:val="24"/>
                        </w:rPr>
                        <w:t xml:space="preserve"> DJ + Event-Technik</w:t>
                      </w:r>
                      <w:r w:rsidR="0083182E" w:rsidRPr="00DE2D71">
                        <w:rPr>
                          <w:b/>
                          <w:sz w:val="24"/>
                        </w:rPr>
                        <w:t xml:space="preserve">       </w:t>
                      </w:r>
                      <w:r w:rsidR="007D195E" w:rsidRPr="00DE2D71">
                        <w:rPr>
                          <w:b/>
                          <w:sz w:val="24"/>
                        </w:rPr>
                        <w:t xml:space="preserve">         </w:t>
                      </w:r>
                      <w:r w:rsidR="00F957D3">
                        <w:rPr>
                          <w:b/>
                          <w:sz w:val="24"/>
                        </w:rPr>
                        <w:t xml:space="preserve">  </w:t>
                      </w:r>
                      <w:r w:rsidR="007D195E" w:rsidRPr="00DE2D71">
                        <w:rPr>
                          <w:b/>
                          <w:sz w:val="24"/>
                        </w:rPr>
                        <w:t xml:space="preserve"> </w:t>
                      </w:r>
                      <w:r w:rsidR="00480FC0">
                        <w:rPr>
                          <w:b/>
                          <w:sz w:val="24"/>
                        </w:rPr>
                        <w:t xml:space="preserve"> </w:t>
                      </w:r>
                      <w:r w:rsidR="0083182E" w:rsidRPr="00DE2D71">
                        <w:rPr>
                          <w:sz w:val="24"/>
                        </w:rPr>
                        <w:t xml:space="preserve"> </w:t>
                      </w:r>
                      <w:r w:rsidR="002029D3">
                        <w:rPr>
                          <w:sz w:val="24"/>
                        </w:rPr>
                        <w:t xml:space="preserve">    </w:t>
                      </w:r>
                      <w:hyperlink r:id="rId9" w:history="1">
                        <w:r w:rsidR="0083182E" w:rsidRPr="00AD3389">
                          <w:rPr>
                            <w:rStyle w:val="Hyperlink"/>
                            <w:color w:val="000000"/>
                            <w:sz w:val="24"/>
                            <w:u w:val="none"/>
                          </w:rPr>
                          <w:t>www.ansgar-tebben.de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:rsidR="005E2C1B" w:rsidRPr="00AD3389" w:rsidRDefault="000D1C63" w:rsidP="005E2C1B">
      <w:pPr>
        <w:spacing w:after="0" w:line="240" w:lineRule="auto"/>
        <w:rPr>
          <w:rFonts w:ascii="Calibri" w:hAnsi="Calibri" w:cs="Calibri"/>
          <w:b/>
          <w:color w:val="000000"/>
          <w:sz w:val="24"/>
          <w:szCs w:val="24"/>
          <w:lang w:val="en-US"/>
        </w:rPr>
      </w:pPr>
      <w:r w:rsidRPr="00AD3389">
        <w:rPr>
          <w:rFonts w:ascii="Calibri" w:hAnsi="Calibri" w:cs="Calibri"/>
          <w:color w:val="000000"/>
          <w:sz w:val="24"/>
          <w:szCs w:val="24"/>
        </w:rPr>
        <w:tab/>
      </w:r>
    </w:p>
    <w:tbl>
      <w:tblPr>
        <w:tblW w:w="10005" w:type="dxa"/>
        <w:tblInd w:w="482" w:type="dxa"/>
        <w:tblLook w:val="04A0" w:firstRow="1" w:lastRow="0" w:firstColumn="1" w:lastColumn="0" w:noHBand="0" w:noVBand="1"/>
      </w:tblPr>
      <w:tblGrid>
        <w:gridCol w:w="2887"/>
        <w:gridCol w:w="7118"/>
      </w:tblGrid>
      <w:tr w:rsidR="005E2C1B" w:rsidRPr="00AD3389" w:rsidTr="00E056D0">
        <w:tc>
          <w:tcPr>
            <w:tcW w:w="10005" w:type="dxa"/>
            <w:gridSpan w:val="2"/>
            <w:shd w:val="clear" w:color="auto" w:fill="FFFFFF"/>
          </w:tcPr>
          <w:p w:rsidR="005E2C1B" w:rsidRPr="00AD3389" w:rsidRDefault="005E2C1B" w:rsidP="00AD3389">
            <w:pPr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AD3389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 xml:space="preserve">Eigene Kontaktdaten: </w:t>
            </w:r>
            <w:r w:rsidRPr="00AD3389">
              <w:rPr>
                <w:rFonts w:ascii="Calibri" w:hAnsi="Calibri" w:cs="Calibri"/>
                <w:i/>
                <w:color w:val="FF0000"/>
                <w:sz w:val="20"/>
                <w:szCs w:val="24"/>
              </w:rPr>
              <w:t xml:space="preserve">(bitte alle Felder mit </w:t>
            </w:r>
            <w:r w:rsidRPr="00AD3389">
              <w:rPr>
                <w:rFonts w:ascii="Calibri" w:hAnsi="Calibri" w:cs="Calibri"/>
                <w:i/>
                <w:color w:val="000000"/>
                <w:sz w:val="24"/>
                <w:szCs w:val="24"/>
              </w:rPr>
              <w:t>?</w:t>
            </w:r>
            <w:r w:rsidRPr="00AD3389">
              <w:rPr>
                <w:rFonts w:ascii="Calibri" w:hAnsi="Calibri" w:cs="Calibri"/>
                <w:i/>
                <w:color w:val="FF0000"/>
                <w:sz w:val="20"/>
                <w:szCs w:val="24"/>
              </w:rPr>
              <w:t xml:space="preserve"> ausfüllen)</w:t>
            </w:r>
          </w:p>
        </w:tc>
      </w:tr>
      <w:tr w:rsidR="00AD3389" w:rsidRPr="00AD3389" w:rsidTr="00E056D0">
        <w:tc>
          <w:tcPr>
            <w:tcW w:w="2887" w:type="dxa"/>
            <w:shd w:val="clear" w:color="auto" w:fill="FFFFFF"/>
          </w:tcPr>
          <w:p w:rsidR="005E2C1B" w:rsidRPr="00AD3389" w:rsidRDefault="005E2C1B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szCs w:val="20"/>
              </w:rPr>
              <w:t>Name</w:t>
            </w:r>
          </w:p>
        </w:tc>
        <w:tc>
          <w:tcPr>
            <w:tcW w:w="7118" w:type="dxa"/>
            <w:shd w:val="clear" w:color="auto" w:fill="FFFFFF"/>
          </w:tcPr>
          <w:p w:rsidR="005E2C1B" w:rsidRPr="00AD3389" w:rsidRDefault="005E2C1B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color w:val="000000"/>
                <w:szCs w:val="20"/>
              </w:rPr>
              <w:t>?</w:t>
            </w:r>
          </w:p>
        </w:tc>
      </w:tr>
      <w:tr w:rsidR="00AD3389" w:rsidRPr="00AD3389" w:rsidTr="00E056D0">
        <w:tc>
          <w:tcPr>
            <w:tcW w:w="2887" w:type="dxa"/>
            <w:shd w:val="clear" w:color="auto" w:fill="FFFFFF"/>
          </w:tcPr>
          <w:p w:rsidR="005E2C1B" w:rsidRPr="00AD3389" w:rsidRDefault="005E2C1B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szCs w:val="20"/>
              </w:rPr>
              <w:t>Anschrift</w:t>
            </w:r>
          </w:p>
        </w:tc>
        <w:tc>
          <w:tcPr>
            <w:tcW w:w="7118" w:type="dxa"/>
            <w:shd w:val="clear" w:color="auto" w:fill="FFFFFF"/>
          </w:tcPr>
          <w:p w:rsidR="005E2C1B" w:rsidRPr="00AD3389" w:rsidRDefault="005E2C1B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color w:val="000000"/>
                <w:szCs w:val="20"/>
              </w:rPr>
              <w:t>?</w:t>
            </w:r>
          </w:p>
        </w:tc>
      </w:tr>
      <w:tr w:rsidR="00AD3389" w:rsidRPr="00AD3389" w:rsidTr="00E056D0">
        <w:tc>
          <w:tcPr>
            <w:tcW w:w="2887" w:type="dxa"/>
            <w:shd w:val="clear" w:color="auto" w:fill="FFFFFF"/>
          </w:tcPr>
          <w:p w:rsidR="005E2C1B" w:rsidRPr="00AD3389" w:rsidRDefault="00A2569C" w:rsidP="00AD3389">
            <w:pPr>
              <w:spacing w:after="0" w:line="240" w:lineRule="auto"/>
              <w:rPr>
                <w:rFonts w:ascii="Calibri" w:hAnsi="Calibri" w:cs="Calibri"/>
                <w:szCs w:val="20"/>
              </w:rPr>
            </w:pPr>
            <w:r w:rsidRPr="00AD3389">
              <w:rPr>
                <w:rFonts w:ascii="Calibri" w:hAnsi="Calibri" w:cs="Calibri"/>
                <w:szCs w:val="20"/>
              </w:rPr>
              <w:t>PLZ</w:t>
            </w:r>
            <w:r w:rsidR="005E2C1B" w:rsidRPr="00AD3389">
              <w:rPr>
                <w:rFonts w:ascii="Calibri" w:hAnsi="Calibri" w:cs="Calibri"/>
                <w:szCs w:val="20"/>
              </w:rPr>
              <w:t xml:space="preserve"> / Ort</w:t>
            </w:r>
          </w:p>
        </w:tc>
        <w:tc>
          <w:tcPr>
            <w:tcW w:w="7118" w:type="dxa"/>
            <w:shd w:val="clear" w:color="auto" w:fill="FFFFFF"/>
          </w:tcPr>
          <w:p w:rsidR="005E2C1B" w:rsidRPr="00AD3389" w:rsidRDefault="005E2C1B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color w:val="000000"/>
                <w:szCs w:val="20"/>
              </w:rPr>
              <w:t>?</w:t>
            </w:r>
          </w:p>
        </w:tc>
      </w:tr>
      <w:tr w:rsidR="00AD3389" w:rsidRPr="00AD3389" w:rsidTr="00E056D0">
        <w:tc>
          <w:tcPr>
            <w:tcW w:w="2887" w:type="dxa"/>
            <w:shd w:val="clear" w:color="auto" w:fill="FFFFFF"/>
          </w:tcPr>
          <w:p w:rsidR="005E2C1B" w:rsidRPr="00AD3389" w:rsidRDefault="005E2C1B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szCs w:val="20"/>
              </w:rPr>
              <w:t>Telefon</w:t>
            </w:r>
          </w:p>
        </w:tc>
        <w:tc>
          <w:tcPr>
            <w:tcW w:w="7118" w:type="dxa"/>
            <w:shd w:val="clear" w:color="auto" w:fill="FFFFFF"/>
          </w:tcPr>
          <w:p w:rsidR="005E2C1B" w:rsidRPr="00AD3389" w:rsidRDefault="005E2C1B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color w:val="000000"/>
                <w:szCs w:val="20"/>
              </w:rPr>
              <w:t>?</w:t>
            </w:r>
          </w:p>
        </w:tc>
      </w:tr>
      <w:tr w:rsidR="00AD3389" w:rsidRPr="00AD3389" w:rsidTr="00E056D0">
        <w:tc>
          <w:tcPr>
            <w:tcW w:w="2887" w:type="dxa"/>
            <w:shd w:val="clear" w:color="auto" w:fill="FFFFFF"/>
          </w:tcPr>
          <w:p w:rsidR="005E2C1B" w:rsidRPr="00AD3389" w:rsidRDefault="005E2C1B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szCs w:val="20"/>
              </w:rPr>
              <w:t>E-Mail</w:t>
            </w:r>
          </w:p>
        </w:tc>
        <w:tc>
          <w:tcPr>
            <w:tcW w:w="7118" w:type="dxa"/>
            <w:shd w:val="clear" w:color="auto" w:fill="FFFFFF"/>
          </w:tcPr>
          <w:p w:rsidR="005E2C1B" w:rsidRPr="00AD3389" w:rsidRDefault="005E2C1B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color w:val="000000"/>
                <w:szCs w:val="20"/>
              </w:rPr>
              <w:t>?</w:t>
            </w:r>
          </w:p>
        </w:tc>
      </w:tr>
      <w:tr w:rsidR="00AD3389" w:rsidRPr="00AD3389" w:rsidTr="00E056D0">
        <w:tc>
          <w:tcPr>
            <w:tcW w:w="2887" w:type="dxa"/>
            <w:shd w:val="clear" w:color="auto" w:fill="FFFFFF"/>
          </w:tcPr>
          <w:p w:rsidR="005E2C1B" w:rsidRPr="00AD3389" w:rsidRDefault="005E2C1B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szCs w:val="20"/>
              </w:rPr>
              <w:t>Gewünschte Kontaktform</w:t>
            </w:r>
          </w:p>
        </w:tc>
        <w:tc>
          <w:tcPr>
            <w:tcW w:w="7118" w:type="dxa"/>
            <w:shd w:val="clear" w:color="auto" w:fill="FFFFFF"/>
          </w:tcPr>
          <w:p w:rsidR="005E2C1B" w:rsidRPr="00AD3389" w:rsidRDefault="00E056D0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>?</w:t>
            </w:r>
          </w:p>
        </w:tc>
      </w:tr>
    </w:tbl>
    <w:p w:rsidR="00560E73" w:rsidRPr="00AD3389" w:rsidRDefault="00560E73" w:rsidP="005E2C1B">
      <w:pPr>
        <w:spacing w:after="0" w:line="240" w:lineRule="auto"/>
        <w:rPr>
          <w:rFonts w:ascii="Calibri" w:hAnsi="Calibri" w:cs="Calibri"/>
          <w:b/>
          <w:color w:val="000000"/>
          <w:sz w:val="24"/>
          <w:szCs w:val="24"/>
          <w:lang w:val="en-US"/>
        </w:rPr>
      </w:pPr>
    </w:p>
    <w:tbl>
      <w:tblPr>
        <w:tblW w:w="10005" w:type="dxa"/>
        <w:tblInd w:w="482" w:type="dxa"/>
        <w:tblLook w:val="04A0" w:firstRow="1" w:lastRow="0" w:firstColumn="1" w:lastColumn="0" w:noHBand="0" w:noVBand="1"/>
      </w:tblPr>
      <w:tblGrid>
        <w:gridCol w:w="2887"/>
        <w:gridCol w:w="7118"/>
      </w:tblGrid>
      <w:tr w:rsidR="005E2C1B" w:rsidRPr="00AD3389" w:rsidTr="00E056D0">
        <w:tc>
          <w:tcPr>
            <w:tcW w:w="10005" w:type="dxa"/>
            <w:gridSpan w:val="2"/>
            <w:shd w:val="clear" w:color="auto" w:fill="FFFFFF"/>
          </w:tcPr>
          <w:p w:rsidR="005E2C1B" w:rsidRPr="00AD3389" w:rsidRDefault="005E2C1B" w:rsidP="00AD3389">
            <w:pPr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AD3389">
              <w:rPr>
                <w:rFonts w:ascii="Calibri" w:hAnsi="Calibri" w:cs="Calibri"/>
                <w:b/>
                <w:sz w:val="24"/>
                <w:szCs w:val="24"/>
              </w:rPr>
              <w:t xml:space="preserve">Buchungsdaten: </w:t>
            </w:r>
            <w:r w:rsidRPr="00AD3389">
              <w:rPr>
                <w:rFonts w:ascii="Calibri" w:hAnsi="Calibri" w:cs="Calibri"/>
                <w:i/>
                <w:color w:val="FF0000"/>
                <w:sz w:val="20"/>
                <w:szCs w:val="24"/>
              </w:rPr>
              <w:t xml:space="preserve">(bitte alle Felder mit </w:t>
            </w:r>
            <w:r w:rsidRPr="00AD3389">
              <w:rPr>
                <w:rFonts w:ascii="Calibri" w:hAnsi="Calibri" w:cs="Calibri"/>
                <w:i/>
                <w:color w:val="000000"/>
                <w:sz w:val="24"/>
                <w:szCs w:val="24"/>
              </w:rPr>
              <w:t>?</w:t>
            </w:r>
            <w:r w:rsidRPr="00AD3389">
              <w:rPr>
                <w:rFonts w:ascii="Calibri" w:hAnsi="Calibri" w:cs="Calibri"/>
                <w:i/>
                <w:color w:val="FF0000"/>
                <w:sz w:val="20"/>
                <w:szCs w:val="24"/>
              </w:rPr>
              <w:t xml:space="preserve"> ausfüllen)</w:t>
            </w:r>
          </w:p>
        </w:tc>
      </w:tr>
      <w:tr w:rsidR="00AD3389" w:rsidRPr="00AD3389" w:rsidTr="00E056D0">
        <w:tc>
          <w:tcPr>
            <w:tcW w:w="2887" w:type="dxa"/>
            <w:shd w:val="clear" w:color="auto" w:fill="FFFFFF"/>
          </w:tcPr>
          <w:p w:rsidR="005E2C1B" w:rsidRPr="00AD3389" w:rsidRDefault="005E2C1B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szCs w:val="20"/>
              </w:rPr>
              <w:t>Veranstaltung</w:t>
            </w:r>
          </w:p>
        </w:tc>
        <w:tc>
          <w:tcPr>
            <w:tcW w:w="7118" w:type="dxa"/>
            <w:shd w:val="clear" w:color="auto" w:fill="FFFFFF"/>
          </w:tcPr>
          <w:p w:rsidR="005E2C1B" w:rsidRPr="00CF19E6" w:rsidRDefault="006F476E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Cs w:val="20"/>
              </w:rPr>
            </w:pPr>
            <w:r w:rsidRPr="00CF19E6">
              <w:rPr>
                <w:rFonts w:ascii="Calibri" w:hAnsi="Calibri" w:cs="Calibri"/>
                <w:b/>
                <w:color w:val="000000"/>
                <w:szCs w:val="20"/>
              </w:rPr>
              <w:t xml:space="preserve">4 x 60er </w:t>
            </w:r>
            <w:r w:rsidR="003364A2" w:rsidRPr="00CF19E6">
              <w:rPr>
                <w:rFonts w:ascii="Calibri" w:hAnsi="Calibri" w:cs="Calibri"/>
                <w:b/>
                <w:color w:val="000000"/>
                <w:szCs w:val="20"/>
              </w:rPr>
              <w:t>Geburtstag</w:t>
            </w:r>
          </w:p>
        </w:tc>
      </w:tr>
      <w:tr w:rsidR="00AD3389" w:rsidRPr="00AD3389" w:rsidTr="00E056D0">
        <w:tc>
          <w:tcPr>
            <w:tcW w:w="2887" w:type="dxa"/>
            <w:shd w:val="clear" w:color="auto" w:fill="FFFFFF"/>
          </w:tcPr>
          <w:p w:rsidR="005E2C1B" w:rsidRPr="00AD3389" w:rsidRDefault="005E2C1B" w:rsidP="00AD3389">
            <w:pPr>
              <w:spacing w:after="0" w:line="240" w:lineRule="auto"/>
              <w:rPr>
                <w:rFonts w:ascii="Calibri" w:hAnsi="Calibri" w:cs="Calibri"/>
                <w:szCs w:val="20"/>
              </w:rPr>
            </w:pPr>
            <w:r w:rsidRPr="00AD3389">
              <w:rPr>
                <w:rFonts w:ascii="Calibri" w:hAnsi="Calibri" w:cs="Calibri"/>
                <w:szCs w:val="20"/>
              </w:rPr>
              <w:t>Veranstaltungsdatum</w:t>
            </w:r>
          </w:p>
        </w:tc>
        <w:tc>
          <w:tcPr>
            <w:tcW w:w="7118" w:type="dxa"/>
            <w:shd w:val="clear" w:color="auto" w:fill="FFFFFF"/>
          </w:tcPr>
          <w:p w:rsidR="005E2C1B" w:rsidRPr="00AD3389" w:rsidRDefault="005E2C1B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color w:val="000000"/>
                <w:szCs w:val="20"/>
              </w:rPr>
              <w:t>?</w:t>
            </w:r>
          </w:p>
        </w:tc>
      </w:tr>
      <w:tr w:rsidR="00AD3389" w:rsidRPr="00AD3389" w:rsidTr="00E056D0">
        <w:tc>
          <w:tcPr>
            <w:tcW w:w="2887" w:type="dxa"/>
            <w:shd w:val="clear" w:color="auto" w:fill="FFFFFF"/>
          </w:tcPr>
          <w:p w:rsidR="005E2C1B" w:rsidRPr="00AD3389" w:rsidRDefault="005E2C1B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szCs w:val="20"/>
              </w:rPr>
              <w:t>Gäste Anzahl</w:t>
            </w:r>
          </w:p>
        </w:tc>
        <w:tc>
          <w:tcPr>
            <w:tcW w:w="7118" w:type="dxa"/>
            <w:shd w:val="clear" w:color="auto" w:fill="FFFFFF"/>
          </w:tcPr>
          <w:p w:rsidR="005E2C1B" w:rsidRPr="003364A2" w:rsidRDefault="006F476E" w:rsidP="001D78F7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 w:val="24"/>
                <w:szCs w:val="20"/>
              </w:rPr>
            </w:pPr>
            <w:r w:rsidRPr="00743459">
              <w:rPr>
                <w:rFonts w:ascii="Calibri" w:hAnsi="Calibri" w:cs="Calibri"/>
                <w:b/>
                <w:color w:val="FF0000"/>
                <w:sz w:val="24"/>
                <w:szCs w:val="20"/>
              </w:rPr>
              <w:t>2</w:t>
            </w:r>
            <w:r w:rsidR="00743459" w:rsidRPr="00743459">
              <w:rPr>
                <w:rFonts w:ascii="Calibri" w:hAnsi="Calibri" w:cs="Calibri"/>
                <w:b/>
                <w:color w:val="FF0000"/>
                <w:sz w:val="24"/>
                <w:szCs w:val="20"/>
              </w:rPr>
              <w:t>2</w:t>
            </w:r>
            <w:r w:rsidRPr="00743459">
              <w:rPr>
                <w:rFonts w:ascii="Calibri" w:hAnsi="Calibri" w:cs="Calibri"/>
                <w:b/>
                <w:color w:val="FF0000"/>
                <w:sz w:val="24"/>
                <w:szCs w:val="20"/>
              </w:rPr>
              <w:t>0</w:t>
            </w:r>
            <w:r w:rsidR="005E2C1B" w:rsidRPr="00743459">
              <w:rPr>
                <w:rFonts w:ascii="Calibri" w:hAnsi="Calibri" w:cs="Calibri"/>
                <w:b/>
                <w:color w:val="FF0000"/>
                <w:sz w:val="24"/>
                <w:szCs w:val="20"/>
              </w:rPr>
              <w:t xml:space="preserve"> Personen</w:t>
            </w:r>
            <w:r w:rsidR="008F15BC" w:rsidRPr="003364A2">
              <w:rPr>
                <w:rFonts w:ascii="Calibri" w:hAnsi="Calibri" w:cs="Calibri"/>
                <w:b/>
                <w:color w:val="000000"/>
                <w:sz w:val="24"/>
                <w:szCs w:val="20"/>
              </w:rPr>
              <w:t>:   Alter</w:t>
            </w:r>
            <w:r w:rsidR="005E2C1B" w:rsidRPr="003364A2">
              <w:rPr>
                <w:rFonts w:ascii="Calibri" w:hAnsi="Calibri" w:cs="Calibri"/>
                <w:b/>
                <w:color w:val="000000"/>
                <w:sz w:val="24"/>
                <w:szCs w:val="20"/>
              </w:rPr>
              <w:t xml:space="preserve"> zwischen</w:t>
            </w:r>
            <w:r w:rsidR="009D0509" w:rsidRPr="003364A2">
              <w:rPr>
                <w:rFonts w:ascii="Calibri" w:hAnsi="Calibri" w:cs="Calibri"/>
                <w:b/>
                <w:color w:val="000000"/>
                <w:sz w:val="24"/>
                <w:szCs w:val="20"/>
              </w:rPr>
              <w:t>??</w:t>
            </w:r>
            <w:r w:rsidR="005E2C1B" w:rsidRPr="003364A2">
              <w:rPr>
                <w:rFonts w:ascii="Calibri" w:hAnsi="Calibri" w:cs="Calibri"/>
                <w:b/>
                <w:color w:val="000000"/>
                <w:sz w:val="24"/>
                <w:szCs w:val="20"/>
              </w:rPr>
              <w:t xml:space="preserve"> - </w:t>
            </w:r>
            <w:r w:rsidR="009D0509" w:rsidRPr="003364A2">
              <w:rPr>
                <w:rFonts w:ascii="Calibri" w:hAnsi="Calibri" w:cs="Calibri"/>
                <w:b/>
                <w:color w:val="000000"/>
                <w:sz w:val="24"/>
                <w:szCs w:val="20"/>
              </w:rPr>
              <w:t>??</w:t>
            </w:r>
            <w:r w:rsidR="005E2C1B" w:rsidRPr="003364A2">
              <w:rPr>
                <w:rFonts w:ascii="Calibri" w:hAnsi="Calibri" w:cs="Calibri"/>
                <w:b/>
                <w:color w:val="000000"/>
                <w:sz w:val="24"/>
                <w:szCs w:val="20"/>
              </w:rPr>
              <w:t xml:space="preserve"> Jahren</w:t>
            </w:r>
          </w:p>
        </w:tc>
      </w:tr>
      <w:tr w:rsidR="00AD3389" w:rsidRPr="00AD3389" w:rsidTr="00E056D0">
        <w:tc>
          <w:tcPr>
            <w:tcW w:w="2887" w:type="dxa"/>
            <w:shd w:val="clear" w:color="auto" w:fill="FFFFFF"/>
          </w:tcPr>
          <w:p w:rsidR="005E2C1B" w:rsidRPr="00AD3389" w:rsidRDefault="005E2C1B" w:rsidP="00AD3389">
            <w:pPr>
              <w:spacing w:after="0" w:line="240" w:lineRule="auto"/>
              <w:rPr>
                <w:rFonts w:ascii="Calibri" w:hAnsi="Calibri" w:cs="Calibri"/>
                <w:szCs w:val="20"/>
              </w:rPr>
            </w:pPr>
            <w:r w:rsidRPr="00AD3389">
              <w:rPr>
                <w:rFonts w:ascii="Calibri" w:hAnsi="Calibri" w:cs="Calibri"/>
                <w:szCs w:val="20"/>
              </w:rPr>
              <w:t>Musikbeginn</w:t>
            </w:r>
          </w:p>
        </w:tc>
        <w:tc>
          <w:tcPr>
            <w:tcW w:w="7118" w:type="dxa"/>
            <w:shd w:val="clear" w:color="auto" w:fill="FFFFFF"/>
          </w:tcPr>
          <w:p w:rsidR="005E2C1B" w:rsidRPr="00743459" w:rsidRDefault="006F476E" w:rsidP="006F476E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Cs w:val="20"/>
              </w:rPr>
            </w:pPr>
            <w:r w:rsidRPr="00743459">
              <w:rPr>
                <w:rFonts w:ascii="Calibri" w:hAnsi="Calibri" w:cs="Calibri"/>
                <w:b/>
                <w:color w:val="FF0000"/>
                <w:sz w:val="24"/>
                <w:szCs w:val="20"/>
              </w:rPr>
              <w:t>19</w:t>
            </w:r>
            <w:r w:rsidR="005E2C1B" w:rsidRPr="00743459">
              <w:rPr>
                <w:rFonts w:ascii="Calibri" w:hAnsi="Calibri" w:cs="Calibri"/>
                <w:b/>
                <w:color w:val="FF0000"/>
                <w:sz w:val="24"/>
                <w:szCs w:val="20"/>
              </w:rPr>
              <w:t>:</w:t>
            </w:r>
            <w:r w:rsidRPr="00743459">
              <w:rPr>
                <w:rFonts w:ascii="Calibri" w:hAnsi="Calibri" w:cs="Calibri"/>
                <w:b/>
                <w:color w:val="FF0000"/>
                <w:sz w:val="24"/>
                <w:szCs w:val="20"/>
              </w:rPr>
              <w:t>00</w:t>
            </w:r>
            <w:r w:rsidR="005E2C1B" w:rsidRPr="00743459">
              <w:rPr>
                <w:rFonts w:ascii="Calibri" w:hAnsi="Calibri" w:cs="Calibri"/>
                <w:b/>
                <w:color w:val="FF0000"/>
                <w:sz w:val="24"/>
                <w:szCs w:val="20"/>
              </w:rPr>
              <w:t xml:space="preserve"> Uhr</w:t>
            </w:r>
          </w:p>
        </w:tc>
      </w:tr>
      <w:tr w:rsidR="00AD3389" w:rsidRPr="00AD3389" w:rsidTr="00E056D0">
        <w:tc>
          <w:tcPr>
            <w:tcW w:w="2887" w:type="dxa"/>
            <w:shd w:val="clear" w:color="auto" w:fill="FFFFFF"/>
          </w:tcPr>
          <w:p w:rsidR="005E2C1B" w:rsidRPr="00AD3389" w:rsidRDefault="005E2C1B" w:rsidP="00AD3389">
            <w:pPr>
              <w:spacing w:after="0" w:line="240" w:lineRule="auto"/>
              <w:rPr>
                <w:rFonts w:ascii="Calibri" w:hAnsi="Calibri" w:cs="Calibri"/>
                <w:szCs w:val="20"/>
              </w:rPr>
            </w:pPr>
            <w:r w:rsidRPr="00AD3389">
              <w:rPr>
                <w:rFonts w:ascii="Calibri" w:hAnsi="Calibri" w:cs="Calibri"/>
                <w:szCs w:val="20"/>
              </w:rPr>
              <w:t>Musikende</w:t>
            </w:r>
          </w:p>
        </w:tc>
        <w:tc>
          <w:tcPr>
            <w:tcW w:w="7118" w:type="dxa"/>
            <w:shd w:val="clear" w:color="auto" w:fill="FFFFFF"/>
          </w:tcPr>
          <w:p w:rsidR="005E2C1B" w:rsidRPr="00AD3389" w:rsidRDefault="008F15BC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color w:val="000000"/>
                <w:szCs w:val="20"/>
              </w:rPr>
              <w:t>?</w:t>
            </w:r>
          </w:p>
        </w:tc>
      </w:tr>
      <w:tr w:rsidR="005E2C1B" w:rsidRPr="00AD3389" w:rsidTr="00E056D0">
        <w:tc>
          <w:tcPr>
            <w:tcW w:w="10005" w:type="dxa"/>
            <w:gridSpan w:val="2"/>
            <w:shd w:val="clear" w:color="auto" w:fill="FFFFFF"/>
          </w:tcPr>
          <w:p w:rsidR="00560E73" w:rsidRPr="00AD3389" w:rsidRDefault="00560E73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</w:tc>
      </w:tr>
      <w:tr w:rsidR="005E2C1B" w:rsidRPr="00AD3389" w:rsidTr="00E056D0">
        <w:tc>
          <w:tcPr>
            <w:tcW w:w="10005" w:type="dxa"/>
            <w:gridSpan w:val="2"/>
            <w:shd w:val="clear" w:color="auto" w:fill="FFFFFF"/>
          </w:tcPr>
          <w:p w:rsidR="005E2C1B" w:rsidRPr="00AD3389" w:rsidRDefault="005E2C1B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AD3389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 xml:space="preserve">Anschrift des Veranstaltungsort: </w:t>
            </w:r>
            <w:r w:rsidRPr="00AD3389">
              <w:rPr>
                <w:rFonts w:ascii="Calibri" w:hAnsi="Calibri" w:cs="Calibri"/>
                <w:i/>
                <w:color w:val="FF0000"/>
                <w:sz w:val="20"/>
                <w:szCs w:val="24"/>
              </w:rPr>
              <w:t xml:space="preserve">(bitte alle Felder mit </w:t>
            </w:r>
            <w:r w:rsidRPr="00AD3389">
              <w:rPr>
                <w:rFonts w:ascii="Calibri" w:hAnsi="Calibri" w:cs="Calibri"/>
                <w:i/>
                <w:color w:val="000000"/>
                <w:sz w:val="24"/>
                <w:szCs w:val="24"/>
              </w:rPr>
              <w:t>?</w:t>
            </w:r>
            <w:r w:rsidRPr="00AD3389">
              <w:rPr>
                <w:rFonts w:ascii="Calibri" w:hAnsi="Calibri" w:cs="Calibri"/>
                <w:i/>
                <w:color w:val="FF0000"/>
                <w:sz w:val="20"/>
                <w:szCs w:val="24"/>
              </w:rPr>
              <w:t xml:space="preserve"> ausfüllen)</w:t>
            </w:r>
          </w:p>
        </w:tc>
      </w:tr>
      <w:tr w:rsidR="00AD3389" w:rsidRPr="00AD3389" w:rsidTr="00E056D0">
        <w:tc>
          <w:tcPr>
            <w:tcW w:w="2887" w:type="dxa"/>
            <w:shd w:val="clear" w:color="auto" w:fill="FFFFFF"/>
          </w:tcPr>
          <w:p w:rsidR="005E2C1B" w:rsidRPr="00AD3389" w:rsidRDefault="005E2C1B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szCs w:val="20"/>
              </w:rPr>
              <w:t xml:space="preserve">Name </w:t>
            </w:r>
          </w:p>
        </w:tc>
        <w:tc>
          <w:tcPr>
            <w:tcW w:w="7118" w:type="dxa"/>
            <w:shd w:val="clear" w:color="auto" w:fill="FFFFFF"/>
          </w:tcPr>
          <w:p w:rsidR="005E2C1B" w:rsidRPr="00AD3389" w:rsidRDefault="006F476E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Wüller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Metallverarbeitung,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Wilmersstr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>.  46 in Emsdetten</w:t>
            </w:r>
          </w:p>
        </w:tc>
      </w:tr>
      <w:tr w:rsidR="00AD3389" w:rsidRPr="00AD3389" w:rsidTr="00E056D0">
        <w:tc>
          <w:tcPr>
            <w:tcW w:w="2887" w:type="dxa"/>
            <w:shd w:val="clear" w:color="auto" w:fill="FFFFFF"/>
          </w:tcPr>
          <w:p w:rsidR="005E2C1B" w:rsidRPr="00AD3389" w:rsidRDefault="005E2C1B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szCs w:val="20"/>
              </w:rPr>
              <w:t xml:space="preserve">Anschrift </w:t>
            </w:r>
          </w:p>
        </w:tc>
        <w:tc>
          <w:tcPr>
            <w:tcW w:w="7118" w:type="dxa"/>
            <w:shd w:val="clear" w:color="auto" w:fill="FFFFFF"/>
          </w:tcPr>
          <w:p w:rsidR="005E2C1B" w:rsidRPr="00AD3389" w:rsidRDefault="005E2C1B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color w:val="000000"/>
                <w:szCs w:val="20"/>
              </w:rPr>
              <w:t>?</w:t>
            </w:r>
          </w:p>
        </w:tc>
      </w:tr>
      <w:tr w:rsidR="00AD3389" w:rsidRPr="00AD3389" w:rsidTr="00E056D0">
        <w:tc>
          <w:tcPr>
            <w:tcW w:w="2887" w:type="dxa"/>
            <w:shd w:val="clear" w:color="auto" w:fill="FFFFFF"/>
          </w:tcPr>
          <w:p w:rsidR="005E2C1B" w:rsidRPr="00AD3389" w:rsidRDefault="00BB6474" w:rsidP="00AD3389">
            <w:pPr>
              <w:spacing w:after="0" w:line="240" w:lineRule="auto"/>
              <w:rPr>
                <w:rFonts w:ascii="Calibri" w:hAnsi="Calibri" w:cs="Calibri"/>
                <w:szCs w:val="20"/>
              </w:rPr>
            </w:pPr>
            <w:r w:rsidRPr="00AD3389">
              <w:rPr>
                <w:rFonts w:ascii="Calibri" w:hAnsi="Calibri" w:cs="Calibri"/>
                <w:szCs w:val="20"/>
              </w:rPr>
              <w:t>PLZ</w:t>
            </w:r>
            <w:r w:rsidR="005E2C1B" w:rsidRPr="00AD3389">
              <w:rPr>
                <w:rFonts w:ascii="Calibri" w:hAnsi="Calibri" w:cs="Calibri"/>
                <w:szCs w:val="20"/>
              </w:rPr>
              <w:t xml:space="preserve"> / Ort</w:t>
            </w:r>
          </w:p>
        </w:tc>
        <w:tc>
          <w:tcPr>
            <w:tcW w:w="7118" w:type="dxa"/>
            <w:shd w:val="clear" w:color="auto" w:fill="FFFFFF"/>
          </w:tcPr>
          <w:p w:rsidR="005E2C1B" w:rsidRPr="00AD3389" w:rsidRDefault="005E2C1B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color w:val="000000"/>
                <w:szCs w:val="20"/>
              </w:rPr>
              <w:t>?</w:t>
            </w:r>
          </w:p>
        </w:tc>
      </w:tr>
    </w:tbl>
    <w:p w:rsidR="005E2C1B" w:rsidRPr="00AD3389" w:rsidRDefault="005E2C1B" w:rsidP="005E2C1B">
      <w:pPr>
        <w:spacing w:after="0" w:line="240" w:lineRule="auto"/>
        <w:rPr>
          <w:rFonts w:ascii="Calibri" w:hAnsi="Calibri" w:cs="Calibri"/>
          <w:i/>
          <w:color w:val="FF0000"/>
          <w:sz w:val="24"/>
          <w:szCs w:val="24"/>
        </w:rPr>
      </w:pPr>
    </w:p>
    <w:p w:rsidR="00E056D0" w:rsidRPr="00AD3389" w:rsidRDefault="00E056D0" w:rsidP="000D1C63">
      <w:pPr>
        <w:spacing w:after="0" w:line="240" w:lineRule="auto"/>
        <w:ind w:firstLine="708"/>
        <w:rPr>
          <w:rFonts w:ascii="Calibri" w:hAnsi="Calibri" w:cs="Calibri"/>
          <w:b/>
          <w:color w:val="000000"/>
          <w:sz w:val="24"/>
          <w:szCs w:val="24"/>
        </w:rPr>
      </w:pPr>
    </w:p>
    <w:p w:rsidR="00990900" w:rsidRPr="00AD3389" w:rsidRDefault="00E056D0" w:rsidP="00E056D0">
      <w:pPr>
        <w:spacing w:after="0" w:line="240" w:lineRule="auto"/>
        <w:rPr>
          <w:rFonts w:ascii="Calibri" w:hAnsi="Calibri" w:cs="Calibri"/>
          <w:b/>
          <w:color w:val="000000"/>
          <w:sz w:val="24"/>
          <w:szCs w:val="24"/>
        </w:rPr>
      </w:pPr>
      <w:r>
        <w:rPr>
          <w:rFonts w:ascii="Calibri" w:hAnsi="Calibri" w:cs="Calibri"/>
          <w:b/>
          <w:color w:val="000000"/>
          <w:sz w:val="24"/>
          <w:szCs w:val="24"/>
        </w:rPr>
        <w:t xml:space="preserve">           </w:t>
      </w:r>
      <w:r w:rsidR="00990900" w:rsidRPr="00AD3389">
        <w:rPr>
          <w:rFonts w:ascii="Calibri" w:hAnsi="Calibri" w:cs="Calibri"/>
          <w:b/>
          <w:color w:val="000000"/>
          <w:sz w:val="24"/>
          <w:szCs w:val="24"/>
        </w:rPr>
        <w:t xml:space="preserve">Persönliche Informationen über </w:t>
      </w:r>
      <w:r w:rsidR="009D0509" w:rsidRPr="00AD3389">
        <w:rPr>
          <w:rFonts w:ascii="Calibri" w:hAnsi="Calibri" w:cs="Calibri"/>
          <w:b/>
          <w:color w:val="000000"/>
          <w:sz w:val="24"/>
          <w:szCs w:val="24"/>
        </w:rPr>
        <w:t>Euch</w:t>
      </w:r>
      <w:r w:rsidR="00990900" w:rsidRPr="00AD3389">
        <w:rPr>
          <w:rFonts w:ascii="Calibri" w:hAnsi="Calibri" w:cs="Calibri"/>
          <w:b/>
          <w:color w:val="000000"/>
          <w:sz w:val="24"/>
          <w:szCs w:val="24"/>
        </w:rPr>
        <w:t>, die für den DJ wichtig sind.</w:t>
      </w:r>
    </w:p>
    <w:p w:rsidR="00743459" w:rsidRDefault="00743459" w:rsidP="00743459">
      <w:pPr>
        <w:spacing w:after="0" w:line="240" w:lineRule="auto"/>
        <w:ind w:left="708"/>
        <w:rPr>
          <w:rFonts w:ascii="Calibri" w:hAnsi="Calibri" w:cs="Calibri"/>
          <w:b/>
          <w:color w:val="FF0000"/>
          <w:sz w:val="24"/>
          <w:szCs w:val="24"/>
        </w:rPr>
      </w:pPr>
    </w:p>
    <w:p w:rsidR="00743459" w:rsidRPr="00131BFD" w:rsidRDefault="00743459" w:rsidP="00743459">
      <w:pPr>
        <w:spacing w:after="0" w:line="240" w:lineRule="auto"/>
        <w:ind w:left="708"/>
        <w:rPr>
          <w:rFonts w:ascii="Calibri" w:hAnsi="Calibri" w:cs="Calibri"/>
          <w:b/>
          <w:color w:val="FF0000"/>
          <w:sz w:val="24"/>
          <w:szCs w:val="24"/>
        </w:rPr>
      </w:pPr>
      <w:r w:rsidRPr="00131BFD">
        <w:rPr>
          <w:rFonts w:ascii="Calibri" w:hAnsi="Calibri" w:cs="Calibri"/>
          <w:b/>
          <w:color w:val="FF0000"/>
          <w:sz w:val="24"/>
          <w:szCs w:val="24"/>
        </w:rPr>
        <w:t xml:space="preserve">Komplettpreis </w:t>
      </w:r>
      <w:r w:rsidR="00425503">
        <w:rPr>
          <w:rFonts w:ascii="Calibri" w:hAnsi="Calibri" w:cs="Calibri"/>
          <w:b/>
          <w:color w:val="FF0000"/>
          <w:sz w:val="24"/>
          <w:szCs w:val="24"/>
        </w:rPr>
        <w:tab/>
      </w:r>
      <w:r w:rsidRPr="00A95E1D">
        <w:rPr>
          <w:rFonts w:ascii="Calibri" w:hAnsi="Calibri" w:cs="Calibri"/>
          <w:b/>
          <w:color w:val="FF0000"/>
          <w:sz w:val="36"/>
          <w:szCs w:val="24"/>
        </w:rPr>
        <w:t>780 Euro</w:t>
      </w:r>
    </w:p>
    <w:p w:rsidR="00743459" w:rsidRPr="00131BFD" w:rsidRDefault="00743459" w:rsidP="00743459">
      <w:pPr>
        <w:spacing w:after="0" w:line="240" w:lineRule="auto"/>
        <w:ind w:left="708"/>
        <w:rPr>
          <w:rFonts w:ascii="Calibri" w:hAnsi="Calibri" w:cs="Calibri"/>
          <w:b/>
          <w:color w:val="FF0000"/>
          <w:sz w:val="24"/>
          <w:szCs w:val="24"/>
        </w:rPr>
      </w:pPr>
    </w:p>
    <w:p w:rsidR="00743459" w:rsidRDefault="00743459" w:rsidP="00743459">
      <w:pPr>
        <w:spacing w:after="0" w:line="240" w:lineRule="auto"/>
        <w:ind w:left="708"/>
        <w:rPr>
          <w:rFonts w:ascii="Calibri" w:hAnsi="Calibri" w:cs="Calibri"/>
          <w:b/>
          <w:color w:val="000000"/>
          <w:sz w:val="24"/>
          <w:szCs w:val="24"/>
        </w:rPr>
      </w:pPr>
      <w:r w:rsidRPr="00131BFD">
        <w:rPr>
          <w:rFonts w:ascii="Calibri" w:hAnsi="Calibri" w:cs="Calibri"/>
          <w:b/>
          <w:color w:val="FF0000"/>
          <w:sz w:val="24"/>
          <w:szCs w:val="24"/>
        </w:rPr>
        <w:t xml:space="preserve">Aufbau ab </w:t>
      </w:r>
      <w:r w:rsidR="00425503">
        <w:rPr>
          <w:rFonts w:ascii="Calibri" w:hAnsi="Calibri" w:cs="Calibri"/>
          <w:b/>
          <w:color w:val="FF0000"/>
          <w:sz w:val="24"/>
          <w:szCs w:val="24"/>
        </w:rPr>
        <w:tab/>
      </w:r>
      <w:r w:rsidR="00425503">
        <w:rPr>
          <w:rFonts w:ascii="Calibri" w:hAnsi="Calibri" w:cs="Calibri"/>
          <w:b/>
          <w:color w:val="FF0000"/>
          <w:sz w:val="24"/>
          <w:szCs w:val="24"/>
        </w:rPr>
        <w:tab/>
      </w:r>
      <w:r w:rsidRPr="00425503">
        <w:rPr>
          <w:rFonts w:ascii="Calibri" w:hAnsi="Calibri" w:cs="Calibri"/>
          <w:b/>
          <w:color w:val="FF0000"/>
          <w:sz w:val="28"/>
          <w:szCs w:val="24"/>
        </w:rPr>
        <w:t>12 Uhr Mittag</w:t>
      </w:r>
      <w:r w:rsidRPr="00425503">
        <w:rPr>
          <w:rFonts w:ascii="Calibri" w:hAnsi="Calibri" w:cs="Calibri"/>
          <w:b/>
          <w:color w:val="000000"/>
          <w:sz w:val="28"/>
          <w:szCs w:val="24"/>
        </w:rPr>
        <w:t xml:space="preserve">   </w:t>
      </w:r>
      <w:r>
        <w:rPr>
          <w:rFonts w:ascii="Calibri" w:hAnsi="Calibri" w:cs="Calibri"/>
          <w:b/>
          <w:color w:val="000000"/>
          <w:sz w:val="24"/>
          <w:szCs w:val="24"/>
        </w:rPr>
        <w:br/>
      </w:r>
    </w:p>
    <w:p w:rsidR="00743459" w:rsidRPr="00FA0B00" w:rsidRDefault="00743459" w:rsidP="00743459">
      <w:pPr>
        <w:spacing w:after="0" w:line="240" w:lineRule="auto"/>
        <w:ind w:firstLine="708"/>
        <w:rPr>
          <w:rFonts w:ascii="Calibri" w:hAnsi="Calibri" w:cs="Calibri"/>
          <w:b/>
          <w:color w:val="FF0000"/>
          <w:szCs w:val="24"/>
        </w:rPr>
      </w:pPr>
      <w:r w:rsidRPr="00FA0B00">
        <w:rPr>
          <w:rFonts w:ascii="Calibri" w:hAnsi="Calibri" w:cs="Calibri"/>
          <w:b/>
          <w:color w:val="FF0000"/>
          <w:szCs w:val="24"/>
        </w:rPr>
        <w:t>Alle Traversen und Lichteffekte mitnehmen</w:t>
      </w:r>
    </w:p>
    <w:p w:rsidR="00743459" w:rsidRPr="00FA0B00" w:rsidRDefault="00743459" w:rsidP="00743459">
      <w:pPr>
        <w:spacing w:after="0" w:line="240" w:lineRule="auto"/>
        <w:rPr>
          <w:rFonts w:ascii="Calibri" w:hAnsi="Calibri" w:cs="Calibri"/>
          <w:b/>
          <w:color w:val="FF0000"/>
          <w:szCs w:val="24"/>
        </w:rPr>
      </w:pPr>
    </w:p>
    <w:p w:rsidR="00743459" w:rsidRPr="00FA0B00" w:rsidRDefault="00743459" w:rsidP="00743459">
      <w:pPr>
        <w:spacing w:after="0" w:line="240" w:lineRule="auto"/>
        <w:ind w:firstLine="708"/>
        <w:rPr>
          <w:rFonts w:ascii="Calibri" w:hAnsi="Calibri" w:cs="Calibri"/>
          <w:b/>
          <w:color w:val="FF0000"/>
          <w:szCs w:val="24"/>
        </w:rPr>
      </w:pPr>
      <w:r w:rsidRPr="00FA0B00">
        <w:rPr>
          <w:rFonts w:ascii="Calibri" w:hAnsi="Calibri" w:cs="Calibri"/>
          <w:b/>
          <w:color w:val="FF0000"/>
          <w:szCs w:val="24"/>
        </w:rPr>
        <w:t xml:space="preserve">Unbedingt und wichtig eine Lichterkugel </w:t>
      </w:r>
    </w:p>
    <w:p w:rsidR="00743459" w:rsidRPr="00BB6108" w:rsidRDefault="00743459" w:rsidP="00743459">
      <w:pPr>
        <w:spacing w:after="0" w:line="240" w:lineRule="auto"/>
        <w:ind w:left="708"/>
        <w:rPr>
          <w:rFonts w:ascii="Calibri" w:hAnsi="Calibri" w:cs="Calibri"/>
          <w:b/>
          <w:color w:val="000000"/>
          <w:sz w:val="24"/>
          <w:szCs w:val="24"/>
        </w:rPr>
      </w:pPr>
    </w:p>
    <w:p w:rsidR="00743459" w:rsidRDefault="00743459" w:rsidP="00743459">
      <w:pPr>
        <w:spacing w:after="0" w:line="240" w:lineRule="auto"/>
        <w:ind w:left="708"/>
        <w:rPr>
          <w:rFonts w:ascii="Calibri" w:hAnsi="Calibri" w:cs="Calibri"/>
          <w:b/>
          <w:color w:val="000000"/>
          <w:sz w:val="24"/>
          <w:szCs w:val="24"/>
          <w:lang w:val="en-US"/>
        </w:rPr>
      </w:pPr>
      <w:r w:rsidRPr="00131BFD">
        <w:rPr>
          <w:rFonts w:ascii="Calibri" w:hAnsi="Calibri" w:cs="Calibri"/>
          <w:b/>
          <w:color w:val="FF0000"/>
          <w:sz w:val="24"/>
          <w:szCs w:val="24"/>
        </w:rPr>
        <w:t>Klärung des zusätzlichen Lichts für die Behälter</w:t>
      </w:r>
      <w:r>
        <w:rPr>
          <w:rFonts w:ascii="Calibri" w:hAnsi="Calibri" w:cs="Calibri"/>
          <w:b/>
          <w:color w:val="FF0000"/>
          <w:sz w:val="24"/>
          <w:szCs w:val="24"/>
        </w:rPr>
        <w:t xml:space="preserve"> ab Sa nach dem Termin aller Beteiligten</w:t>
      </w:r>
      <w:r>
        <w:rPr>
          <w:rFonts w:ascii="Calibri" w:hAnsi="Calibri" w:cs="Calibri"/>
          <w:b/>
          <w:color w:val="000000"/>
          <w:sz w:val="24"/>
          <w:szCs w:val="24"/>
        </w:rPr>
        <w:t xml:space="preserve">         </w:t>
      </w:r>
    </w:p>
    <w:p w:rsidR="006A1DF4" w:rsidRDefault="006A1DF4" w:rsidP="000D1C63">
      <w:pPr>
        <w:spacing w:after="0" w:line="240" w:lineRule="auto"/>
        <w:ind w:firstLine="708"/>
        <w:rPr>
          <w:rFonts w:ascii="Calibri" w:hAnsi="Calibri" w:cs="Calibri"/>
          <w:b/>
          <w:color w:val="000000"/>
          <w:sz w:val="24"/>
          <w:szCs w:val="24"/>
        </w:rPr>
      </w:pPr>
    </w:p>
    <w:p w:rsidR="00743459" w:rsidRPr="00FA0B00" w:rsidRDefault="00743459" w:rsidP="00743459">
      <w:pPr>
        <w:spacing w:after="0" w:line="240" w:lineRule="auto"/>
        <w:ind w:left="708"/>
        <w:rPr>
          <w:rFonts w:ascii="Calibri" w:hAnsi="Calibri" w:cs="Calibri"/>
          <w:b/>
          <w:color w:val="FF0000"/>
          <w:szCs w:val="24"/>
        </w:rPr>
      </w:pPr>
      <w:r w:rsidRPr="00FA0B00">
        <w:rPr>
          <w:rFonts w:ascii="Calibri" w:hAnsi="Calibri" w:cs="Calibri"/>
          <w:b/>
          <w:color w:val="FF0000"/>
          <w:szCs w:val="24"/>
        </w:rPr>
        <w:t>Um 00 Uhr gibt es noch ein Geb. Kind</w:t>
      </w:r>
      <w:r w:rsidR="00425503">
        <w:rPr>
          <w:rFonts w:ascii="Calibri" w:hAnsi="Calibri" w:cs="Calibri"/>
          <w:b/>
          <w:color w:val="FF0000"/>
          <w:szCs w:val="24"/>
        </w:rPr>
        <w:t>,</w:t>
      </w:r>
      <w:bookmarkStart w:id="0" w:name="_GoBack"/>
      <w:bookmarkEnd w:id="0"/>
      <w:r>
        <w:rPr>
          <w:rFonts w:ascii="Calibri" w:hAnsi="Calibri" w:cs="Calibri"/>
          <w:b/>
          <w:color w:val="FF0000"/>
          <w:szCs w:val="24"/>
        </w:rPr>
        <w:t xml:space="preserve"> eine der Gastgeberinnen</w:t>
      </w:r>
    </w:p>
    <w:p w:rsidR="00743459" w:rsidRDefault="00743459" w:rsidP="000D1C63">
      <w:pPr>
        <w:spacing w:after="0" w:line="240" w:lineRule="auto"/>
        <w:ind w:firstLine="708"/>
        <w:rPr>
          <w:rFonts w:ascii="Calibri" w:hAnsi="Calibri" w:cs="Calibri"/>
          <w:b/>
          <w:color w:val="000000"/>
          <w:sz w:val="24"/>
          <w:szCs w:val="24"/>
        </w:rPr>
      </w:pPr>
    </w:p>
    <w:p w:rsidR="00743459" w:rsidRPr="00FA0B00" w:rsidRDefault="00743459" w:rsidP="00743459">
      <w:pPr>
        <w:spacing w:after="0" w:line="240" w:lineRule="auto"/>
        <w:ind w:firstLine="708"/>
        <w:rPr>
          <w:rFonts w:ascii="Calibri" w:hAnsi="Calibri" w:cs="Calibri"/>
          <w:b/>
          <w:color w:val="FF0000"/>
          <w:szCs w:val="24"/>
        </w:rPr>
      </w:pPr>
      <w:r w:rsidRPr="00FA0B00">
        <w:rPr>
          <w:rFonts w:ascii="Calibri" w:hAnsi="Calibri" w:cs="Calibri"/>
          <w:b/>
          <w:color w:val="FF0000"/>
          <w:szCs w:val="24"/>
        </w:rPr>
        <w:t>Viel Licht und Ton. Hierzu eine extra PA buchen da es 250 Gäste werden können.</w:t>
      </w:r>
    </w:p>
    <w:p w:rsidR="00743459" w:rsidRDefault="00743459" w:rsidP="000D1C63">
      <w:pPr>
        <w:spacing w:after="0" w:line="240" w:lineRule="auto"/>
        <w:ind w:firstLine="708"/>
        <w:rPr>
          <w:rFonts w:ascii="Calibri" w:hAnsi="Calibri" w:cs="Calibri"/>
          <w:b/>
          <w:color w:val="000000"/>
          <w:sz w:val="24"/>
          <w:szCs w:val="24"/>
        </w:rPr>
      </w:pPr>
    </w:p>
    <w:p w:rsidR="00743459" w:rsidRPr="00FA0B00" w:rsidRDefault="00743459" w:rsidP="00743459">
      <w:pPr>
        <w:spacing w:after="0" w:line="240" w:lineRule="auto"/>
        <w:ind w:firstLine="708"/>
        <w:rPr>
          <w:rFonts w:ascii="Calibri" w:hAnsi="Calibri" w:cs="Calibri"/>
          <w:b/>
          <w:color w:val="FF0000"/>
          <w:szCs w:val="24"/>
        </w:rPr>
      </w:pPr>
      <w:r w:rsidRPr="00FA0B00">
        <w:rPr>
          <w:rFonts w:ascii="Calibri" w:hAnsi="Calibri" w:cs="Calibri"/>
          <w:b/>
          <w:color w:val="FF0000"/>
          <w:szCs w:val="24"/>
        </w:rPr>
        <w:t>Musik von den 70 – 2000, Schlager, wenig Charts, RNB etc. da die Gastgeber 60 Jahre alt sind</w:t>
      </w:r>
    </w:p>
    <w:p w:rsidR="00743459" w:rsidRPr="00FA0B00" w:rsidRDefault="00743459" w:rsidP="00743459">
      <w:pPr>
        <w:spacing w:after="0" w:line="240" w:lineRule="auto"/>
        <w:ind w:firstLine="708"/>
        <w:rPr>
          <w:rFonts w:ascii="Calibri" w:hAnsi="Calibri" w:cs="Calibri"/>
          <w:b/>
          <w:color w:val="FF0000"/>
          <w:szCs w:val="24"/>
        </w:rPr>
      </w:pPr>
    </w:p>
    <w:p w:rsidR="00743459" w:rsidRPr="00FA0B00" w:rsidRDefault="00743459" w:rsidP="00743459">
      <w:pPr>
        <w:spacing w:after="0" w:line="240" w:lineRule="auto"/>
        <w:ind w:firstLine="708"/>
        <w:rPr>
          <w:rFonts w:ascii="Calibri" w:hAnsi="Calibri" w:cs="Calibri"/>
          <w:b/>
          <w:color w:val="FF0000"/>
          <w:szCs w:val="24"/>
        </w:rPr>
      </w:pPr>
      <w:r w:rsidRPr="00FA0B00">
        <w:rPr>
          <w:rFonts w:ascii="Calibri" w:hAnsi="Calibri" w:cs="Calibri"/>
          <w:b/>
          <w:color w:val="FF0000"/>
          <w:szCs w:val="24"/>
        </w:rPr>
        <w:t>Gute stilvolle tanzbare Musik, Schlager gern</w:t>
      </w:r>
    </w:p>
    <w:p w:rsidR="00743459" w:rsidRDefault="00743459" w:rsidP="000D1C63">
      <w:pPr>
        <w:spacing w:after="0" w:line="240" w:lineRule="auto"/>
        <w:ind w:firstLine="708"/>
        <w:rPr>
          <w:rFonts w:ascii="Calibri" w:hAnsi="Calibri" w:cs="Calibri"/>
          <w:b/>
          <w:color w:val="000000"/>
          <w:sz w:val="24"/>
          <w:szCs w:val="24"/>
        </w:rPr>
      </w:pPr>
    </w:p>
    <w:p w:rsidR="00743459" w:rsidRPr="00AD3389" w:rsidRDefault="00743459" w:rsidP="000D1C63">
      <w:pPr>
        <w:spacing w:after="0" w:line="240" w:lineRule="auto"/>
        <w:ind w:firstLine="708"/>
        <w:rPr>
          <w:rFonts w:ascii="Calibri" w:hAnsi="Calibri" w:cs="Calibri"/>
          <w:b/>
          <w:color w:val="000000"/>
          <w:sz w:val="24"/>
          <w:szCs w:val="24"/>
        </w:rPr>
      </w:pPr>
    </w:p>
    <w:p w:rsidR="00127268" w:rsidRPr="00FA0B00" w:rsidRDefault="00127268" w:rsidP="000D1C63">
      <w:pPr>
        <w:spacing w:after="0" w:line="240" w:lineRule="auto"/>
        <w:ind w:left="708"/>
        <w:rPr>
          <w:rFonts w:ascii="Calibri" w:hAnsi="Calibri" w:cs="Calibri"/>
          <w:color w:val="FF0000"/>
          <w:szCs w:val="24"/>
        </w:rPr>
      </w:pPr>
      <w:r w:rsidRPr="00FA0B00">
        <w:rPr>
          <w:rFonts w:ascii="Calibri" w:hAnsi="Calibri" w:cs="Calibri"/>
          <w:color w:val="FF0000"/>
          <w:szCs w:val="24"/>
        </w:rPr>
        <w:t xml:space="preserve">Alle 4 Damen wollen abends ordentlich </w:t>
      </w:r>
      <w:r w:rsidR="003364A2" w:rsidRPr="00FA0B00">
        <w:rPr>
          <w:rFonts w:ascii="Calibri" w:hAnsi="Calibri" w:cs="Calibri"/>
          <w:color w:val="FF0000"/>
          <w:szCs w:val="24"/>
        </w:rPr>
        <w:t>ab</w:t>
      </w:r>
      <w:r w:rsidRPr="00FA0B00">
        <w:rPr>
          <w:rFonts w:ascii="Calibri" w:hAnsi="Calibri" w:cs="Calibri"/>
          <w:color w:val="FF0000"/>
          <w:szCs w:val="24"/>
        </w:rPr>
        <w:t xml:space="preserve">feiern. </w:t>
      </w:r>
    </w:p>
    <w:p w:rsidR="00127268" w:rsidRPr="00FA0B00" w:rsidRDefault="00127268" w:rsidP="000D1C63">
      <w:pPr>
        <w:spacing w:after="0" w:line="240" w:lineRule="auto"/>
        <w:ind w:left="708"/>
        <w:rPr>
          <w:rFonts w:ascii="Calibri" w:hAnsi="Calibri" w:cs="Calibri"/>
          <w:color w:val="FF0000"/>
          <w:szCs w:val="24"/>
        </w:rPr>
      </w:pPr>
      <w:r w:rsidRPr="00FA0B00">
        <w:rPr>
          <w:rFonts w:ascii="Calibri" w:hAnsi="Calibri" w:cs="Calibri"/>
          <w:color w:val="FF0000"/>
          <w:szCs w:val="24"/>
        </w:rPr>
        <w:t>Keine Offizielle Feier, es gibt Pommes und Pizza am Stehtisch</w:t>
      </w:r>
    </w:p>
    <w:p w:rsidR="00D31A49" w:rsidRPr="00FA0B00" w:rsidRDefault="00127268" w:rsidP="000D1C63">
      <w:pPr>
        <w:spacing w:after="0" w:line="240" w:lineRule="auto"/>
        <w:ind w:left="708"/>
        <w:rPr>
          <w:rFonts w:ascii="Calibri" w:hAnsi="Calibri" w:cs="Calibri"/>
          <w:color w:val="FF0000"/>
          <w:szCs w:val="24"/>
        </w:rPr>
      </w:pPr>
      <w:r w:rsidRPr="00FA0B00">
        <w:rPr>
          <w:rFonts w:ascii="Calibri" w:hAnsi="Calibri" w:cs="Calibri"/>
          <w:color w:val="FF0000"/>
          <w:szCs w:val="24"/>
        </w:rPr>
        <w:t>Gefeiert wird in einem Zelt an der Metall-Halle</w:t>
      </w:r>
      <w:r w:rsidR="003364A2" w:rsidRPr="00FA0B00">
        <w:rPr>
          <w:rFonts w:ascii="Calibri" w:hAnsi="Calibri" w:cs="Calibri"/>
          <w:color w:val="FF0000"/>
          <w:szCs w:val="24"/>
        </w:rPr>
        <w:t xml:space="preserve"> </w:t>
      </w:r>
      <w:r w:rsidRPr="00FA0B00">
        <w:rPr>
          <w:rFonts w:ascii="Calibri" w:hAnsi="Calibri" w:cs="Calibri"/>
          <w:color w:val="FF0000"/>
          <w:szCs w:val="24"/>
        </w:rPr>
        <w:t>Aufteilung siehe Lageplan</w:t>
      </w:r>
    </w:p>
    <w:p w:rsidR="00BB6108" w:rsidRPr="00FA0B00" w:rsidRDefault="00BB6108" w:rsidP="00BB6108">
      <w:pPr>
        <w:spacing w:after="0" w:line="240" w:lineRule="auto"/>
        <w:ind w:firstLine="708"/>
        <w:rPr>
          <w:rFonts w:ascii="Calibri" w:hAnsi="Calibri" w:cs="Calibri"/>
          <w:color w:val="FF0000"/>
          <w:szCs w:val="24"/>
        </w:rPr>
      </w:pPr>
      <w:r w:rsidRPr="00FA0B00">
        <w:rPr>
          <w:rFonts w:ascii="Calibri" w:hAnsi="Calibri" w:cs="Calibri"/>
          <w:color w:val="FF0000"/>
          <w:szCs w:val="24"/>
        </w:rPr>
        <w:t>Alle Gäste kommen aus dem Großraum Emsdetten</w:t>
      </w:r>
    </w:p>
    <w:p w:rsidR="003364A2" w:rsidRPr="00FA0B00" w:rsidRDefault="003364A2" w:rsidP="00BB6108">
      <w:pPr>
        <w:spacing w:after="0" w:line="240" w:lineRule="auto"/>
        <w:ind w:firstLine="708"/>
        <w:rPr>
          <w:rFonts w:ascii="Calibri" w:hAnsi="Calibri" w:cs="Calibri"/>
          <w:color w:val="FF0000"/>
          <w:szCs w:val="24"/>
        </w:rPr>
      </w:pPr>
    </w:p>
    <w:p w:rsidR="00950663" w:rsidRPr="00131BFD" w:rsidRDefault="00950663" w:rsidP="000D1C63">
      <w:pPr>
        <w:spacing w:after="0" w:line="240" w:lineRule="auto"/>
        <w:ind w:left="708"/>
        <w:rPr>
          <w:rFonts w:ascii="Calibri" w:hAnsi="Calibri" w:cs="Calibri"/>
          <w:b/>
          <w:color w:val="FF0000"/>
          <w:sz w:val="24"/>
          <w:szCs w:val="24"/>
        </w:rPr>
      </w:pPr>
    </w:p>
    <w:p w:rsidR="00950663" w:rsidRDefault="00950663" w:rsidP="000D1C63">
      <w:pPr>
        <w:spacing w:after="0" w:line="240" w:lineRule="auto"/>
        <w:ind w:left="708"/>
        <w:rPr>
          <w:rFonts w:ascii="Calibri" w:hAnsi="Calibri" w:cs="Calibri"/>
          <w:b/>
          <w:color w:val="000000"/>
          <w:sz w:val="24"/>
          <w:szCs w:val="24"/>
          <w:lang w:val="en-US"/>
        </w:rPr>
      </w:pPr>
    </w:p>
    <w:p w:rsidR="00D31A49" w:rsidRDefault="00D31A49" w:rsidP="000D1C63">
      <w:pPr>
        <w:spacing w:after="0" w:line="240" w:lineRule="auto"/>
        <w:ind w:left="708"/>
        <w:rPr>
          <w:rFonts w:ascii="Calibri" w:hAnsi="Calibri" w:cs="Calibri"/>
          <w:b/>
          <w:color w:val="000000"/>
          <w:sz w:val="24"/>
          <w:szCs w:val="24"/>
          <w:lang w:val="en-US"/>
        </w:rPr>
      </w:pPr>
    </w:p>
    <w:p w:rsidR="00257005" w:rsidRDefault="00257005" w:rsidP="000D1C63">
      <w:pPr>
        <w:spacing w:after="0" w:line="240" w:lineRule="auto"/>
        <w:ind w:left="708"/>
        <w:rPr>
          <w:rFonts w:ascii="Calibri" w:hAnsi="Calibri" w:cs="Calibri"/>
          <w:b/>
          <w:color w:val="000000"/>
          <w:sz w:val="24"/>
          <w:szCs w:val="24"/>
          <w:lang w:val="en-US"/>
        </w:rPr>
      </w:pPr>
    </w:p>
    <w:p w:rsidR="00D31A49" w:rsidRDefault="00D31A49" w:rsidP="000D1C63">
      <w:pPr>
        <w:spacing w:after="0" w:line="240" w:lineRule="auto"/>
        <w:ind w:left="708"/>
        <w:rPr>
          <w:rFonts w:ascii="Calibri" w:hAnsi="Calibri" w:cs="Calibri"/>
          <w:b/>
          <w:color w:val="000000"/>
          <w:sz w:val="24"/>
          <w:szCs w:val="24"/>
          <w:lang w:val="en-US"/>
        </w:rPr>
      </w:pPr>
    </w:p>
    <w:tbl>
      <w:tblPr>
        <w:tblW w:w="0" w:type="auto"/>
        <w:tblInd w:w="482" w:type="dxa"/>
        <w:tblLook w:val="04A0" w:firstRow="1" w:lastRow="0" w:firstColumn="1" w:lastColumn="0" w:noHBand="0" w:noVBand="1"/>
      </w:tblPr>
      <w:tblGrid>
        <w:gridCol w:w="1753"/>
        <w:gridCol w:w="7229"/>
        <w:gridCol w:w="1276"/>
      </w:tblGrid>
      <w:tr w:rsidR="00EA5C24" w:rsidRPr="00AD3389" w:rsidTr="00AD3389">
        <w:trPr>
          <w:trHeight w:val="313"/>
        </w:trPr>
        <w:tc>
          <w:tcPr>
            <w:tcW w:w="10258" w:type="dxa"/>
            <w:gridSpan w:val="3"/>
            <w:shd w:val="clear" w:color="auto" w:fill="auto"/>
          </w:tcPr>
          <w:p w:rsidR="00EA5C24" w:rsidRPr="00AD3389" w:rsidRDefault="00EA5C24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AD3389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Welche der folgenden Punkte wünschen Sie auf Ihrer Veranstaltung</w:t>
            </w:r>
          </w:p>
          <w:p w:rsidR="009C2245" w:rsidRPr="00AD3389" w:rsidRDefault="009C2245" w:rsidP="00AD3389">
            <w:pPr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</w:tr>
      <w:tr w:rsidR="006602D6" w:rsidRPr="00AD3389" w:rsidTr="000521DF">
        <w:trPr>
          <w:trHeight w:val="313"/>
        </w:trPr>
        <w:tc>
          <w:tcPr>
            <w:tcW w:w="1753" w:type="dxa"/>
            <w:shd w:val="clear" w:color="auto" w:fill="auto"/>
          </w:tcPr>
          <w:p w:rsidR="006602D6" w:rsidRPr="00AD3389" w:rsidRDefault="006602D6" w:rsidP="00AD3389">
            <w:pPr>
              <w:spacing w:after="0" w:line="240" w:lineRule="auto"/>
              <w:jc w:val="both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color w:val="000000"/>
                <w:szCs w:val="20"/>
              </w:rPr>
              <w:t>Intro-/Opener</w:t>
            </w:r>
          </w:p>
        </w:tc>
        <w:tc>
          <w:tcPr>
            <w:tcW w:w="7229" w:type="dxa"/>
            <w:shd w:val="clear" w:color="auto" w:fill="auto"/>
          </w:tcPr>
          <w:p w:rsidR="006602D6" w:rsidRPr="00AD3389" w:rsidRDefault="006602D6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color w:val="000000"/>
                <w:szCs w:val="20"/>
              </w:rPr>
              <w:t>Intro mit Licht, Ton und Effekten (Story-Entertainment)</w:t>
            </w:r>
          </w:p>
        </w:tc>
        <w:sdt>
          <w:sdtPr>
            <w:rPr>
              <w:rFonts w:ascii="Calibri" w:hAnsi="Calibri" w:cs="Calibri"/>
              <w:color w:val="000000"/>
              <w:szCs w:val="20"/>
            </w:rPr>
            <w:id w:val="199868734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76" w:type="dxa"/>
                <w:shd w:val="clear" w:color="auto" w:fill="auto"/>
              </w:tcPr>
              <w:p w:rsidR="006602D6" w:rsidRPr="00AD3389" w:rsidRDefault="009A5196" w:rsidP="00AD3389">
                <w:pPr>
                  <w:spacing w:after="0" w:line="240" w:lineRule="auto"/>
                  <w:jc w:val="center"/>
                  <w:rPr>
                    <w:rFonts w:ascii="Calibri" w:hAnsi="Calibri" w:cs="Calibri"/>
                    <w:color w:val="000000"/>
                    <w:szCs w:val="20"/>
                  </w:rPr>
                </w:pPr>
                <w:r>
                  <w:rPr>
                    <w:rFonts w:ascii="MS Gothic" w:eastAsia="MS Gothic" w:hAnsi="MS Gothic" w:cs="Calibri" w:hint="eastAsia"/>
                    <w:color w:val="000000"/>
                    <w:szCs w:val="20"/>
                  </w:rPr>
                  <w:t>☐</w:t>
                </w:r>
              </w:p>
            </w:tc>
          </w:sdtContent>
        </w:sdt>
      </w:tr>
      <w:tr w:rsidR="006602D6" w:rsidRPr="00AD3389" w:rsidTr="000521DF">
        <w:trPr>
          <w:trHeight w:val="329"/>
        </w:trPr>
        <w:tc>
          <w:tcPr>
            <w:tcW w:w="1753" w:type="dxa"/>
            <w:shd w:val="clear" w:color="auto" w:fill="auto"/>
          </w:tcPr>
          <w:p w:rsidR="006602D6" w:rsidRPr="00AD3389" w:rsidRDefault="006602D6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color w:val="000000"/>
                <w:szCs w:val="20"/>
              </w:rPr>
              <w:t>Ehrentanz</w:t>
            </w:r>
          </w:p>
        </w:tc>
        <w:tc>
          <w:tcPr>
            <w:tcW w:w="7229" w:type="dxa"/>
            <w:shd w:val="clear" w:color="auto" w:fill="auto"/>
          </w:tcPr>
          <w:p w:rsidR="006602D6" w:rsidRPr="00AD3389" w:rsidRDefault="006602D6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color w:val="000000"/>
                <w:szCs w:val="20"/>
              </w:rPr>
              <w:t>Sie eröffnen offiziell Ihre Party auf der Tanzfläche</w:t>
            </w:r>
          </w:p>
        </w:tc>
        <w:sdt>
          <w:sdtPr>
            <w:rPr>
              <w:rFonts w:ascii="Calibri" w:hAnsi="Calibri" w:cs="Calibri"/>
              <w:color w:val="000000"/>
              <w:szCs w:val="20"/>
            </w:rPr>
            <w:id w:val="-86367322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76" w:type="dxa"/>
                <w:shd w:val="clear" w:color="auto" w:fill="auto"/>
              </w:tcPr>
              <w:p w:rsidR="006602D6" w:rsidRPr="00AD3389" w:rsidRDefault="00CC3B9C" w:rsidP="00AD3389">
                <w:pPr>
                  <w:spacing w:after="0" w:line="240" w:lineRule="auto"/>
                  <w:jc w:val="center"/>
                  <w:rPr>
                    <w:rFonts w:ascii="Calibri" w:hAnsi="Calibri" w:cs="Calibri"/>
                    <w:color w:val="000000"/>
                    <w:szCs w:val="20"/>
                  </w:rPr>
                </w:pPr>
                <w:r>
                  <w:rPr>
                    <w:rFonts w:ascii="MS Gothic" w:eastAsia="MS Gothic" w:hAnsi="MS Gothic" w:cs="Calibri" w:hint="eastAsia"/>
                    <w:color w:val="000000"/>
                    <w:szCs w:val="20"/>
                  </w:rPr>
                  <w:t>☐</w:t>
                </w:r>
              </w:p>
            </w:tc>
          </w:sdtContent>
        </w:sdt>
      </w:tr>
      <w:tr w:rsidR="006602D6" w:rsidRPr="00AD3389" w:rsidTr="000521DF">
        <w:trPr>
          <w:trHeight w:val="313"/>
        </w:trPr>
        <w:tc>
          <w:tcPr>
            <w:tcW w:w="1753" w:type="dxa"/>
            <w:shd w:val="clear" w:color="auto" w:fill="auto"/>
          </w:tcPr>
          <w:p w:rsidR="006602D6" w:rsidRPr="00AD3389" w:rsidRDefault="006602D6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color w:val="000000"/>
                <w:szCs w:val="20"/>
              </w:rPr>
              <w:t>Abschlusstanz</w:t>
            </w:r>
          </w:p>
        </w:tc>
        <w:tc>
          <w:tcPr>
            <w:tcW w:w="7229" w:type="dxa"/>
            <w:shd w:val="clear" w:color="auto" w:fill="auto"/>
          </w:tcPr>
          <w:p w:rsidR="006602D6" w:rsidRPr="00AD3389" w:rsidRDefault="006602D6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color w:val="000000"/>
                <w:szCs w:val="20"/>
              </w:rPr>
              <w:t xml:space="preserve">Dieser Tanz deklariert, das Ende der </w:t>
            </w:r>
            <w:r w:rsidRPr="00AD3389">
              <w:rPr>
                <w:rFonts w:ascii="Calibri" w:hAnsi="Calibri" w:cs="Calibri"/>
                <w:color w:val="000000"/>
                <w:szCs w:val="20"/>
                <w:u w:val="single"/>
              </w:rPr>
              <w:t>offiziellen Veranstaltung</w:t>
            </w:r>
            <w:r w:rsidRPr="00AD3389">
              <w:rPr>
                <w:rFonts w:ascii="Calibri" w:hAnsi="Calibri" w:cs="Calibri"/>
                <w:color w:val="000000"/>
                <w:szCs w:val="20"/>
              </w:rPr>
              <w:t xml:space="preserve">, </w:t>
            </w:r>
          </w:p>
          <w:p w:rsidR="006602D6" w:rsidRPr="00AD3389" w:rsidRDefault="006602D6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color w:val="000000"/>
                <w:szCs w:val="20"/>
              </w:rPr>
              <w:t>nicht aber das Ende der Veranstaltung</w:t>
            </w:r>
          </w:p>
        </w:tc>
        <w:sdt>
          <w:sdtPr>
            <w:rPr>
              <w:rFonts w:ascii="Calibri" w:hAnsi="Calibri" w:cs="Calibri"/>
              <w:color w:val="000000"/>
              <w:szCs w:val="20"/>
            </w:rPr>
            <w:id w:val="117199285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76" w:type="dxa"/>
                <w:shd w:val="clear" w:color="auto" w:fill="auto"/>
              </w:tcPr>
              <w:p w:rsidR="006602D6" w:rsidRPr="00AD3389" w:rsidRDefault="00CC3B9C" w:rsidP="00AD3389">
                <w:pPr>
                  <w:spacing w:after="0" w:line="240" w:lineRule="auto"/>
                  <w:jc w:val="center"/>
                  <w:rPr>
                    <w:rFonts w:ascii="Calibri" w:hAnsi="Calibri" w:cs="Calibri"/>
                    <w:color w:val="000000"/>
                    <w:szCs w:val="20"/>
                  </w:rPr>
                </w:pPr>
                <w:r>
                  <w:rPr>
                    <w:rFonts w:ascii="MS Gothic" w:eastAsia="MS Gothic" w:hAnsi="MS Gothic" w:cs="Calibri" w:hint="eastAsia"/>
                    <w:color w:val="000000"/>
                    <w:szCs w:val="20"/>
                  </w:rPr>
                  <w:t>☐</w:t>
                </w:r>
              </w:p>
            </w:tc>
          </w:sdtContent>
        </w:sdt>
      </w:tr>
      <w:tr w:rsidR="006602D6" w:rsidRPr="00AD3389" w:rsidTr="000521DF">
        <w:trPr>
          <w:trHeight w:val="313"/>
        </w:trPr>
        <w:tc>
          <w:tcPr>
            <w:tcW w:w="1753" w:type="dxa"/>
            <w:shd w:val="clear" w:color="auto" w:fill="auto"/>
          </w:tcPr>
          <w:p w:rsidR="006602D6" w:rsidRPr="00AD3389" w:rsidRDefault="006602D6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color w:val="000000"/>
                <w:szCs w:val="20"/>
              </w:rPr>
              <w:t>Tanz-Runden</w:t>
            </w:r>
          </w:p>
        </w:tc>
        <w:tc>
          <w:tcPr>
            <w:tcW w:w="7229" w:type="dxa"/>
            <w:shd w:val="clear" w:color="auto" w:fill="auto"/>
          </w:tcPr>
          <w:p w:rsidR="006602D6" w:rsidRPr="00AD3389" w:rsidRDefault="006602D6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color w:val="000000"/>
                <w:szCs w:val="20"/>
              </w:rPr>
              <w:t>Am Anfang der Veranstaltung Tanz und Pausenrunden, die durch einen Musik-Jingle eingeleitet werden. Später wird die Musik kontinuierlich bis zum Ende der Veranstaltung durchlaufen</w:t>
            </w:r>
          </w:p>
        </w:tc>
        <w:sdt>
          <w:sdtPr>
            <w:rPr>
              <w:rFonts w:ascii="Calibri" w:hAnsi="Calibri" w:cs="Calibri"/>
              <w:color w:val="000000"/>
              <w:szCs w:val="20"/>
            </w:rPr>
            <w:id w:val="-35003116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76" w:type="dxa"/>
                <w:shd w:val="clear" w:color="auto" w:fill="auto"/>
              </w:tcPr>
              <w:p w:rsidR="006602D6" w:rsidRPr="00AD3389" w:rsidRDefault="00CC3B9C" w:rsidP="00AD3389">
                <w:pPr>
                  <w:spacing w:after="0" w:line="240" w:lineRule="auto"/>
                  <w:jc w:val="center"/>
                  <w:rPr>
                    <w:rFonts w:ascii="Calibri" w:hAnsi="Calibri" w:cs="Calibri"/>
                    <w:color w:val="000000"/>
                    <w:szCs w:val="20"/>
                  </w:rPr>
                </w:pPr>
                <w:r>
                  <w:rPr>
                    <w:rFonts w:ascii="MS Gothic" w:eastAsia="MS Gothic" w:hAnsi="MS Gothic" w:cs="Calibri" w:hint="eastAsia"/>
                    <w:color w:val="000000"/>
                    <w:szCs w:val="20"/>
                  </w:rPr>
                  <w:t>☐</w:t>
                </w:r>
              </w:p>
            </w:tc>
          </w:sdtContent>
        </w:sdt>
      </w:tr>
      <w:tr w:rsidR="006602D6" w:rsidRPr="00AD3389" w:rsidTr="000521DF">
        <w:trPr>
          <w:trHeight w:val="313"/>
        </w:trPr>
        <w:tc>
          <w:tcPr>
            <w:tcW w:w="1753" w:type="dxa"/>
            <w:shd w:val="clear" w:color="auto" w:fill="auto"/>
          </w:tcPr>
          <w:p w:rsidR="006602D6" w:rsidRPr="00AD3389" w:rsidRDefault="006602D6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color w:val="000000"/>
                <w:szCs w:val="20"/>
              </w:rPr>
              <w:t>Crazy-Runden</w:t>
            </w:r>
            <w:r w:rsidRPr="00AD3389">
              <w:rPr>
                <w:rFonts w:ascii="Calibri" w:hAnsi="Calibri" w:cs="Calibri"/>
                <w:color w:val="000000"/>
                <w:szCs w:val="20"/>
              </w:rPr>
              <w:tab/>
            </w:r>
          </w:p>
        </w:tc>
        <w:tc>
          <w:tcPr>
            <w:tcW w:w="7229" w:type="dxa"/>
            <w:shd w:val="clear" w:color="auto" w:fill="auto"/>
          </w:tcPr>
          <w:p w:rsidR="006602D6" w:rsidRPr="00AD3389" w:rsidRDefault="006602D6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color w:val="000000"/>
                <w:szCs w:val="20"/>
              </w:rPr>
              <w:t>Musikwünsche werden in Crazy-Runden zusammengefasst.</w:t>
            </w:r>
          </w:p>
          <w:p w:rsidR="006602D6" w:rsidRPr="00AD3389" w:rsidRDefault="006602D6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color w:val="000000"/>
                <w:szCs w:val="20"/>
              </w:rPr>
              <w:t xml:space="preserve">Hierbei werden die Musikwünsche gesammelt und in einer </w:t>
            </w:r>
            <w:r w:rsidRPr="00AD3389">
              <w:rPr>
                <w:rFonts w:ascii="Calibri" w:hAnsi="Calibri" w:cs="Calibri"/>
                <w:color w:val="000000"/>
                <w:szCs w:val="20"/>
              </w:rPr>
              <w:br/>
              <w:t xml:space="preserve">Crazy-Runde (5-8 Min) nacheinander abgespielt. </w:t>
            </w:r>
          </w:p>
        </w:tc>
        <w:sdt>
          <w:sdtPr>
            <w:rPr>
              <w:rFonts w:ascii="Calibri" w:hAnsi="Calibri" w:cs="Calibri"/>
              <w:color w:val="000000"/>
              <w:szCs w:val="20"/>
            </w:rPr>
            <w:id w:val="148096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76" w:type="dxa"/>
                <w:shd w:val="clear" w:color="auto" w:fill="auto"/>
              </w:tcPr>
              <w:p w:rsidR="006602D6" w:rsidRPr="00AD3389" w:rsidRDefault="006F476E" w:rsidP="00AD3389">
                <w:pPr>
                  <w:spacing w:after="0" w:line="240" w:lineRule="auto"/>
                  <w:jc w:val="center"/>
                  <w:rPr>
                    <w:rFonts w:ascii="Calibri" w:hAnsi="Calibri" w:cs="Calibri"/>
                    <w:color w:val="000000"/>
                    <w:szCs w:val="20"/>
                  </w:rPr>
                </w:pPr>
                <w:r>
                  <w:rPr>
                    <w:rFonts w:ascii="MS Gothic" w:eastAsia="MS Gothic" w:hAnsi="MS Gothic" w:cs="Calibri" w:hint="eastAsia"/>
                    <w:color w:val="000000"/>
                    <w:szCs w:val="20"/>
                  </w:rPr>
                  <w:t>☒</w:t>
                </w:r>
              </w:p>
            </w:tc>
          </w:sdtContent>
        </w:sdt>
      </w:tr>
      <w:tr w:rsidR="006602D6" w:rsidRPr="00AD3389" w:rsidTr="000521DF">
        <w:trPr>
          <w:trHeight w:val="313"/>
        </w:trPr>
        <w:tc>
          <w:tcPr>
            <w:tcW w:w="1753" w:type="dxa"/>
            <w:shd w:val="clear" w:color="auto" w:fill="auto"/>
          </w:tcPr>
          <w:p w:rsidR="006602D6" w:rsidRPr="00AD3389" w:rsidRDefault="006602D6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color w:val="000000"/>
                <w:szCs w:val="20"/>
              </w:rPr>
              <w:t>Vorstellung</w:t>
            </w:r>
          </w:p>
        </w:tc>
        <w:tc>
          <w:tcPr>
            <w:tcW w:w="7229" w:type="dxa"/>
            <w:shd w:val="clear" w:color="auto" w:fill="auto"/>
          </w:tcPr>
          <w:p w:rsidR="006602D6" w:rsidRPr="00AD3389" w:rsidRDefault="006602D6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color w:val="000000"/>
                <w:szCs w:val="20"/>
              </w:rPr>
              <w:t>Vorstellung des DJ</w:t>
            </w:r>
            <w:r w:rsidR="003B14B9" w:rsidRPr="00AD3389">
              <w:rPr>
                <w:rFonts w:ascii="Calibri" w:hAnsi="Calibri" w:cs="Calibri"/>
                <w:color w:val="000000"/>
                <w:szCs w:val="20"/>
              </w:rPr>
              <w:t xml:space="preserve"> vor dem Opener</w:t>
            </w:r>
          </w:p>
        </w:tc>
        <w:sdt>
          <w:sdtPr>
            <w:rPr>
              <w:rFonts w:ascii="Calibri" w:hAnsi="Calibri" w:cs="Calibri"/>
              <w:color w:val="000000"/>
              <w:szCs w:val="20"/>
            </w:rPr>
            <w:id w:val="22580358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76" w:type="dxa"/>
                <w:shd w:val="clear" w:color="auto" w:fill="auto"/>
              </w:tcPr>
              <w:p w:rsidR="006602D6" w:rsidRPr="00AD3389" w:rsidRDefault="006F476E" w:rsidP="00AD3389">
                <w:pPr>
                  <w:spacing w:after="0" w:line="240" w:lineRule="auto"/>
                  <w:jc w:val="center"/>
                  <w:rPr>
                    <w:rFonts w:ascii="Calibri" w:hAnsi="Calibri" w:cs="Calibri"/>
                    <w:color w:val="000000"/>
                    <w:szCs w:val="20"/>
                  </w:rPr>
                </w:pPr>
                <w:r>
                  <w:rPr>
                    <w:rFonts w:ascii="MS Gothic" w:eastAsia="MS Gothic" w:hAnsi="MS Gothic" w:cs="Calibri" w:hint="eastAsia"/>
                    <w:color w:val="000000"/>
                    <w:szCs w:val="20"/>
                  </w:rPr>
                  <w:t>☒</w:t>
                </w:r>
              </w:p>
            </w:tc>
          </w:sdtContent>
        </w:sdt>
      </w:tr>
      <w:tr w:rsidR="008B2889" w:rsidRPr="00AD3389" w:rsidTr="00AD3389">
        <w:trPr>
          <w:trHeight w:val="313"/>
        </w:trPr>
        <w:tc>
          <w:tcPr>
            <w:tcW w:w="1753" w:type="dxa"/>
            <w:shd w:val="clear" w:color="auto" w:fill="auto"/>
            <w:vAlign w:val="center"/>
          </w:tcPr>
          <w:p w:rsidR="008B2889" w:rsidRPr="00AD3389" w:rsidRDefault="008B2889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color w:val="000000"/>
                <w:szCs w:val="20"/>
              </w:rPr>
              <w:t>Sonstiges</w:t>
            </w:r>
          </w:p>
        </w:tc>
        <w:tc>
          <w:tcPr>
            <w:tcW w:w="8505" w:type="dxa"/>
            <w:gridSpan w:val="2"/>
            <w:shd w:val="clear" w:color="auto" w:fill="auto"/>
          </w:tcPr>
          <w:p w:rsidR="008B2889" w:rsidRPr="00AD3389" w:rsidRDefault="008B2889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</w:p>
          <w:p w:rsidR="008B2889" w:rsidRPr="00AD3389" w:rsidRDefault="008B2889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</w:p>
          <w:p w:rsidR="008B2889" w:rsidRPr="00AD3389" w:rsidRDefault="008B2889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</w:p>
          <w:p w:rsidR="008B2889" w:rsidRPr="00AD3389" w:rsidRDefault="008B2889" w:rsidP="00AD3389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Cs w:val="20"/>
              </w:rPr>
            </w:pPr>
          </w:p>
        </w:tc>
      </w:tr>
    </w:tbl>
    <w:p w:rsidR="00491BA5" w:rsidRPr="00AD3389" w:rsidRDefault="00491BA5" w:rsidP="008D3796">
      <w:pPr>
        <w:spacing w:after="0" w:line="240" w:lineRule="auto"/>
        <w:rPr>
          <w:rFonts w:ascii="Calibri" w:hAnsi="Calibri" w:cs="Calibri"/>
          <w:i/>
          <w:color w:val="FF0000"/>
          <w:sz w:val="24"/>
          <w:szCs w:val="24"/>
        </w:rPr>
      </w:pPr>
    </w:p>
    <w:tbl>
      <w:tblPr>
        <w:tblpPr w:leftFromText="142" w:rightFromText="142" w:vertAnchor="text" w:tblpX="483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135"/>
        <w:gridCol w:w="3293"/>
        <w:gridCol w:w="3344"/>
      </w:tblGrid>
      <w:tr w:rsidR="00505986" w:rsidRPr="00AD3389" w:rsidTr="00AD3389">
        <w:trPr>
          <w:trHeight w:val="288"/>
        </w:trPr>
        <w:tc>
          <w:tcPr>
            <w:tcW w:w="10263" w:type="dxa"/>
            <w:gridSpan w:val="3"/>
            <w:shd w:val="clear" w:color="auto" w:fill="auto"/>
          </w:tcPr>
          <w:p w:rsidR="00505986" w:rsidRPr="00AD3389" w:rsidRDefault="00505986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AD3389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Gästegruppen</w:t>
            </w:r>
          </w:p>
          <w:p w:rsidR="009C2245" w:rsidRPr="00AD3389" w:rsidRDefault="009C2245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 w:val="20"/>
                <w:szCs w:val="24"/>
              </w:rPr>
            </w:pPr>
          </w:p>
        </w:tc>
      </w:tr>
      <w:tr w:rsidR="008F61F9" w:rsidRPr="00AD3389" w:rsidTr="00AD3389">
        <w:trPr>
          <w:trHeight w:val="288"/>
        </w:trPr>
        <w:tc>
          <w:tcPr>
            <w:tcW w:w="3475" w:type="dxa"/>
            <w:shd w:val="clear" w:color="auto" w:fill="auto"/>
          </w:tcPr>
          <w:p w:rsidR="008F61F9" w:rsidRPr="00AD3389" w:rsidRDefault="00A43A7F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sdt>
              <w:sdtPr>
                <w:rPr>
                  <w:rFonts w:ascii="Calibri" w:eastAsia="MS Gothic" w:hAnsi="Calibri" w:cs="Calibri"/>
                </w:rPr>
                <w:id w:val="134111522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476E">
                  <w:rPr>
                    <w:rFonts w:ascii="MS Gothic" w:eastAsia="MS Gothic" w:hAnsi="MS Gothic" w:cs="Calibri" w:hint="eastAsia"/>
                  </w:rPr>
                  <w:t>☒</w:t>
                </w:r>
              </w:sdtContent>
            </w:sdt>
            <w:r w:rsidR="00F46898" w:rsidRPr="00AD3389">
              <w:rPr>
                <w:rFonts w:ascii="Calibri" w:eastAsia="MS Gothic" w:hAnsi="Calibri" w:cs="Calibri"/>
              </w:rPr>
              <w:t xml:space="preserve"> </w:t>
            </w:r>
            <w:r w:rsidR="008F61F9" w:rsidRPr="00AD3389">
              <w:rPr>
                <w:rFonts w:ascii="Calibri" w:hAnsi="Calibri" w:cs="Calibri"/>
                <w:color w:val="000000"/>
                <w:szCs w:val="20"/>
              </w:rPr>
              <w:t>Familie</w:t>
            </w:r>
          </w:p>
        </w:tc>
        <w:tc>
          <w:tcPr>
            <w:tcW w:w="3300" w:type="dxa"/>
            <w:shd w:val="clear" w:color="auto" w:fill="auto"/>
          </w:tcPr>
          <w:p w:rsidR="008F61F9" w:rsidRPr="00AD3389" w:rsidRDefault="00A43A7F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sdt>
              <w:sdtPr>
                <w:rPr>
                  <w:rFonts w:ascii="Calibri" w:eastAsia="MS Gothic" w:hAnsi="Calibri" w:cs="Calibri"/>
                </w:rPr>
                <w:id w:val="28478262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476E">
                  <w:rPr>
                    <w:rFonts w:ascii="MS Gothic" w:eastAsia="MS Gothic" w:hAnsi="MS Gothic" w:cs="Calibri" w:hint="eastAsia"/>
                  </w:rPr>
                  <w:t>☒</w:t>
                </w:r>
              </w:sdtContent>
            </w:sdt>
            <w:r w:rsidR="00F46898" w:rsidRPr="00AD3389">
              <w:rPr>
                <w:rFonts w:ascii="Calibri" w:eastAsia="MS Gothic" w:hAnsi="Calibri" w:cs="Calibri"/>
              </w:rPr>
              <w:t xml:space="preserve"> </w:t>
            </w:r>
            <w:r w:rsidR="008F61F9" w:rsidRPr="00AD3389">
              <w:rPr>
                <w:rFonts w:ascii="Calibri" w:hAnsi="Calibri" w:cs="Calibri"/>
                <w:color w:val="000000"/>
                <w:szCs w:val="20"/>
              </w:rPr>
              <w:t>Freunde</w:t>
            </w:r>
            <w:r w:rsidR="00A7699D" w:rsidRPr="00AD3389">
              <w:rPr>
                <w:rFonts w:ascii="Calibri" w:hAnsi="Calibri" w:cs="Calibri"/>
                <w:color w:val="000000"/>
                <w:szCs w:val="20"/>
              </w:rPr>
              <w:t>-/Bekannte</w:t>
            </w:r>
          </w:p>
        </w:tc>
        <w:tc>
          <w:tcPr>
            <w:tcW w:w="3488" w:type="dxa"/>
            <w:shd w:val="clear" w:color="auto" w:fill="auto"/>
          </w:tcPr>
          <w:p w:rsidR="008F61F9" w:rsidRPr="00AD3389" w:rsidRDefault="00A43A7F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sdt>
              <w:sdtPr>
                <w:rPr>
                  <w:rFonts w:ascii="Calibri" w:eastAsia="MS Gothic" w:hAnsi="Calibri" w:cs="Calibri"/>
                </w:rPr>
                <w:id w:val="8241691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709E0">
                  <w:rPr>
                    <w:rFonts w:ascii="MS Gothic" w:eastAsia="MS Gothic" w:hAnsi="MS Gothic" w:cs="Calibri" w:hint="eastAsia"/>
                  </w:rPr>
                  <w:t>☐</w:t>
                </w:r>
              </w:sdtContent>
            </w:sdt>
            <w:r w:rsidR="00F46898" w:rsidRPr="00AD3389">
              <w:rPr>
                <w:rFonts w:ascii="Calibri" w:eastAsia="MS Gothic" w:hAnsi="Calibri" w:cs="Calibri"/>
              </w:rPr>
              <w:t xml:space="preserve"> </w:t>
            </w:r>
            <w:r w:rsidR="008F61F9" w:rsidRPr="00AD3389">
              <w:rPr>
                <w:rFonts w:ascii="Calibri" w:hAnsi="Calibri" w:cs="Calibri"/>
                <w:color w:val="000000"/>
                <w:szCs w:val="20"/>
              </w:rPr>
              <w:t>Arbeit</w:t>
            </w:r>
          </w:p>
        </w:tc>
      </w:tr>
      <w:tr w:rsidR="00F46898" w:rsidRPr="00AD3389" w:rsidTr="00AD3389">
        <w:trPr>
          <w:trHeight w:val="303"/>
        </w:trPr>
        <w:tc>
          <w:tcPr>
            <w:tcW w:w="3475" w:type="dxa"/>
            <w:shd w:val="clear" w:color="auto" w:fill="auto"/>
          </w:tcPr>
          <w:p w:rsidR="00F46898" w:rsidRPr="00AD3389" w:rsidRDefault="00A43A7F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sdt>
              <w:sdtPr>
                <w:rPr>
                  <w:rFonts w:ascii="Calibri" w:eastAsia="MS Gothic" w:hAnsi="Calibri" w:cs="Calibri"/>
                </w:rPr>
                <w:id w:val="-15799603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41C96">
                  <w:rPr>
                    <w:rFonts w:ascii="MS Gothic" w:eastAsia="MS Gothic" w:hAnsi="MS Gothic" w:cs="Calibri" w:hint="eastAsia"/>
                  </w:rPr>
                  <w:t>☒</w:t>
                </w:r>
              </w:sdtContent>
            </w:sdt>
            <w:r w:rsidR="00F46898" w:rsidRPr="00AD3389">
              <w:rPr>
                <w:rFonts w:ascii="Calibri" w:eastAsia="MS Gothic" w:hAnsi="Calibri" w:cs="Calibri"/>
              </w:rPr>
              <w:t xml:space="preserve"> </w:t>
            </w:r>
            <w:r w:rsidR="00F46898" w:rsidRPr="00AD3389">
              <w:rPr>
                <w:rFonts w:ascii="Calibri" w:hAnsi="Calibri" w:cs="Calibri"/>
                <w:color w:val="000000"/>
                <w:szCs w:val="20"/>
              </w:rPr>
              <w:t>Nachbarn</w:t>
            </w:r>
          </w:p>
        </w:tc>
        <w:tc>
          <w:tcPr>
            <w:tcW w:w="6788" w:type="dxa"/>
            <w:gridSpan w:val="2"/>
            <w:shd w:val="clear" w:color="auto" w:fill="auto"/>
          </w:tcPr>
          <w:p w:rsidR="00F46898" w:rsidRPr="00AD3389" w:rsidRDefault="00AB52C2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color w:val="000000"/>
                <w:szCs w:val="20"/>
              </w:rPr>
              <w:t>Sonstige</w:t>
            </w:r>
          </w:p>
        </w:tc>
      </w:tr>
      <w:tr w:rsidR="006248EE" w:rsidRPr="00AD3389" w:rsidTr="00AD3389">
        <w:trPr>
          <w:trHeight w:val="374"/>
        </w:trPr>
        <w:tc>
          <w:tcPr>
            <w:tcW w:w="10263" w:type="dxa"/>
            <w:gridSpan w:val="3"/>
            <w:shd w:val="clear" w:color="auto" w:fill="auto"/>
          </w:tcPr>
          <w:p w:rsidR="00491BA5" w:rsidRPr="00AD3389" w:rsidRDefault="00491BA5" w:rsidP="00BB6108">
            <w:pPr>
              <w:spacing w:after="0" w:line="240" w:lineRule="auto"/>
              <w:rPr>
                <w:rFonts w:ascii="Calibri" w:hAnsi="Calibri" w:cs="Calibri"/>
                <w:color w:val="000000"/>
                <w:szCs w:val="24"/>
              </w:rPr>
            </w:pPr>
          </w:p>
        </w:tc>
      </w:tr>
      <w:tr w:rsidR="00505986" w:rsidRPr="00AD3389" w:rsidTr="00AD3389">
        <w:trPr>
          <w:trHeight w:val="1470"/>
        </w:trPr>
        <w:tc>
          <w:tcPr>
            <w:tcW w:w="10263" w:type="dxa"/>
            <w:gridSpan w:val="3"/>
            <w:shd w:val="clear" w:color="auto" w:fill="auto"/>
          </w:tcPr>
          <w:p w:rsidR="00505986" w:rsidRPr="00AD3389" w:rsidRDefault="00505986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 w:val="20"/>
                <w:szCs w:val="24"/>
              </w:rPr>
            </w:pPr>
            <w:r w:rsidRPr="00AD3389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 xml:space="preserve">Gäste-Musik-Verbindungen                                                                     </w:t>
            </w:r>
            <w:r w:rsidRPr="00AD3389">
              <w:rPr>
                <w:rFonts w:ascii="Calibri" w:hAnsi="Calibri" w:cs="Calibri"/>
                <w:i/>
                <w:color w:val="7F7F7F"/>
                <w:sz w:val="18"/>
                <w:szCs w:val="24"/>
              </w:rPr>
              <w:t>bestehen Musikverbindungen zu Ihren Gästen?</w:t>
            </w:r>
          </w:p>
          <w:p w:rsidR="00505986" w:rsidRPr="00AD3389" w:rsidRDefault="00505986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p w:rsidR="00505986" w:rsidRPr="00AD3389" w:rsidRDefault="00505986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p w:rsidR="00505986" w:rsidRPr="00AD3389" w:rsidRDefault="00505986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 w:val="20"/>
                <w:szCs w:val="24"/>
              </w:rPr>
            </w:pPr>
          </w:p>
        </w:tc>
      </w:tr>
      <w:tr w:rsidR="006248EE" w:rsidRPr="00AD3389" w:rsidTr="00AD3389">
        <w:trPr>
          <w:trHeight w:val="288"/>
        </w:trPr>
        <w:tc>
          <w:tcPr>
            <w:tcW w:w="10263" w:type="dxa"/>
            <w:gridSpan w:val="3"/>
            <w:shd w:val="clear" w:color="auto" w:fill="auto"/>
          </w:tcPr>
          <w:p w:rsidR="006248EE" w:rsidRPr="00AD3389" w:rsidRDefault="006248EE" w:rsidP="00AD3389">
            <w:pPr>
              <w:spacing w:after="0" w:line="240" w:lineRule="auto"/>
              <w:rPr>
                <w:rFonts w:ascii="Calibri" w:hAnsi="Calibri" w:cs="Calibri"/>
                <w:i/>
                <w:color w:val="7F7F7F"/>
                <w:sz w:val="18"/>
                <w:szCs w:val="24"/>
              </w:rPr>
            </w:pPr>
            <w:r w:rsidRPr="00AD3389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Aktionen</w:t>
            </w:r>
            <w:r w:rsidR="00A540C7" w:rsidRPr="00AD3389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 xml:space="preserve"> </w:t>
            </w:r>
            <w:r w:rsidR="00AA2708" w:rsidRPr="00AD3389">
              <w:rPr>
                <w:rFonts w:ascii="Calibri" w:hAnsi="Calibri" w:cs="Calibri"/>
                <w:i/>
                <w:color w:val="7F7F7F"/>
                <w:sz w:val="18"/>
                <w:szCs w:val="24"/>
              </w:rPr>
              <w:t xml:space="preserve">               </w:t>
            </w:r>
            <w:r w:rsidR="00D642DC" w:rsidRPr="00AD3389">
              <w:rPr>
                <w:rFonts w:ascii="Calibri" w:hAnsi="Calibri" w:cs="Calibri"/>
                <w:i/>
                <w:color w:val="7F7F7F"/>
                <w:sz w:val="18"/>
                <w:szCs w:val="24"/>
              </w:rPr>
              <w:t xml:space="preserve">                                                       </w:t>
            </w:r>
            <w:r w:rsidR="00505986" w:rsidRPr="00AD3389">
              <w:rPr>
                <w:rFonts w:ascii="Calibri" w:hAnsi="Calibri" w:cs="Calibri"/>
                <w:i/>
                <w:color w:val="7F7F7F"/>
                <w:sz w:val="18"/>
                <w:szCs w:val="24"/>
              </w:rPr>
              <w:t xml:space="preserve">                                        </w:t>
            </w:r>
            <w:r w:rsidR="00AA2708" w:rsidRPr="00AD3389">
              <w:rPr>
                <w:rFonts w:ascii="Calibri" w:hAnsi="Calibri" w:cs="Calibri"/>
                <w:i/>
                <w:color w:val="7F7F7F"/>
                <w:sz w:val="18"/>
                <w:szCs w:val="24"/>
              </w:rPr>
              <w:t>Sind Vorträge, Spiele oder ähnliches geplant oder gewünscht?</w:t>
            </w:r>
          </w:p>
          <w:p w:rsidR="00291CD9" w:rsidRPr="00AD3389" w:rsidRDefault="00291CD9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</w:tc>
      </w:tr>
      <w:tr w:rsidR="00F46898" w:rsidRPr="00AD3389" w:rsidTr="00AD3389">
        <w:trPr>
          <w:trHeight w:val="288"/>
        </w:trPr>
        <w:tc>
          <w:tcPr>
            <w:tcW w:w="10263" w:type="dxa"/>
            <w:gridSpan w:val="3"/>
            <w:shd w:val="clear" w:color="auto" w:fill="auto"/>
          </w:tcPr>
          <w:p w:rsidR="00F46898" w:rsidRPr="00AD3389" w:rsidRDefault="00F46898" w:rsidP="00AD3389">
            <w:pPr>
              <w:spacing w:after="0" w:line="240" w:lineRule="auto"/>
              <w:rPr>
                <w:rFonts w:ascii="Calibri" w:hAnsi="Calibri" w:cs="Calibri"/>
                <w:i/>
                <w:color w:val="FF0000"/>
                <w:sz w:val="20"/>
                <w:szCs w:val="24"/>
              </w:rPr>
            </w:pPr>
            <w:r w:rsidRPr="00AD3389">
              <w:rPr>
                <w:rFonts w:ascii="Calibri" w:hAnsi="Calibri" w:cs="Calibri"/>
                <w:b/>
                <w:color w:val="000000"/>
              </w:rPr>
              <w:t>Auswahl und Wünsche für den Abend</w:t>
            </w:r>
            <w:r w:rsidRPr="00AD3389">
              <w:rPr>
                <w:rFonts w:ascii="Calibri" w:hAnsi="Calibri" w:cs="Calibri"/>
                <w:i/>
                <w:color w:val="FF0000"/>
                <w:sz w:val="20"/>
                <w:szCs w:val="24"/>
              </w:rPr>
              <w:t xml:space="preserve"> </w:t>
            </w:r>
          </w:p>
          <w:p w:rsidR="00F46898" w:rsidRDefault="00F46898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</w:p>
          <w:p w:rsidR="00127268" w:rsidRPr="00AD3389" w:rsidRDefault="00127268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</w:p>
          <w:tbl>
            <w:tblPr>
              <w:tblW w:w="9776" w:type="dxa"/>
              <w:tblLook w:val="04A0" w:firstRow="1" w:lastRow="0" w:firstColumn="1" w:lastColumn="0" w:noHBand="0" w:noVBand="1"/>
            </w:tblPr>
            <w:tblGrid>
              <w:gridCol w:w="5240"/>
              <w:gridCol w:w="1276"/>
              <w:gridCol w:w="1134"/>
              <w:gridCol w:w="1134"/>
              <w:gridCol w:w="992"/>
            </w:tblGrid>
            <w:tr w:rsidR="006D7A10" w:rsidRPr="00AD3389" w:rsidTr="00AD3389">
              <w:trPr>
                <w:trHeight w:val="427"/>
              </w:trPr>
              <w:tc>
                <w:tcPr>
                  <w:tcW w:w="5240" w:type="dxa"/>
                  <w:shd w:val="clear" w:color="auto" w:fill="auto"/>
                </w:tcPr>
                <w:p w:rsidR="006D7A10" w:rsidRPr="00AD3389" w:rsidRDefault="006D7A10" w:rsidP="00FA0B00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b/>
                    </w:rPr>
                  </w:pPr>
                  <w:r w:rsidRPr="00AD3389">
                    <w:rPr>
                      <w:rFonts w:ascii="Calibri" w:hAnsi="Calibri" w:cs="Calibri"/>
                      <w:b/>
                      <w:color w:val="000000"/>
                    </w:rPr>
                    <w:t>Moderation / Animation</w:t>
                  </w:r>
                </w:p>
              </w:tc>
              <w:tc>
                <w:tcPr>
                  <w:tcW w:w="1276" w:type="dxa"/>
                  <w:shd w:val="clear" w:color="auto" w:fill="auto"/>
                  <w:vAlign w:val="center"/>
                </w:tcPr>
                <w:p w:rsidR="006D7A10" w:rsidRPr="00AD3389" w:rsidRDefault="00A43A7F" w:rsidP="00FA0B00">
                  <w:pPr>
                    <w:framePr w:hSpace="142" w:wrap="around" w:vAnchor="text" w:hAnchor="text" w:x="483" w:y="1"/>
                    <w:tabs>
                      <w:tab w:val="left" w:pos="839"/>
                    </w:tabs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83529853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E709E0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nein</w:t>
                  </w:r>
                </w:p>
              </w:tc>
              <w:tc>
                <w:tcPr>
                  <w:tcW w:w="1134" w:type="dxa"/>
                  <w:shd w:val="clear" w:color="auto" w:fill="auto"/>
                  <w:vAlign w:val="center"/>
                </w:tcPr>
                <w:p w:rsidR="006D7A10" w:rsidRPr="00AD3389" w:rsidRDefault="00A43A7F" w:rsidP="00FA0B00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394119976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E709E0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wenig</w:t>
                  </w:r>
                </w:p>
              </w:tc>
              <w:tc>
                <w:tcPr>
                  <w:tcW w:w="1134" w:type="dxa"/>
                  <w:shd w:val="clear" w:color="auto" w:fill="auto"/>
                  <w:vAlign w:val="center"/>
                </w:tcPr>
                <w:p w:rsidR="006D7A10" w:rsidRPr="00AD3389" w:rsidRDefault="00A43A7F" w:rsidP="00FA0B00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751399023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7F2D02">
                        <w:rPr>
                          <w:rFonts w:ascii="MS Gothic" w:eastAsia="MS Gothic" w:hAnsi="MS Gothic" w:cs="Calibri" w:hint="eastAsia"/>
                        </w:rPr>
                        <w:t>☒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mittel</w:t>
                  </w:r>
                </w:p>
              </w:tc>
              <w:tc>
                <w:tcPr>
                  <w:tcW w:w="992" w:type="dxa"/>
                  <w:shd w:val="clear" w:color="auto" w:fill="auto"/>
                  <w:vAlign w:val="center"/>
                </w:tcPr>
                <w:p w:rsidR="006D7A10" w:rsidRPr="00AD3389" w:rsidRDefault="00A43A7F" w:rsidP="00FA0B00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149209554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E709E0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viel</w:t>
                  </w:r>
                </w:p>
              </w:tc>
            </w:tr>
          </w:tbl>
          <w:p w:rsidR="00F46898" w:rsidRPr="00AD3389" w:rsidRDefault="00F46898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</w:p>
          <w:p w:rsidR="00F46898" w:rsidRPr="00AD3389" w:rsidRDefault="00F46898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2506"/>
              <w:gridCol w:w="2507"/>
              <w:gridCol w:w="2507"/>
              <w:gridCol w:w="2507"/>
            </w:tblGrid>
            <w:tr w:rsidR="00F46898" w:rsidRPr="00AD3389" w:rsidTr="00AD3389">
              <w:tc>
                <w:tcPr>
                  <w:tcW w:w="10027" w:type="dxa"/>
                  <w:gridSpan w:val="4"/>
                  <w:shd w:val="clear" w:color="auto" w:fill="auto"/>
                </w:tcPr>
                <w:p w:rsidR="008B2889" w:rsidRPr="00AD3389" w:rsidRDefault="00F46898" w:rsidP="00FA0B00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b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  <w:b/>
                      <w:color w:val="000000"/>
                    </w:rPr>
                    <w:t>Hintergrund Musik</w:t>
                  </w:r>
                </w:p>
              </w:tc>
            </w:tr>
            <w:tr w:rsidR="00AD3389" w:rsidRPr="00AD3389" w:rsidTr="00AD3389">
              <w:tc>
                <w:tcPr>
                  <w:tcW w:w="2506" w:type="dxa"/>
                  <w:shd w:val="clear" w:color="auto" w:fill="auto"/>
                </w:tcPr>
                <w:p w:rsidR="00F46898" w:rsidRPr="00AD3389" w:rsidRDefault="00A43A7F" w:rsidP="00FA0B00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775429165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7F2D02">
                        <w:rPr>
                          <w:rFonts w:ascii="MS Gothic" w:eastAsia="MS Gothic" w:hAnsi="MS Gothic" w:cs="Calibri" w:hint="eastAsia"/>
                        </w:rPr>
                        <w:t>☒</w:t>
                      </w:r>
                    </w:sdtContent>
                  </w:sdt>
                  <w:r w:rsidR="00F46898" w:rsidRPr="00AD3389">
                    <w:rPr>
                      <w:rFonts w:ascii="Calibri" w:hAnsi="Calibri" w:cs="Calibri"/>
                    </w:rPr>
                    <w:t xml:space="preserve"> </w:t>
                  </w:r>
                  <w:r w:rsidR="00140DC5">
                    <w:rPr>
                      <w:rFonts w:ascii="Calibri" w:hAnsi="Calibri" w:cs="Calibri"/>
                    </w:rPr>
                    <w:t>70 - 80er Jahre Hits</w:t>
                  </w:r>
                </w:p>
              </w:tc>
              <w:tc>
                <w:tcPr>
                  <w:tcW w:w="2507" w:type="dxa"/>
                  <w:shd w:val="clear" w:color="auto" w:fill="auto"/>
                </w:tcPr>
                <w:p w:rsidR="00F46898" w:rsidRPr="00AD3389" w:rsidRDefault="00A43A7F" w:rsidP="00FA0B00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b/>
                      <w:color w:val="000000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19122084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E709E0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F46898" w:rsidRPr="00AD3389">
                    <w:rPr>
                      <w:rFonts w:ascii="Calibri" w:hAnsi="Calibri" w:cs="Calibri"/>
                    </w:rPr>
                    <w:t xml:space="preserve"> Bar Jazz Swing</w:t>
                  </w:r>
                </w:p>
              </w:tc>
              <w:tc>
                <w:tcPr>
                  <w:tcW w:w="2507" w:type="dxa"/>
                  <w:shd w:val="clear" w:color="auto" w:fill="auto"/>
                </w:tcPr>
                <w:p w:rsidR="00F46898" w:rsidRPr="00AD3389" w:rsidRDefault="00A43A7F" w:rsidP="00FA0B00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b/>
                      <w:color w:val="000000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70013587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E709E0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F46898" w:rsidRPr="00AD3389">
                    <w:rPr>
                      <w:rFonts w:ascii="Calibri" w:hAnsi="Calibri" w:cs="Calibri"/>
                    </w:rPr>
                    <w:t xml:space="preserve"> Chillout</w:t>
                  </w:r>
                </w:p>
              </w:tc>
              <w:tc>
                <w:tcPr>
                  <w:tcW w:w="2507" w:type="dxa"/>
                  <w:shd w:val="clear" w:color="auto" w:fill="auto"/>
                </w:tcPr>
                <w:p w:rsidR="00F46898" w:rsidRPr="00AD3389" w:rsidRDefault="00A43A7F" w:rsidP="00FA0B00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b/>
                      <w:color w:val="000000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984458159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E709E0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F46898" w:rsidRPr="00AD3389">
                    <w:rPr>
                      <w:rFonts w:ascii="Calibri" w:hAnsi="Calibri" w:cs="Calibri"/>
                    </w:rPr>
                    <w:t xml:space="preserve"> </w:t>
                  </w:r>
                  <w:proofErr w:type="spellStart"/>
                  <w:r w:rsidR="00F46898" w:rsidRPr="00AD3389">
                    <w:rPr>
                      <w:rFonts w:ascii="Calibri" w:hAnsi="Calibri" w:cs="Calibri"/>
                    </w:rPr>
                    <w:t>Cafe</w:t>
                  </w:r>
                  <w:proofErr w:type="spellEnd"/>
                  <w:r w:rsidR="00F46898" w:rsidRPr="00AD3389">
                    <w:rPr>
                      <w:rFonts w:ascii="Calibri" w:hAnsi="Calibri" w:cs="Calibri"/>
                    </w:rPr>
                    <w:t xml:space="preserve"> Del Mar</w:t>
                  </w:r>
                </w:p>
              </w:tc>
            </w:tr>
            <w:tr w:rsidR="00AD3389" w:rsidRPr="00AD3389" w:rsidTr="00AD3389">
              <w:tc>
                <w:tcPr>
                  <w:tcW w:w="2506" w:type="dxa"/>
                  <w:shd w:val="clear" w:color="auto" w:fill="auto"/>
                </w:tcPr>
                <w:p w:rsidR="00F46898" w:rsidRPr="00AD3389" w:rsidRDefault="00A43A7F" w:rsidP="00FA0B00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b/>
                      <w:color w:val="000000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211026587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A002D0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F46898" w:rsidRPr="00AD3389">
                    <w:rPr>
                      <w:rFonts w:ascii="Calibri" w:hAnsi="Calibri" w:cs="Calibri"/>
                    </w:rPr>
                    <w:t xml:space="preserve"> Klassik</w:t>
                  </w:r>
                </w:p>
              </w:tc>
              <w:tc>
                <w:tcPr>
                  <w:tcW w:w="2507" w:type="dxa"/>
                  <w:shd w:val="clear" w:color="auto" w:fill="auto"/>
                </w:tcPr>
                <w:p w:rsidR="00F46898" w:rsidRPr="00AD3389" w:rsidRDefault="00A43A7F" w:rsidP="00FA0B00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b/>
                      <w:color w:val="000000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719741096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E709E0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F46898" w:rsidRPr="00AD3389">
                    <w:rPr>
                      <w:rFonts w:ascii="Calibri" w:hAnsi="Calibri" w:cs="Calibri"/>
                    </w:rPr>
                    <w:t xml:space="preserve"> Kuschelrock</w:t>
                  </w:r>
                </w:p>
              </w:tc>
              <w:tc>
                <w:tcPr>
                  <w:tcW w:w="2507" w:type="dxa"/>
                  <w:shd w:val="clear" w:color="auto" w:fill="auto"/>
                </w:tcPr>
                <w:p w:rsidR="00F46898" w:rsidRPr="00AD3389" w:rsidRDefault="00A43A7F" w:rsidP="00FA0B00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b/>
                      <w:color w:val="000000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33091606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140DC5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F46898" w:rsidRPr="00AD3389">
                    <w:rPr>
                      <w:rFonts w:ascii="Calibri" w:hAnsi="Calibri" w:cs="Calibri"/>
                    </w:rPr>
                    <w:t xml:space="preserve"> </w:t>
                  </w:r>
                  <w:r w:rsidR="00140DC5">
                    <w:rPr>
                      <w:rFonts w:ascii="Calibri" w:hAnsi="Calibri" w:cs="Calibri"/>
                    </w:rPr>
                    <w:t>Lounge</w:t>
                  </w:r>
                </w:p>
              </w:tc>
              <w:tc>
                <w:tcPr>
                  <w:tcW w:w="2507" w:type="dxa"/>
                  <w:shd w:val="clear" w:color="auto" w:fill="auto"/>
                </w:tcPr>
                <w:p w:rsidR="00F46898" w:rsidRPr="00AD3389" w:rsidRDefault="00F46898" w:rsidP="00FA0B00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b/>
                      <w:color w:val="000000"/>
                    </w:rPr>
                  </w:pPr>
                </w:p>
              </w:tc>
            </w:tr>
            <w:tr w:rsidR="00F46898" w:rsidRPr="00AD3389" w:rsidTr="00AD3389">
              <w:tc>
                <w:tcPr>
                  <w:tcW w:w="2506" w:type="dxa"/>
                  <w:shd w:val="clear" w:color="auto" w:fill="auto"/>
                </w:tcPr>
                <w:p w:rsidR="008B2889" w:rsidRPr="00AD3389" w:rsidRDefault="008B2889" w:rsidP="00FA0B00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eastAsia="MS Gothic" w:hAnsi="Calibri" w:cs="Calibri"/>
                    </w:rPr>
                  </w:pPr>
                </w:p>
                <w:p w:rsidR="00F46898" w:rsidRPr="00AD3389" w:rsidRDefault="00F46898" w:rsidP="00FA0B00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eastAsia="MS Gothic" w:hAnsi="Calibri" w:cs="Calibri"/>
                    </w:rPr>
                  </w:pPr>
                  <w:r w:rsidRPr="00AD3389">
                    <w:rPr>
                      <w:rFonts w:ascii="Calibri" w:eastAsia="MS Gothic" w:hAnsi="Calibri" w:cs="Calibri"/>
                    </w:rPr>
                    <w:t>Sonstiges:</w:t>
                  </w:r>
                </w:p>
              </w:tc>
              <w:tc>
                <w:tcPr>
                  <w:tcW w:w="7521" w:type="dxa"/>
                  <w:gridSpan w:val="3"/>
                  <w:shd w:val="clear" w:color="auto" w:fill="auto"/>
                </w:tcPr>
                <w:p w:rsidR="00F46898" w:rsidRPr="00AD3389" w:rsidRDefault="00F46898" w:rsidP="00FA0B00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b/>
                      <w:color w:val="000000"/>
                    </w:rPr>
                  </w:pPr>
                </w:p>
                <w:p w:rsidR="00EA5C24" w:rsidRPr="00AD3389" w:rsidRDefault="00EA5C24" w:rsidP="00FA0B00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b/>
                      <w:color w:val="000000"/>
                    </w:rPr>
                  </w:pPr>
                </w:p>
                <w:p w:rsidR="00EA5C24" w:rsidRPr="00AD3389" w:rsidRDefault="00EA5C24" w:rsidP="00FA0B00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b/>
                      <w:color w:val="000000"/>
                    </w:rPr>
                  </w:pPr>
                </w:p>
              </w:tc>
            </w:tr>
          </w:tbl>
          <w:p w:rsidR="00F46898" w:rsidRPr="00AD3389" w:rsidRDefault="00F46898" w:rsidP="00AD3389">
            <w:pPr>
              <w:spacing w:after="0" w:line="240" w:lineRule="auto"/>
              <w:rPr>
                <w:rFonts w:ascii="Calibri" w:hAnsi="Calibri" w:cs="Calibri"/>
              </w:rPr>
            </w:pPr>
          </w:p>
          <w:p w:rsidR="00653D05" w:rsidRDefault="00653D05" w:rsidP="00AD3389">
            <w:pPr>
              <w:spacing w:after="0" w:line="240" w:lineRule="auto"/>
              <w:rPr>
                <w:rFonts w:ascii="Calibri" w:hAnsi="Calibri" w:cs="Calibri"/>
              </w:rPr>
            </w:pPr>
          </w:p>
          <w:p w:rsidR="00041C96" w:rsidRDefault="00041C96" w:rsidP="00AD3389">
            <w:pPr>
              <w:spacing w:after="0" w:line="240" w:lineRule="auto"/>
              <w:rPr>
                <w:rFonts w:ascii="Calibri" w:hAnsi="Calibri" w:cs="Calibri"/>
              </w:rPr>
            </w:pPr>
          </w:p>
          <w:p w:rsidR="00737A4B" w:rsidRDefault="00737A4B" w:rsidP="00AD3389">
            <w:pPr>
              <w:spacing w:after="0" w:line="240" w:lineRule="auto"/>
              <w:rPr>
                <w:rFonts w:ascii="Calibri" w:hAnsi="Calibri" w:cs="Calibri"/>
              </w:rPr>
            </w:pPr>
          </w:p>
          <w:p w:rsidR="00041C96" w:rsidRDefault="00041C96" w:rsidP="00AD3389">
            <w:pPr>
              <w:spacing w:after="0" w:line="240" w:lineRule="auto"/>
              <w:rPr>
                <w:rFonts w:ascii="Calibri" w:hAnsi="Calibri" w:cs="Calibri"/>
              </w:rPr>
            </w:pPr>
          </w:p>
          <w:p w:rsidR="00041C96" w:rsidRPr="00AD3389" w:rsidRDefault="00041C96" w:rsidP="00AD3389">
            <w:pPr>
              <w:spacing w:after="0" w:line="240" w:lineRule="auto"/>
              <w:rPr>
                <w:rFonts w:ascii="Calibri" w:hAnsi="Calibri" w:cs="Calibri"/>
              </w:rPr>
            </w:pPr>
          </w:p>
          <w:p w:rsidR="00F46898" w:rsidRPr="00AD3389" w:rsidRDefault="00F46898" w:rsidP="00AD3389">
            <w:pPr>
              <w:spacing w:after="0" w:line="240" w:lineRule="auto"/>
              <w:rPr>
                <w:rFonts w:ascii="Calibri" w:hAnsi="Calibri" w:cs="Calibri"/>
                <w:i/>
                <w:color w:val="FF0000"/>
                <w:sz w:val="20"/>
                <w:szCs w:val="24"/>
              </w:rPr>
            </w:pPr>
          </w:p>
          <w:p w:rsidR="00F46898" w:rsidRPr="00AD3389" w:rsidRDefault="00F46898" w:rsidP="00AD3389">
            <w:pPr>
              <w:spacing w:after="0" w:line="240" w:lineRule="auto"/>
              <w:rPr>
                <w:rFonts w:ascii="Calibri" w:hAnsi="Calibri" w:cs="Calibri"/>
                <w:i/>
                <w:color w:val="FF0000"/>
                <w:sz w:val="20"/>
                <w:szCs w:val="24"/>
              </w:rPr>
            </w:pPr>
          </w:p>
          <w:p w:rsidR="00F46898" w:rsidRPr="00AD3389" w:rsidRDefault="00F46898" w:rsidP="00AD3389">
            <w:pPr>
              <w:spacing w:after="0" w:line="240" w:lineRule="auto"/>
              <w:rPr>
                <w:rFonts w:ascii="Calibri" w:hAnsi="Calibri" w:cs="Calibri"/>
                <w:i/>
                <w:color w:val="FF0000"/>
                <w:sz w:val="20"/>
                <w:szCs w:val="24"/>
              </w:rPr>
            </w:pPr>
          </w:p>
          <w:p w:rsidR="00F46898" w:rsidRPr="00AD3389" w:rsidRDefault="00F46898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 w:val="20"/>
                <w:szCs w:val="24"/>
              </w:rPr>
            </w:pPr>
          </w:p>
        </w:tc>
      </w:tr>
      <w:tr w:rsidR="00F46898" w:rsidRPr="00AD3389" w:rsidTr="00AD3389">
        <w:trPr>
          <w:trHeight w:val="288"/>
        </w:trPr>
        <w:tc>
          <w:tcPr>
            <w:tcW w:w="10263" w:type="dxa"/>
            <w:gridSpan w:val="3"/>
            <w:shd w:val="clear" w:color="auto" w:fill="auto"/>
          </w:tcPr>
          <w:p w:rsidR="00F46898" w:rsidRDefault="00F46898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AD3389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lastRenderedPageBreak/>
              <w:t xml:space="preserve">Musik Auswahl </w:t>
            </w:r>
          </w:p>
          <w:p w:rsidR="00857CD4" w:rsidRDefault="00857CD4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tbl>
            <w:tblPr>
              <w:tblW w:w="14880" w:type="dxa"/>
              <w:tblLook w:val="04A0" w:firstRow="1" w:lastRow="0" w:firstColumn="1" w:lastColumn="0" w:noHBand="0" w:noVBand="1"/>
            </w:tblPr>
            <w:tblGrid>
              <w:gridCol w:w="5240"/>
              <w:gridCol w:w="1276"/>
              <w:gridCol w:w="1276"/>
              <w:gridCol w:w="1276"/>
              <w:gridCol w:w="1276"/>
              <w:gridCol w:w="1276"/>
              <w:gridCol w:w="1134"/>
              <w:gridCol w:w="1134"/>
              <w:gridCol w:w="992"/>
            </w:tblGrid>
            <w:tr w:rsidR="00857CD4" w:rsidRPr="00AD3389" w:rsidTr="00B9733A">
              <w:tc>
                <w:tcPr>
                  <w:tcW w:w="5240" w:type="dxa"/>
                  <w:shd w:val="clear" w:color="auto" w:fill="auto"/>
                </w:tcPr>
                <w:p w:rsidR="00857CD4" w:rsidRPr="00AD3389" w:rsidRDefault="00857CD4" w:rsidP="00FA0B00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b/>
                    </w:rPr>
                  </w:pPr>
                  <w:r w:rsidRPr="00AD3389">
                    <w:rPr>
                      <w:rFonts w:ascii="Calibri" w:hAnsi="Calibri" w:cs="Calibri"/>
                      <w:b/>
                      <w:bCs/>
                    </w:rPr>
                    <w:t>Standardtänze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A43A7F" w:rsidP="00FA0B00">
                  <w:pPr>
                    <w:framePr w:hSpace="142" w:wrap="around" w:vAnchor="text" w:hAnchor="text" w:x="483" w:y="1"/>
                    <w:tabs>
                      <w:tab w:val="left" w:pos="839"/>
                    </w:tabs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44503934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nein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A43A7F" w:rsidP="00FA0B00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78741591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wenig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A43A7F" w:rsidP="00FA0B00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58063900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mittel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A43A7F" w:rsidP="00FA0B00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395361461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7F2D02">
                        <w:rPr>
                          <w:rFonts w:ascii="MS Gothic" w:eastAsia="MS Gothic" w:hAnsi="MS Gothic" w:cs="Calibri" w:hint="eastAsia"/>
                        </w:rPr>
                        <w:t>☒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viel</w:t>
                  </w:r>
                </w:p>
              </w:tc>
              <w:tc>
                <w:tcPr>
                  <w:tcW w:w="1276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FA0B00">
                  <w:pPr>
                    <w:framePr w:hSpace="142" w:wrap="around" w:vAnchor="text" w:hAnchor="text" w:x="483" w:y="1"/>
                    <w:tabs>
                      <w:tab w:val="left" w:pos="839"/>
                    </w:tabs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FA0B00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FA0B00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FA0B00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</w:tr>
            <w:tr w:rsidR="00857CD4" w:rsidRPr="00AD3389" w:rsidTr="00B9733A">
              <w:trPr>
                <w:trHeight w:val="278"/>
              </w:trPr>
              <w:tc>
                <w:tcPr>
                  <w:tcW w:w="5240" w:type="dxa"/>
                  <w:shd w:val="clear" w:color="auto" w:fill="auto"/>
                </w:tcPr>
                <w:p w:rsidR="00857CD4" w:rsidRPr="00AD3389" w:rsidRDefault="00857CD4" w:rsidP="00FA0B00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sz w:val="20"/>
                    </w:rPr>
                  </w:pPr>
                  <w:r w:rsidRPr="00AD3389">
                    <w:rPr>
                      <w:rFonts w:ascii="Calibri" w:hAnsi="Calibri" w:cs="Calibri"/>
                      <w:sz w:val="18"/>
                    </w:rPr>
                    <w:t xml:space="preserve">z.B. </w:t>
                  </w:r>
                  <w:r w:rsidR="00986B43">
                    <w:rPr>
                      <w:rFonts w:ascii="Calibri" w:hAnsi="Calibri" w:cs="Calibri"/>
                      <w:sz w:val="18"/>
                    </w:rPr>
                    <w:t>Disco Fox</w:t>
                  </w:r>
                  <w:r>
                    <w:rPr>
                      <w:rFonts w:ascii="Calibri" w:hAnsi="Calibri" w:cs="Calibri"/>
                      <w:sz w:val="18"/>
                    </w:rPr>
                    <w:t xml:space="preserve">, </w:t>
                  </w:r>
                  <w:r w:rsidRPr="00AD3389">
                    <w:rPr>
                      <w:rFonts w:ascii="Calibri" w:hAnsi="Calibri" w:cs="Calibri"/>
                      <w:sz w:val="18"/>
                    </w:rPr>
                    <w:t>Walzer, Tango, Foxtrott, Salsa</w:t>
                  </w:r>
                </w:p>
              </w:tc>
              <w:tc>
                <w:tcPr>
                  <w:tcW w:w="1276" w:type="dxa"/>
                </w:tcPr>
                <w:p w:rsidR="00857CD4" w:rsidRPr="00AD3389" w:rsidRDefault="00857CD4" w:rsidP="00FA0B00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FA0B00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FA0B00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FA0B00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  <w:vMerge/>
                  <w:shd w:val="clear" w:color="auto" w:fill="auto"/>
                </w:tcPr>
                <w:p w:rsidR="00857CD4" w:rsidRPr="00AD3389" w:rsidRDefault="00857CD4" w:rsidP="00FA0B00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857CD4" w:rsidRPr="00AD3389" w:rsidRDefault="00857CD4" w:rsidP="00FA0B00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857CD4" w:rsidRPr="00AD3389" w:rsidRDefault="00857CD4" w:rsidP="00FA0B00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/>
                  <w:shd w:val="clear" w:color="auto" w:fill="auto"/>
                </w:tcPr>
                <w:p w:rsidR="00857CD4" w:rsidRPr="00AD3389" w:rsidRDefault="00857CD4" w:rsidP="00FA0B00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</w:tr>
          </w:tbl>
          <w:p w:rsidR="00857CD4" w:rsidRDefault="00857CD4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tbl>
            <w:tblPr>
              <w:tblW w:w="14880" w:type="dxa"/>
              <w:tblLook w:val="04A0" w:firstRow="1" w:lastRow="0" w:firstColumn="1" w:lastColumn="0" w:noHBand="0" w:noVBand="1"/>
            </w:tblPr>
            <w:tblGrid>
              <w:gridCol w:w="5240"/>
              <w:gridCol w:w="1276"/>
              <w:gridCol w:w="1276"/>
              <w:gridCol w:w="1276"/>
              <w:gridCol w:w="1276"/>
              <w:gridCol w:w="1276"/>
              <w:gridCol w:w="1134"/>
              <w:gridCol w:w="1134"/>
              <w:gridCol w:w="992"/>
            </w:tblGrid>
            <w:tr w:rsidR="00857CD4" w:rsidRPr="00AD3389" w:rsidTr="00B9733A">
              <w:tc>
                <w:tcPr>
                  <w:tcW w:w="5240" w:type="dxa"/>
                  <w:shd w:val="clear" w:color="auto" w:fill="auto"/>
                </w:tcPr>
                <w:p w:rsidR="00857CD4" w:rsidRPr="00AD3389" w:rsidRDefault="00857CD4" w:rsidP="00FA0B00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b/>
                    </w:rPr>
                  </w:pPr>
                  <w:r>
                    <w:rPr>
                      <w:rFonts w:ascii="Calibri" w:hAnsi="Calibri" w:cs="Calibri"/>
                      <w:b/>
                      <w:bCs/>
                    </w:rPr>
                    <w:t xml:space="preserve">Klassische </w:t>
                  </w:r>
                  <w:r w:rsidRPr="00AD3389">
                    <w:rPr>
                      <w:rFonts w:ascii="Calibri" w:hAnsi="Calibri" w:cs="Calibri"/>
                      <w:b/>
                      <w:bCs/>
                    </w:rPr>
                    <w:t>deutsche Schlager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A43A7F" w:rsidP="00FA0B00">
                  <w:pPr>
                    <w:framePr w:hSpace="142" w:wrap="around" w:vAnchor="text" w:hAnchor="text" w:x="483" w:y="1"/>
                    <w:tabs>
                      <w:tab w:val="left" w:pos="839"/>
                    </w:tabs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260919734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nein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A43A7F" w:rsidP="00FA0B00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46219144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wenig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A43A7F" w:rsidP="00FA0B00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65255955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mittel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A43A7F" w:rsidP="00FA0B00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350388415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7F2D02">
                        <w:rPr>
                          <w:rFonts w:ascii="MS Gothic" w:eastAsia="MS Gothic" w:hAnsi="MS Gothic" w:cs="Calibri" w:hint="eastAsia"/>
                        </w:rPr>
                        <w:t>☒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viel</w:t>
                  </w:r>
                </w:p>
              </w:tc>
              <w:tc>
                <w:tcPr>
                  <w:tcW w:w="1276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FA0B00">
                  <w:pPr>
                    <w:framePr w:hSpace="142" w:wrap="around" w:vAnchor="text" w:hAnchor="text" w:x="483" w:y="1"/>
                    <w:tabs>
                      <w:tab w:val="left" w:pos="839"/>
                    </w:tabs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FA0B00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FA0B00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FA0B00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</w:tr>
            <w:tr w:rsidR="00857CD4" w:rsidRPr="00AD3389" w:rsidTr="00B9733A">
              <w:trPr>
                <w:trHeight w:val="278"/>
              </w:trPr>
              <w:tc>
                <w:tcPr>
                  <w:tcW w:w="5240" w:type="dxa"/>
                  <w:shd w:val="clear" w:color="auto" w:fill="auto"/>
                </w:tcPr>
                <w:p w:rsidR="00857CD4" w:rsidRPr="00AD3389" w:rsidRDefault="00857CD4" w:rsidP="00FA0B00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sz w:val="18"/>
                    </w:rPr>
                  </w:pPr>
                  <w:r w:rsidRPr="00AD3389">
                    <w:rPr>
                      <w:rFonts w:ascii="Calibri" w:hAnsi="Calibri" w:cs="Calibri"/>
                      <w:sz w:val="18"/>
                    </w:rPr>
                    <w:t>z.B. Udo Jürgens, Marianne Rosenberg, Jürgen Drews</w:t>
                  </w:r>
                </w:p>
              </w:tc>
              <w:tc>
                <w:tcPr>
                  <w:tcW w:w="1276" w:type="dxa"/>
                </w:tcPr>
                <w:p w:rsidR="00857CD4" w:rsidRPr="00AD3389" w:rsidRDefault="00857CD4" w:rsidP="00FA0B00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FA0B00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FA0B00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FA0B00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  <w:vMerge/>
                  <w:shd w:val="clear" w:color="auto" w:fill="auto"/>
                </w:tcPr>
                <w:p w:rsidR="00857CD4" w:rsidRPr="00AD3389" w:rsidRDefault="00857CD4" w:rsidP="00FA0B00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857CD4" w:rsidRPr="00AD3389" w:rsidRDefault="00857CD4" w:rsidP="00FA0B00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857CD4" w:rsidRPr="00AD3389" w:rsidRDefault="00857CD4" w:rsidP="00FA0B00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/>
                  <w:shd w:val="clear" w:color="auto" w:fill="auto"/>
                </w:tcPr>
                <w:p w:rsidR="00857CD4" w:rsidRPr="00AD3389" w:rsidRDefault="00857CD4" w:rsidP="00FA0B00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</w:tr>
          </w:tbl>
          <w:p w:rsidR="00857CD4" w:rsidRDefault="00857CD4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tbl>
            <w:tblPr>
              <w:tblW w:w="14880" w:type="dxa"/>
              <w:tblLook w:val="04A0" w:firstRow="1" w:lastRow="0" w:firstColumn="1" w:lastColumn="0" w:noHBand="0" w:noVBand="1"/>
            </w:tblPr>
            <w:tblGrid>
              <w:gridCol w:w="5240"/>
              <w:gridCol w:w="1276"/>
              <w:gridCol w:w="1276"/>
              <w:gridCol w:w="1276"/>
              <w:gridCol w:w="1276"/>
              <w:gridCol w:w="1276"/>
              <w:gridCol w:w="1134"/>
              <w:gridCol w:w="1134"/>
              <w:gridCol w:w="992"/>
            </w:tblGrid>
            <w:tr w:rsidR="00857CD4" w:rsidRPr="00AD3389" w:rsidTr="00B9733A">
              <w:tc>
                <w:tcPr>
                  <w:tcW w:w="5240" w:type="dxa"/>
                  <w:shd w:val="clear" w:color="auto" w:fill="auto"/>
                </w:tcPr>
                <w:p w:rsidR="00857CD4" w:rsidRPr="00AD3389" w:rsidRDefault="00857CD4" w:rsidP="00FA0B00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b/>
                    </w:rPr>
                  </w:pPr>
                  <w:r>
                    <w:rPr>
                      <w:rFonts w:ascii="Calibri" w:hAnsi="Calibri" w:cs="Calibri"/>
                      <w:b/>
                      <w:bCs/>
                    </w:rPr>
                    <w:t xml:space="preserve">Moderne </w:t>
                  </w:r>
                  <w:r w:rsidRPr="00AD3389">
                    <w:rPr>
                      <w:rFonts w:ascii="Calibri" w:hAnsi="Calibri" w:cs="Calibri"/>
                      <w:b/>
                      <w:bCs/>
                    </w:rPr>
                    <w:t>deutsche Schlager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A43A7F" w:rsidP="00FA0B00">
                  <w:pPr>
                    <w:framePr w:hSpace="142" w:wrap="around" w:vAnchor="text" w:hAnchor="text" w:x="483" w:y="1"/>
                    <w:tabs>
                      <w:tab w:val="left" w:pos="839"/>
                    </w:tabs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276051126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nein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A43A7F" w:rsidP="00FA0B00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309638649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wenig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A43A7F" w:rsidP="00FA0B00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24760778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mittel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A43A7F" w:rsidP="00FA0B00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558017626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7F2D02">
                        <w:rPr>
                          <w:rFonts w:ascii="MS Gothic" w:eastAsia="MS Gothic" w:hAnsi="MS Gothic" w:cs="Calibri" w:hint="eastAsia"/>
                        </w:rPr>
                        <w:t>☒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viel</w:t>
                  </w:r>
                </w:p>
              </w:tc>
              <w:tc>
                <w:tcPr>
                  <w:tcW w:w="1276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FA0B00">
                  <w:pPr>
                    <w:framePr w:hSpace="142" w:wrap="around" w:vAnchor="text" w:hAnchor="text" w:x="483" w:y="1"/>
                    <w:tabs>
                      <w:tab w:val="left" w:pos="839"/>
                    </w:tabs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FA0B00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FA0B00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FA0B00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</w:tr>
            <w:tr w:rsidR="00857CD4" w:rsidRPr="00AD3389" w:rsidTr="00B9733A">
              <w:trPr>
                <w:trHeight w:val="278"/>
              </w:trPr>
              <w:tc>
                <w:tcPr>
                  <w:tcW w:w="5240" w:type="dxa"/>
                  <w:shd w:val="clear" w:color="auto" w:fill="auto"/>
                </w:tcPr>
                <w:p w:rsidR="00857CD4" w:rsidRPr="00AD3389" w:rsidRDefault="00857CD4" w:rsidP="00FA0B00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sz w:val="18"/>
                    </w:rPr>
                  </w:pPr>
                  <w:r w:rsidRPr="00AD3389">
                    <w:rPr>
                      <w:rFonts w:ascii="Calibri" w:hAnsi="Calibri" w:cs="Calibri"/>
                      <w:sz w:val="18"/>
                    </w:rPr>
                    <w:t xml:space="preserve">z.B. </w:t>
                  </w:r>
                  <w:r>
                    <w:rPr>
                      <w:rFonts w:ascii="Calibri" w:hAnsi="Calibri" w:cs="Calibri"/>
                      <w:sz w:val="18"/>
                    </w:rPr>
                    <w:t>Helene Fischer, Anna Maria-Zimmermann, Die Amigos</w:t>
                  </w:r>
                </w:p>
              </w:tc>
              <w:tc>
                <w:tcPr>
                  <w:tcW w:w="1276" w:type="dxa"/>
                </w:tcPr>
                <w:p w:rsidR="00857CD4" w:rsidRPr="00AD3389" w:rsidRDefault="00857CD4" w:rsidP="00FA0B00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FA0B00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FA0B00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FA0B00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  <w:vMerge/>
                  <w:shd w:val="clear" w:color="auto" w:fill="auto"/>
                </w:tcPr>
                <w:p w:rsidR="00857CD4" w:rsidRPr="00AD3389" w:rsidRDefault="00857CD4" w:rsidP="00FA0B00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857CD4" w:rsidRPr="00AD3389" w:rsidRDefault="00857CD4" w:rsidP="00FA0B00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857CD4" w:rsidRPr="00AD3389" w:rsidRDefault="00857CD4" w:rsidP="00FA0B00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/>
                  <w:shd w:val="clear" w:color="auto" w:fill="auto"/>
                </w:tcPr>
                <w:p w:rsidR="00857CD4" w:rsidRPr="00AD3389" w:rsidRDefault="00857CD4" w:rsidP="00FA0B00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</w:tr>
          </w:tbl>
          <w:p w:rsidR="00857CD4" w:rsidRDefault="00857CD4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tbl>
            <w:tblPr>
              <w:tblW w:w="14880" w:type="dxa"/>
              <w:tblLook w:val="04A0" w:firstRow="1" w:lastRow="0" w:firstColumn="1" w:lastColumn="0" w:noHBand="0" w:noVBand="1"/>
            </w:tblPr>
            <w:tblGrid>
              <w:gridCol w:w="5240"/>
              <w:gridCol w:w="1276"/>
              <w:gridCol w:w="1276"/>
              <w:gridCol w:w="1276"/>
              <w:gridCol w:w="1276"/>
              <w:gridCol w:w="1276"/>
              <w:gridCol w:w="1134"/>
              <w:gridCol w:w="1134"/>
              <w:gridCol w:w="992"/>
            </w:tblGrid>
            <w:tr w:rsidR="00857CD4" w:rsidRPr="00AD3389" w:rsidTr="00B9733A">
              <w:tc>
                <w:tcPr>
                  <w:tcW w:w="5240" w:type="dxa"/>
                  <w:shd w:val="clear" w:color="auto" w:fill="auto"/>
                </w:tcPr>
                <w:p w:rsidR="00857CD4" w:rsidRPr="00AD3389" w:rsidRDefault="00857CD4" w:rsidP="00FA0B00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b/>
                    </w:rPr>
                  </w:pPr>
                  <w:r w:rsidRPr="00AD3389">
                    <w:rPr>
                      <w:rFonts w:ascii="Calibri" w:hAnsi="Calibri" w:cs="Calibri"/>
                      <w:b/>
                      <w:bCs/>
                    </w:rPr>
                    <w:t>Classics der 70er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A43A7F" w:rsidP="00FA0B00">
                  <w:pPr>
                    <w:framePr w:hSpace="142" w:wrap="around" w:vAnchor="text" w:hAnchor="text" w:x="483" w:y="1"/>
                    <w:tabs>
                      <w:tab w:val="left" w:pos="839"/>
                    </w:tabs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73852099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nein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A43A7F" w:rsidP="00FA0B00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42047767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wenig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A43A7F" w:rsidP="00FA0B00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82369827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mittel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A43A7F" w:rsidP="00FA0B00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642040104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7F2D02">
                        <w:rPr>
                          <w:rFonts w:ascii="MS Gothic" w:eastAsia="MS Gothic" w:hAnsi="MS Gothic" w:cs="Calibri" w:hint="eastAsia"/>
                        </w:rPr>
                        <w:t>☒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viel</w:t>
                  </w:r>
                </w:p>
              </w:tc>
              <w:tc>
                <w:tcPr>
                  <w:tcW w:w="1276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FA0B00">
                  <w:pPr>
                    <w:framePr w:hSpace="142" w:wrap="around" w:vAnchor="text" w:hAnchor="text" w:x="483" w:y="1"/>
                    <w:tabs>
                      <w:tab w:val="left" w:pos="839"/>
                    </w:tabs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FA0B00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FA0B00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FA0B00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</w:tr>
            <w:tr w:rsidR="00857CD4" w:rsidRPr="00AD3389" w:rsidTr="00B9733A">
              <w:trPr>
                <w:trHeight w:val="278"/>
              </w:trPr>
              <w:tc>
                <w:tcPr>
                  <w:tcW w:w="5240" w:type="dxa"/>
                  <w:shd w:val="clear" w:color="auto" w:fill="auto"/>
                </w:tcPr>
                <w:p w:rsidR="00857CD4" w:rsidRPr="00AD3389" w:rsidRDefault="00857CD4" w:rsidP="00FA0B00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r w:rsidRPr="00AD3389">
                    <w:rPr>
                      <w:rFonts w:ascii="Calibri" w:hAnsi="Calibri" w:cs="Calibri"/>
                      <w:sz w:val="18"/>
                    </w:rPr>
                    <w:t>z.B. Led Zeppelin, Beatles, Rolling Stones, Santana</w:t>
                  </w:r>
                </w:p>
              </w:tc>
              <w:tc>
                <w:tcPr>
                  <w:tcW w:w="1276" w:type="dxa"/>
                </w:tcPr>
                <w:p w:rsidR="00857CD4" w:rsidRPr="00AD3389" w:rsidRDefault="00857CD4" w:rsidP="00FA0B00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FA0B00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FA0B00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FA0B00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  <w:vMerge/>
                  <w:shd w:val="clear" w:color="auto" w:fill="auto"/>
                </w:tcPr>
                <w:p w:rsidR="00857CD4" w:rsidRPr="00AD3389" w:rsidRDefault="00857CD4" w:rsidP="00FA0B00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857CD4" w:rsidRPr="00AD3389" w:rsidRDefault="00857CD4" w:rsidP="00FA0B00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857CD4" w:rsidRPr="00AD3389" w:rsidRDefault="00857CD4" w:rsidP="00FA0B00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/>
                  <w:shd w:val="clear" w:color="auto" w:fill="auto"/>
                </w:tcPr>
                <w:p w:rsidR="00857CD4" w:rsidRPr="00AD3389" w:rsidRDefault="00857CD4" w:rsidP="00FA0B00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</w:tr>
          </w:tbl>
          <w:p w:rsidR="00857CD4" w:rsidRDefault="00857CD4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tbl>
            <w:tblPr>
              <w:tblW w:w="14880" w:type="dxa"/>
              <w:tblLook w:val="04A0" w:firstRow="1" w:lastRow="0" w:firstColumn="1" w:lastColumn="0" w:noHBand="0" w:noVBand="1"/>
            </w:tblPr>
            <w:tblGrid>
              <w:gridCol w:w="5240"/>
              <w:gridCol w:w="1276"/>
              <w:gridCol w:w="1276"/>
              <w:gridCol w:w="1276"/>
              <w:gridCol w:w="1276"/>
              <w:gridCol w:w="1276"/>
              <w:gridCol w:w="1134"/>
              <w:gridCol w:w="1134"/>
              <w:gridCol w:w="992"/>
            </w:tblGrid>
            <w:tr w:rsidR="00857CD4" w:rsidRPr="00AD3389" w:rsidTr="00B9733A">
              <w:tc>
                <w:tcPr>
                  <w:tcW w:w="5240" w:type="dxa"/>
                  <w:shd w:val="clear" w:color="auto" w:fill="auto"/>
                </w:tcPr>
                <w:p w:rsidR="00857CD4" w:rsidRPr="00AD3389" w:rsidRDefault="00857CD4" w:rsidP="00FA0B00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b/>
                    </w:rPr>
                  </w:pPr>
                  <w:r w:rsidRPr="00AD3389">
                    <w:rPr>
                      <w:rFonts w:ascii="Calibri" w:hAnsi="Calibri" w:cs="Calibri"/>
                      <w:b/>
                      <w:bCs/>
                    </w:rPr>
                    <w:t>Die Hits der 80er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A43A7F" w:rsidP="00FA0B00">
                  <w:pPr>
                    <w:framePr w:hSpace="142" w:wrap="around" w:vAnchor="text" w:hAnchor="text" w:x="483" w:y="1"/>
                    <w:tabs>
                      <w:tab w:val="left" w:pos="839"/>
                    </w:tabs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4874256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nein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A43A7F" w:rsidP="00FA0B00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65067055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wenig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A43A7F" w:rsidP="00FA0B00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56417307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mittel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A43A7F" w:rsidP="00FA0B00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062595420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7F2D02">
                        <w:rPr>
                          <w:rFonts w:ascii="MS Gothic" w:eastAsia="MS Gothic" w:hAnsi="MS Gothic" w:cs="Calibri" w:hint="eastAsia"/>
                        </w:rPr>
                        <w:t>☒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viel</w:t>
                  </w:r>
                </w:p>
              </w:tc>
              <w:tc>
                <w:tcPr>
                  <w:tcW w:w="1276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FA0B00">
                  <w:pPr>
                    <w:framePr w:hSpace="142" w:wrap="around" w:vAnchor="text" w:hAnchor="text" w:x="483" w:y="1"/>
                    <w:tabs>
                      <w:tab w:val="left" w:pos="839"/>
                    </w:tabs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FA0B00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FA0B00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FA0B00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</w:tr>
            <w:tr w:rsidR="00857CD4" w:rsidRPr="00AD3389" w:rsidTr="00B9733A">
              <w:trPr>
                <w:trHeight w:val="278"/>
              </w:trPr>
              <w:tc>
                <w:tcPr>
                  <w:tcW w:w="5240" w:type="dxa"/>
                  <w:shd w:val="clear" w:color="auto" w:fill="auto"/>
                </w:tcPr>
                <w:p w:rsidR="00857CD4" w:rsidRPr="00AD3389" w:rsidRDefault="00857CD4" w:rsidP="00FA0B00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r w:rsidRPr="00AD3389">
                    <w:rPr>
                      <w:rFonts w:ascii="Calibri" w:hAnsi="Calibri" w:cs="Calibri"/>
                      <w:sz w:val="18"/>
                    </w:rPr>
                    <w:t>z.B. AHA, Tina Turner, Abba, Michael Jackson, Prince</w:t>
                  </w:r>
                </w:p>
              </w:tc>
              <w:tc>
                <w:tcPr>
                  <w:tcW w:w="1276" w:type="dxa"/>
                </w:tcPr>
                <w:p w:rsidR="00857CD4" w:rsidRPr="00AD3389" w:rsidRDefault="00857CD4" w:rsidP="00FA0B00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FA0B00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FA0B00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FA0B00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  <w:vMerge/>
                  <w:shd w:val="clear" w:color="auto" w:fill="auto"/>
                </w:tcPr>
                <w:p w:rsidR="00857CD4" w:rsidRPr="00AD3389" w:rsidRDefault="00857CD4" w:rsidP="00FA0B00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857CD4" w:rsidRPr="00AD3389" w:rsidRDefault="00857CD4" w:rsidP="00FA0B00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857CD4" w:rsidRPr="00AD3389" w:rsidRDefault="00857CD4" w:rsidP="00FA0B00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/>
                  <w:shd w:val="clear" w:color="auto" w:fill="auto"/>
                </w:tcPr>
                <w:p w:rsidR="00857CD4" w:rsidRPr="00AD3389" w:rsidRDefault="00857CD4" w:rsidP="00FA0B00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</w:tr>
          </w:tbl>
          <w:p w:rsidR="00857CD4" w:rsidRDefault="00857CD4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tbl>
            <w:tblPr>
              <w:tblW w:w="14880" w:type="dxa"/>
              <w:tblLook w:val="04A0" w:firstRow="1" w:lastRow="0" w:firstColumn="1" w:lastColumn="0" w:noHBand="0" w:noVBand="1"/>
            </w:tblPr>
            <w:tblGrid>
              <w:gridCol w:w="5240"/>
              <w:gridCol w:w="1276"/>
              <w:gridCol w:w="1276"/>
              <w:gridCol w:w="1276"/>
              <w:gridCol w:w="1276"/>
              <w:gridCol w:w="1276"/>
              <w:gridCol w:w="1134"/>
              <w:gridCol w:w="1134"/>
              <w:gridCol w:w="992"/>
            </w:tblGrid>
            <w:tr w:rsidR="00857CD4" w:rsidRPr="00AD3389" w:rsidTr="00B9733A">
              <w:tc>
                <w:tcPr>
                  <w:tcW w:w="5240" w:type="dxa"/>
                  <w:shd w:val="clear" w:color="auto" w:fill="auto"/>
                </w:tcPr>
                <w:p w:rsidR="00857CD4" w:rsidRPr="00AD3389" w:rsidRDefault="00857CD4" w:rsidP="00FA0B00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b/>
                    </w:rPr>
                  </w:pPr>
                  <w:r w:rsidRPr="00AD3389">
                    <w:rPr>
                      <w:rFonts w:ascii="Calibri" w:hAnsi="Calibri" w:cs="Calibri"/>
                      <w:b/>
                      <w:bCs/>
                    </w:rPr>
                    <w:t>Dance Classics der 70er und 80er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A43A7F" w:rsidP="00FA0B00">
                  <w:pPr>
                    <w:framePr w:hSpace="142" w:wrap="around" w:vAnchor="text" w:hAnchor="text" w:x="483" w:y="1"/>
                    <w:tabs>
                      <w:tab w:val="left" w:pos="839"/>
                    </w:tabs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96368741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nein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A43A7F" w:rsidP="00FA0B00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35647907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wenig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A43A7F" w:rsidP="00FA0B00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27690944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mittel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A43A7F" w:rsidP="00FA0B00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193419817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7F2D02">
                        <w:rPr>
                          <w:rFonts w:ascii="MS Gothic" w:eastAsia="MS Gothic" w:hAnsi="MS Gothic" w:cs="Calibri" w:hint="eastAsia"/>
                        </w:rPr>
                        <w:t>☒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viel</w:t>
                  </w:r>
                </w:p>
              </w:tc>
              <w:tc>
                <w:tcPr>
                  <w:tcW w:w="1276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FA0B00">
                  <w:pPr>
                    <w:framePr w:hSpace="142" w:wrap="around" w:vAnchor="text" w:hAnchor="text" w:x="483" w:y="1"/>
                    <w:tabs>
                      <w:tab w:val="left" w:pos="839"/>
                    </w:tabs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FA0B00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FA0B00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FA0B00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</w:tr>
            <w:tr w:rsidR="00857CD4" w:rsidRPr="00AD3389" w:rsidTr="00B9733A">
              <w:trPr>
                <w:trHeight w:val="278"/>
              </w:trPr>
              <w:tc>
                <w:tcPr>
                  <w:tcW w:w="5240" w:type="dxa"/>
                  <w:shd w:val="clear" w:color="auto" w:fill="auto"/>
                </w:tcPr>
                <w:p w:rsidR="00857CD4" w:rsidRPr="00AD3389" w:rsidRDefault="00857CD4" w:rsidP="00FA0B00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r w:rsidRPr="00AD3389">
                    <w:rPr>
                      <w:rFonts w:ascii="Calibri" w:hAnsi="Calibri" w:cs="Calibri"/>
                      <w:sz w:val="18"/>
                    </w:rPr>
                    <w:t xml:space="preserve">z.B. Gloria Gaynor, Kool &amp; </w:t>
                  </w:r>
                  <w:proofErr w:type="spellStart"/>
                  <w:r w:rsidRPr="00AD3389">
                    <w:rPr>
                      <w:rFonts w:ascii="Calibri" w:hAnsi="Calibri" w:cs="Calibri"/>
                      <w:sz w:val="18"/>
                    </w:rPr>
                    <w:t>the</w:t>
                  </w:r>
                  <w:proofErr w:type="spellEnd"/>
                  <w:r w:rsidRPr="00AD3389">
                    <w:rPr>
                      <w:rFonts w:ascii="Calibri" w:hAnsi="Calibri" w:cs="Calibri"/>
                      <w:sz w:val="18"/>
                    </w:rPr>
                    <w:t xml:space="preserve"> Gang, </w:t>
                  </w:r>
                  <w:proofErr w:type="spellStart"/>
                  <w:r w:rsidRPr="00AD3389">
                    <w:rPr>
                      <w:rFonts w:ascii="Calibri" w:hAnsi="Calibri" w:cs="Calibri"/>
                      <w:sz w:val="18"/>
                    </w:rPr>
                    <w:t>Alphaville</w:t>
                  </w:r>
                  <w:proofErr w:type="spellEnd"/>
                </w:p>
              </w:tc>
              <w:tc>
                <w:tcPr>
                  <w:tcW w:w="1276" w:type="dxa"/>
                </w:tcPr>
                <w:p w:rsidR="00857CD4" w:rsidRPr="00AD3389" w:rsidRDefault="00857CD4" w:rsidP="00FA0B00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FA0B00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FA0B00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FA0B00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  <w:vMerge/>
                  <w:shd w:val="clear" w:color="auto" w:fill="auto"/>
                </w:tcPr>
                <w:p w:rsidR="00857CD4" w:rsidRPr="00AD3389" w:rsidRDefault="00857CD4" w:rsidP="00FA0B00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857CD4" w:rsidRPr="00AD3389" w:rsidRDefault="00857CD4" w:rsidP="00FA0B00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857CD4" w:rsidRPr="00AD3389" w:rsidRDefault="00857CD4" w:rsidP="00FA0B00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/>
                  <w:shd w:val="clear" w:color="auto" w:fill="auto"/>
                </w:tcPr>
                <w:p w:rsidR="00857CD4" w:rsidRPr="00AD3389" w:rsidRDefault="00857CD4" w:rsidP="00FA0B00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</w:tr>
          </w:tbl>
          <w:p w:rsidR="00857CD4" w:rsidRDefault="00857CD4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tbl>
            <w:tblPr>
              <w:tblW w:w="14880" w:type="dxa"/>
              <w:tblLook w:val="04A0" w:firstRow="1" w:lastRow="0" w:firstColumn="1" w:lastColumn="0" w:noHBand="0" w:noVBand="1"/>
            </w:tblPr>
            <w:tblGrid>
              <w:gridCol w:w="5240"/>
              <w:gridCol w:w="1276"/>
              <w:gridCol w:w="1276"/>
              <w:gridCol w:w="1276"/>
              <w:gridCol w:w="1276"/>
              <w:gridCol w:w="1276"/>
              <w:gridCol w:w="1134"/>
              <w:gridCol w:w="1134"/>
              <w:gridCol w:w="992"/>
            </w:tblGrid>
            <w:tr w:rsidR="00857CD4" w:rsidRPr="00AD3389" w:rsidTr="00B9733A">
              <w:tc>
                <w:tcPr>
                  <w:tcW w:w="5240" w:type="dxa"/>
                  <w:shd w:val="clear" w:color="auto" w:fill="auto"/>
                </w:tcPr>
                <w:p w:rsidR="00857CD4" w:rsidRPr="00AD3389" w:rsidRDefault="00857CD4" w:rsidP="00FA0B00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b/>
                    </w:rPr>
                  </w:pPr>
                  <w:r w:rsidRPr="00AD3389">
                    <w:rPr>
                      <w:rFonts w:ascii="Calibri" w:hAnsi="Calibri" w:cs="Calibri"/>
                      <w:b/>
                      <w:bCs/>
                    </w:rPr>
                    <w:t>Die Hits der 90er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A43A7F" w:rsidP="00FA0B00">
                  <w:pPr>
                    <w:framePr w:hSpace="142" w:wrap="around" w:vAnchor="text" w:hAnchor="text" w:x="483" w:y="1"/>
                    <w:tabs>
                      <w:tab w:val="left" w:pos="839"/>
                    </w:tabs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83297405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nein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A43A7F" w:rsidP="00FA0B00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865779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wenig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A43A7F" w:rsidP="00FA0B00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38053884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7F2D02">
                        <w:rPr>
                          <w:rFonts w:ascii="MS Gothic" w:eastAsia="MS Gothic" w:hAnsi="MS Gothic" w:cs="Calibri" w:hint="eastAsia"/>
                        </w:rPr>
                        <w:t>☒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mittel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A43A7F" w:rsidP="00FA0B00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67888413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viel</w:t>
                  </w:r>
                </w:p>
              </w:tc>
              <w:tc>
                <w:tcPr>
                  <w:tcW w:w="1276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FA0B00">
                  <w:pPr>
                    <w:framePr w:hSpace="142" w:wrap="around" w:vAnchor="text" w:hAnchor="text" w:x="483" w:y="1"/>
                    <w:tabs>
                      <w:tab w:val="left" w:pos="839"/>
                    </w:tabs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FA0B00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FA0B00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FA0B00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</w:tr>
            <w:tr w:rsidR="00857CD4" w:rsidRPr="00AD3389" w:rsidTr="00B9733A">
              <w:trPr>
                <w:trHeight w:val="278"/>
              </w:trPr>
              <w:tc>
                <w:tcPr>
                  <w:tcW w:w="5240" w:type="dxa"/>
                  <w:shd w:val="clear" w:color="auto" w:fill="auto"/>
                </w:tcPr>
                <w:p w:rsidR="00857CD4" w:rsidRPr="00AD3389" w:rsidRDefault="00857CD4" w:rsidP="00FA0B00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r w:rsidRPr="00AD3389">
                    <w:rPr>
                      <w:rFonts w:ascii="Calibri" w:hAnsi="Calibri" w:cs="Calibri"/>
                      <w:sz w:val="18"/>
                    </w:rPr>
                    <w:t xml:space="preserve">z.B. Culture Beat, </w:t>
                  </w:r>
                  <w:proofErr w:type="spellStart"/>
                  <w:r w:rsidRPr="00AD3389">
                    <w:rPr>
                      <w:rFonts w:ascii="Calibri" w:hAnsi="Calibri" w:cs="Calibri"/>
                      <w:sz w:val="18"/>
                    </w:rPr>
                    <w:t>Dr.Alban</w:t>
                  </w:r>
                  <w:proofErr w:type="spellEnd"/>
                  <w:r w:rsidRPr="00AD3389">
                    <w:rPr>
                      <w:rFonts w:ascii="Calibri" w:hAnsi="Calibri" w:cs="Calibri"/>
                      <w:sz w:val="18"/>
                    </w:rPr>
                    <w:t xml:space="preserve">, Madonna, </w:t>
                  </w:r>
                  <w:proofErr w:type="spellStart"/>
                  <w:r w:rsidRPr="00AD3389">
                    <w:rPr>
                      <w:rFonts w:ascii="Calibri" w:hAnsi="Calibri" w:cs="Calibri"/>
                      <w:sz w:val="18"/>
                    </w:rPr>
                    <w:t>Haddaway</w:t>
                  </w:r>
                  <w:proofErr w:type="spellEnd"/>
                </w:p>
              </w:tc>
              <w:tc>
                <w:tcPr>
                  <w:tcW w:w="1276" w:type="dxa"/>
                </w:tcPr>
                <w:p w:rsidR="00857CD4" w:rsidRPr="00AD3389" w:rsidRDefault="00857CD4" w:rsidP="00FA0B00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FA0B00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FA0B00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FA0B00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  <w:vMerge/>
                  <w:shd w:val="clear" w:color="auto" w:fill="auto"/>
                </w:tcPr>
                <w:p w:rsidR="00857CD4" w:rsidRPr="00AD3389" w:rsidRDefault="00857CD4" w:rsidP="00FA0B00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857CD4" w:rsidRPr="00AD3389" w:rsidRDefault="00857CD4" w:rsidP="00FA0B00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857CD4" w:rsidRPr="00AD3389" w:rsidRDefault="00857CD4" w:rsidP="00FA0B00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/>
                  <w:shd w:val="clear" w:color="auto" w:fill="auto"/>
                </w:tcPr>
                <w:p w:rsidR="00857CD4" w:rsidRPr="00AD3389" w:rsidRDefault="00857CD4" w:rsidP="00FA0B00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</w:tr>
          </w:tbl>
          <w:p w:rsidR="00857CD4" w:rsidRPr="00AD3389" w:rsidRDefault="00857CD4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 w:val="20"/>
                <w:szCs w:val="24"/>
              </w:rPr>
            </w:pPr>
          </w:p>
        </w:tc>
      </w:tr>
    </w:tbl>
    <w:p w:rsidR="00AD3389" w:rsidRPr="00AD3389" w:rsidRDefault="00AD3389" w:rsidP="00AD3389">
      <w:pPr>
        <w:spacing w:after="0"/>
        <w:rPr>
          <w:vanish/>
        </w:rPr>
      </w:pPr>
    </w:p>
    <w:tbl>
      <w:tblPr>
        <w:tblW w:w="0" w:type="auto"/>
        <w:tblInd w:w="482" w:type="dxa"/>
        <w:tblLook w:val="04A0" w:firstRow="1" w:lastRow="0" w:firstColumn="1" w:lastColumn="0" w:noHBand="0" w:noVBand="1"/>
      </w:tblPr>
      <w:tblGrid>
        <w:gridCol w:w="3174"/>
        <w:gridCol w:w="2061"/>
        <w:gridCol w:w="1724"/>
        <w:gridCol w:w="3331"/>
      </w:tblGrid>
      <w:tr w:rsidR="00E8412F" w:rsidRPr="00AD3389" w:rsidTr="00AD3389">
        <w:trPr>
          <w:trHeight w:val="274"/>
        </w:trPr>
        <w:tc>
          <w:tcPr>
            <w:tcW w:w="10258" w:type="dxa"/>
            <w:gridSpan w:val="4"/>
            <w:shd w:val="clear" w:color="auto" w:fill="auto"/>
          </w:tcPr>
          <w:p w:rsidR="00291CD9" w:rsidRPr="00AD3389" w:rsidRDefault="00291CD9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</w:p>
          <w:tbl>
            <w:tblPr>
              <w:tblW w:w="10043" w:type="dxa"/>
              <w:tblLook w:val="04A0" w:firstRow="1" w:lastRow="0" w:firstColumn="1" w:lastColumn="0" w:noHBand="0" w:noVBand="1"/>
            </w:tblPr>
            <w:tblGrid>
              <w:gridCol w:w="5240"/>
              <w:gridCol w:w="1276"/>
              <w:gridCol w:w="1134"/>
              <w:gridCol w:w="1134"/>
              <w:gridCol w:w="1259"/>
            </w:tblGrid>
            <w:tr w:rsidR="00AD3389" w:rsidRPr="00AD3389" w:rsidTr="004E5D5B">
              <w:tc>
                <w:tcPr>
                  <w:tcW w:w="5240" w:type="dxa"/>
                  <w:shd w:val="clear" w:color="auto" w:fill="auto"/>
                </w:tcPr>
                <w:p w:rsidR="00291CD9" w:rsidRPr="00AD3389" w:rsidRDefault="00291CD9" w:rsidP="00AD3389">
                  <w:pPr>
                    <w:spacing w:after="0" w:line="240" w:lineRule="auto"/>
                    <w:rPr>
                      <w:rFonts w:ascii="Calibri" w:hAnsi="Calibri" w:cs="Calibri"/>
                      <w:b/>
                    </w:rPr>
                  </w:pPr>
                  <w:r w:rsidRPr="00AD3389">
                    <w:rPr>
                      <w:rFonts w:ascii="Calibri" w:hAnsi="Calibri" w:cs="Calibri"/>
                      <w:b/>
                    </w:rPr>
                    <w:t>Aktuelle Charts</w:t>
                  </w:r>
                </w:p>
              </w:tc>
              <w:tc>
                <w:tcPr>
                  <w:tcW w:w="1276" w:type="dxa"/>
                  <w:vMerge w:val="restart"/>
                  <w:shd w:val="clear" w:color="auto" w:fill="auto"/>
                  <w:vAlign w:val="center"/>
                </w:tcPr>
                <w:p w:rsidR="00291CD9" w:rsidRPr="00AD3389" w:rsidRDefault="00A43A7F" w:rsidP="004E5D5B">
                  <w:pPr>
                    <w:tabs>
                      <w:tab w:val="left" w:pos="839"/>
                    </w:tabs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38861122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4E5D5B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291CD9" w:rsidRPr="00AD3389">
                    <w:rPr>
                      <w:rFonts w:ascii="Calibri" w:hAnsi="Calibri" w:cs="Calibri"/>
                    </w:rPr>
                    <w:t xml:space="preserve"> nein</w:t>
                  </w: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291CD9" w:rsidRPr="00AD3389" w:rsidRDefault="00A43A7F" w:rsidP="004E5D5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713262987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7F2D02">
                        <w:rPr>
                          <w:rFonts w:ascii="MS Gothic" w:eastAsia="MS Gothic" w:hAnsi="MS Gothic" w:cs="Calibri" w:hint="eastAsia"/>
                        </w:rPr>
                        <w:t>☒</w:t>
                      </w:r>
                    </w:sdtContent>
                  </w:sdt>
                  <w:r w:rsidR="00291CD9" w:rsidRPr="00AD3389">
                    <w:rPr>
                      <w:rFonts w:ascii="Calibri" w:hAnsi="Calibri" w:cs="Calibri"/>
                    </w:rPr>
                    <w:t xml:space="preserve"> wenig</w:t>
                  </w: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291CD9" w:rsidRPr="00AD3389" w:rsidRDefault="004E5D5B" w:rsidP="004E5D5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 xml:space="preserve">  </w:t>
                  </w:r>
                  <w:sdt>
                    <w:sdtPr>
                      <w:rPr>
                        <w:rFonts w:ascii="Calibri" w:hAnsi="Calibri" w:cs="Calibri"/>
                      </w:rPr>
                      <w:id w:val="44512840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291CD9" w:rsidRPr="00AD3389">
                    <w:rPr>
                      <w:rFonts w:ascii="Calibri" w:hAnsi="Calibri" w:cs="Calibri"/>
                    </w:rPr>
                    <w:t xml:space="preserve"> mittel</w:t>
                  </w:r>
                </w:p>
              </w:tc>
              <w:tc>
                <w:tcPr>
                  <w:tcW w:w="1259" w:type="dxa"/>
                  <w:vMerge w:val="restart"/>
                  <w:shd w:val="clear" w:color="auto" w:fill="auto"/>
                  <w:vAlign w:val="center"/>
                </w:tcPr>
                <w:p w:rsidR="00291CD9" w:rsidRPr="00AD3389" w:rsidRDefault="004E5D5B" w:rsidP="004E5D5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 xml:space="preserve">     </w:t>
                  </w:r>
                  <w:sdt>
                    <w:sdtPr>
                      <w:rPr>
                        <w:rFonts w:ascii="Calibri" w:hAnsi="Calibri" w:cs="Calibri"/>
                      </w:rPr>
                      <w:id w:val="-950555304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291CD9" w:rsidRPr="00AD3389">
                    <w:rPr>
                      <w:rFonts w:ascii="Calibri" w:hAnsi="Calibri" w:cs="Calibri"/>
                    </w:rPr>
                    <w:t xml:space="preserve"> viel</w:t>
                  </w:r>
                </w:p>
              </w:tc>
            </w:tr>
            <w:tr w:rsidR="00AD3389" w:rsidRPr="00AD3389" w:rsidTr="004E5D5B">
              <w:tc>
                <w:tcPr>
                  <w:tcW w:w="5240" w:type="dxa"/>
                  <w:shd w:val="clear" w:color="auto" w:fill="auto"/>
                </w:tcPr>
                <w:p w:rsidR="00291CD9" w:rsidRPr="00AD3389" w:rsidRDefault="00291CD9" w:rsidP="00AD3389">
                  <w:pPr>
                    <w:spacing w:after="0" w:line="240" w:lineRule="auto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AD3389">
                    <w:rPr>
                      <w:rFonts w:ascii="Calibri" w:hAnsi="Calibri" w:cs="Calibri"/>
                      <w:sz w:val="18"/>
                      <w:szCs w:val="18"/>
                    </w:rPr>
                    <w:t>Hits, die aktuell im Radio laufen</w:t>
                  </w:r>
                </w:p>
              </w:tc>
              <w:tc>
                <w:tcPr>
                  <w:tcW w:w="1276" w:type="dxa"/>
                  <w:vMerge/>
                  <w:shd w:val="clear" w:color="auto" w:fill="auto"/>
                </w:tcPr>
                <w:p w:rsidR="00291CD9" w:rsidRPr="00AD3389" w:rsidRDefault="00291CD9" w:rsidP="004E5D5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291CD9" w:rsidRPr="00AD3389" w:rsidRDefault="00291CD9" w:rsidP="004E5D5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291CD9" w:rsidRPr="00AD3389" w:rsidRDefault="00291CD9" w:rsidP="004E5D5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59" w:type="dxa"/>
                  <w:vMerge/>
                  <w:shd w:val="clear" w:color="auto" w:fill="auto"/>
                </w:tcPr>
                <w:p w:rsidR="00291CD9" w:rsidRPr="00AD3389" w:rsidRDefault="00291CD9" w:rsidP="004E5D5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</w:tr>
          </w:tbl>
          <w:p w:rsidR="00291CD9" w:rsidRDefault="00291CD9" w:rsidP="00AD3389">
            <w:pPr>
              <w:spacing w:after="0" w:line="240" w:lineRule="auto"/>
              <w:rPr>
                <w:rFonts w:ascii="Calibri" w:hAnsi="Calibri" w:cs="Calibri"/>
              </w:rPr>
            </w:pPr>
          </w:p>
          <w:tbl>
            <w:tblPr>
              <w:tblW w:w="14880" w:type="dxa"/>
              <w:tblLook w:val="04A0" w:firstRow="1" w:lastRow="0" w:firstColumn="1" w:lastColumn="0" w:noHBand="0" w:noVBand="1"/>
            </w:tblPr>
            <w:tblGrid>
              <w:gridCol w:w="5240"/>
              <w:gridCol w:w="1276"/>
              <w:gridCol w:w="1276"/>
              <w:gridCol w:w="1276"/>
              <w:gridCol w:w="1276"/>
              <w:gridCol w:w="1276"/>
              <w:gridCol w:w="1134"/>
              <w:gridCol w:w="1134"/>
              <w:gridCol w:w="992"/>
            </w:tblGrid>
            <w:tr w:rsidR="00857CD4" w:rsidRPr="00AD3389" w:rsidTr="00B9733A">
              <w:tc>
                <w:tcPr>
                  <w:tcW w:w="5240" w:type="dxa"/>
                  <w:shd w:val="clear" w:color="auto" w:fill="auto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  <w:b/>
                    </w:rPr>
                  </w:pPr>
                  <w:r w:rsidRPr="00AD3389">
                    <w:rPr>
                      <w:rFonts w:ascii="Calibri" w:hAnsi="Calibri" w:cs="Calibri"/>
                      <w:b/>
                      <w:bCs/>
                    </w:rPr>
                    <w:t>Deutschrock / Neue Deutsche Welle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A43A7F" w:rsidP="00857CD4">
                  <w:pPr>
                    <w:tabs>
                      <w:tab w:val="left" w:pos="839"/>
                    </w:tabs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202855729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nein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A43A7F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036496208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7F2D02">
                        <w:rPr>
                          <w:rFonts w:ascii="MS Gothic" w:eastAsia="MS Gothic" w:hAnsi="MS Gothic" w:cs="Calibri" w:hint="eastAsia"/>
                        </w:rPr>
                        <w:t>☒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wenig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A43A7F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92121089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mittel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A43A7F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91944574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viel</w:t>
                  </w:r>
                </w:p>
              </w:tc>
              <w:tc>
                <w:tcPr>
                  <w:tcW w:w="1276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857CD4">
                  <w:pPr>
                    <w:tabs>
                      <w:tab w:val="left" w:pos="839"/>
                    </w:tabs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</w:tr>
            <w:tr w:rsidR="00857CD4" w:rsidRPr="00AD3389" w:rsidTr="00B9733A">
              <w:trPr>
                <w:trHeight w:val="278"/>
              </w:trPr>
              <w:tc>
                <w:tcPr>
                  <w:tcW w:w="5240" w:type="dxa"/>
                  <w:shd w:val="clear" w:color="auto" w:fill="auto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r w:rsidRPr="00AD3389">
                    <w:rPr>
                      <w:rFonts w:ascii="Calibri" w:hAnsi="Calibri" w:cs="Calibri"/>
                      <w:sz w:val="18"/>
                    </w:rPr>
                    <w:t>z.B. Ärzte, Nena, Toten Hosen, Grönemeyer, Westernhagen</w:t>
                  </w:r>
                </w:p>
              </w:tc>
              <w:tc>
                <w:tcPr>
                  <w:tcW w:w="1276" w:type="dxa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  <w:vMerge/>
                  <w:shd w:val="clear" w:color="auto" w:fill="auto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/>
                  <w:shd w:val="clear" w:color="auto" w:fill="auto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</w:tr>
          </w:tbl>
          <w:p w:rsidR="00857CD4" w:rsidRDefault="00857CD4" w:rsidP="00AD3389">
            <w:pPr>
              <w:spacing w:after="0" w:line="240" w:lineRule="auto"/>
              <w:rPr>
                <w:rFonts w:ascii="Calibri" w:hAnsi="Calibri" w:cs="Calibri"/>
              </w:rPr>
            </w:pPr>
          </w:p>
          <w:tbl>
            <w:tblPr>
              <w:tblW w:w="14880" w:type="dxa"/>
              <w:tblLook w:val="04A0" w:firstRow="1" w:lastRow="0" w:firstColumn="1" w:lastColumn="0" w:noHBand="0" w:noVBand="1"/>
            </w:tblPr>
            <w:tblGrid>
              <w:gridCol w:w="5240"/>
              <w:gridCol w:w="1276"/>
              <w:gridCol w:w="1276"/>
              <w:gridCol w:w="1276"/>
              <w:gridCol w:w="1276"/>
              <w:gridCol w:w="1276"/>
              <w:gridCol w:w="1134"/>
              <w:gridCol w:w="1134"/>
              <w:gridCol w:w="992"/>
            </w:tblGrid>
            <w:tr w:rsidR="00857CD4" w:rsidRPr="00AD3389" w:rsidTr="00B9733A">
              <w:tc>
                <w:tcPr>
                  <w:tcW w:w="5240" w:type="dxa"/>
                  <w:shd w:val="clear" w:color="auto" w:fill="auto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  <w:b/>
                    </w:rPr>
                  </w:pPr>
                  <w:r w:rsidRPr="00AD3389">
                    <w:rPr>
                      <w:rFonts w:ascii="Calibri" w:hAnsi="Calibri" w:cs="Calibri"/>
                      <w:b/>
                      <w:bCs/>
                    </w:rPr>
                    <w:t>Rock - Klassiker / Classic Rock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A43A7F" w:rsidP="00857CD4">
                  <w:pPr>
                    <w:tabs>
                      <w:tab w:val="left" w:pos="839"/>
                    </w:tabs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209801384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nein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A43A7F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315653536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wenig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A43A7F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2940451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mittel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A43A7F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369527520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7F2D02">
                        <w:rPr>
                          <w:rFonts w:ascii="MS Gothic" w:eastAsia="MS Gothic" w:hAnsi="MS Gothic" w:cs="Calibri" w:hint="eastAsia"/>
                        </w:rPr>
                        <w:t>☒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viel</w:t>
                  </w:r>
                </w:p>
              </w:tc>
              <w:tc>
                <w:tcPr>
                  <w:tcW w:w="1276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857CD4">
                  <w:pPr>
                    <w:tabs>
                      <w:tab w:val="left" w:pos="839"/>
                    </w:tabs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</w:tr>
            <w:tr w:rsidR="00857CD4" w:rsidRPr="00AD3389" w:rsidTr="00B9733A">
              <w:trPr>
                <w:trHeight w:val="278"/>
              </w:trPr>
              <w:tc>
                <w:tcPr>
                  <w:tcW w:w="5240" w:type="dxa"/>
                  <w:shd w:val="clear" w:color="auto" w:fill="auto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r w:rsidRPr="00AD3389">
                    <w:rPr>
                      <w:rFonts w:ascii="Calibri" w:hAnsi="Calibri" w:cs="Calibri"/>
                      <w:sz w:val="18"/>
                    </w:rPr>
                    <w:t xml:space="preserve">z.B. ACDC, Bon Jovi, Kiss, Queen, </w:t>
                  </w:r>
                  <w:proofErr w:type="spellStart"/>
                  <w:r w:rsidRPr="00AD3389">
                    <w:rPr>
                      <w:rFonts w:ascii="Calibri" w:hAnsi="Calibri" w:cs="Calibri"/>
                      <w:sz w:val="18"/>
                    </w:rPr>
                    <w:t>Guns&amp;Roses</w:t>
                  </w:r>
                  <w:proofErr w:type="spellEnd"/>
                  <w:r w:rsidRPr="00AD3389">
                    <w:rPr>
                      <w:rFonts w:ascii="Calibri" w:hAnsi="Calibri" w:cs="Calibri"/>
                      <w:sz w:val="18"/>
                    </w:rPr>
                    <w:t>, Deep Purple</w:t>
                  </w:r>
                </w:p>
              </w:tc>
              <w:tc>
                <w:tcPr>
                  <w:tcW w:w="1276" w:type="dxa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  <w:vMerge/>
                  <w:shd w:val="clear" w:color="auto" w:fill="auto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/>
                  <w:shd w:val="clear" w:color="auto" w:fill="auto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</w:tr>
          </w:tbl>
          <w:p w:rsidR="00857CD4" w:rsidRDefault="00857CD4" w:rsidP="00AD3389">
            <w:pPr>
              <w:spacing w:after="0" w:line="240" w:lineRule="auto"/>
              <w:rPr>
                <w:rFonts w:ascii="Calibri" w:hAnsi="Calibri" w:cs="Calibri"/>
              </w:rPr>
            </w:pPr>
          </w:p>
          <w:tbl>
            <w:tblPr>
              <w:tblW w:w="14880" w:type="dxa"/>
              <w:tblLook w:val="04A0" w:firstRow="1" w:lastRow="0" w:firstColumn="1" w:lastColumn="0" w:noHBand="0" w:noVBand="1"/>
            </w:tblPr>
            <w:tblGrid>
              <w:gridCol w:w="5240"/>
              <w:gridCol w:w="1276"/>
              <w:gridCol w:w="1276"/>
              <w:gridCol w:w="1276"/>
              <w:gridCol w:w="1276"/>
              <w:gridCol w:w="1276"/>
              <w:gridCol w:w="1134"/>
              <w:gridCol w:w="1134"/>
              <w:gridCol w:w="992"/>
            </w:tblGrid>
            <w:tr w:rsidR="00857CD4" w:rsidRPr="00AD3389" w:rsidTr="00B9733A">
              <w:tc>
                <w:tcPr>
                  <w:tcW w:w="5240" w:type="dxa"/>
                  <w:shd w:val="clear" w:color="auto" w:fill="auto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  <w:b/>
                    </w:rPr>
                  </w:pPr>
                  <w:proofErr w:type="spellStart"/>
                  <w:r w:rsidRPr="00AD3389">
                    <w:rPr>
                      <w:rFonts w:ascii="Calibri" w:hAnsi="Calibri" w:cs="Calibri"/>
                      <w:b/>
                      <w:bCs/>
                    </w:rPr>
                    <w:t>Rock’n</w:t>
                  </w:r>
                  <w:proofErr w:type="spellEnd"/>
                  <w:r w:rsidRPr="00AD3389">
                    <w:rPr>
                      <w:rFonts w:ascii="Calibri" w:hAnsi="Calibri" w:cs="Calibri"/>
                      <w:b/>
                      <w:bCs/>
                    </w:rPr>
                    <w:t xml:space="preserve"> Roll &amp; Twist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A43A7F" w:rsidP="00857CD4">
                  <w:pPr>
                    <w:tabs>
                      <w:tab w:val="left" w:pos="839"/>
                    </w:tabs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209615821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nein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A43A7F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713470139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wenig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A43A7F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784693923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7F2D02">
                        <w:rPr>
                          <w:rFonts w:ascii="MS Gothic" w:eastAsia="MS Gothic" w:hAnsi="MS Gothic" w:cs="Calibri" w:hint="eastAsia"/>
                        </w:rPr>
                        <w:t>☒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mittel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A43A7F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749461614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viel</w:t>
                  </w:r>
                </w:p>
              </w:tc>
              <w:tc>
                <w:tcPr>
                  <w:tcW w:w="1276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857CD4">
                  <w:pPr>
                    <w:tabs>
                      <w:tab w:val="left" w:pos="839"/>
                    </w:tabs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</w:tr>
            <w:tr w:rsidR="00857CD4" w:rsidRPr="00AD3389" w:rsidTr="00B9733A">
              <w:trPr>
                <w:trHeight w:val="278"/>
              </w:trPr>
              <w:tc>
                <w:tcPr>
                  <w:tcW w:w="5240" w:type="dxa"/>
                  <w:shd w:val="clear" w:color="auto" w:fill="auto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r w:rsidRPr="00AD3389">
                    <w:rPr>
                      <w:rFonts w:ascii="Calibri" w:hAnsi="Calibri" w:cs="Calibri"/>
                      <w:sz w:val="18"/>
                    </w:rPr>
                    <w:t xml:space="preserve">z.B. Bill Haley, Elvis Presley, </w:t>
                  </w:r>
                  <w:proofErr w:type="spellStart"/>
                  <w:r w:rsidRPr="00AD3389">
                    <w:rPr>
                      <w:rFonts w:ascii="Calibri" w:hAnsi="Calibri" w:cs="Calibri"/>
                      <w:sz w:val="18"/>
                    </w:rPr>
                    <w:t>Fats</w:t>
                  </w:r>
                  <w:proofErr w:type="spellEnd"/>
                  <w:r w:rsidRPr="00AD3389">
                    <w:rPr>
                      <w:rFonts w:ascii="Calibri" w:hAnsi="Calibri" w:cs="Calibri"/>
                      <w:sz w:val="18"/>
                    </w:rPr>
                    <w:t xml:space="preserve"> Domino, Rocky Sharpe</w:t>
                  </w:r>
                </w:p>
              </w:tc>
              <w:tc>
                <w:tcPr>
                  <w:tcW w:w="1276" w:type="dxa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  <w:vMerge/>
                  <w:shd w:val="clear" w:color="auto" w:fill="auto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/>
                  <w:shd w:val="clear" w:color="auto" w:fill="auto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</w:tr>
          </w:tbl>
          <w:p w:rsidR="00857CD4" w:rsidRDefault="00857CD4" w:rsidP="00AD3389">
            <w:pPr>
              <w:spacing w:after="0" w:line="240" w:lineRule="auto"/>
              <w:rPr>
                <w:rFonts w:ascii="Calibri" w:hAnsi="Calibri" w:cs="Calibri"/>
              </w:rPr>
            </w:pPr>
          </w:p>
          <w:tbl>
            <w:tblPr>
              <w:tblW w:w="14880" w:type="dxa"/>
              <w:tblLook w:val="04A0" w:firstRow="1" w:lastRow="0" w:firstColumn="1" w:lastColumn="0" w:noHBand="0" w:noVBand="1"/>
            </w:tblPr>
            <w:tblGrid>
              <w:gridCol w:w="5240"/>
              <w:gridCol w:w="1276"/>
              <w:gridCol w:w="1276"/>
              <w:gridCol w:w="1276"/>
              <w:gridCol w:w="1276"/>
              <w:gridCol w:w="1276"/>
              <w:gridCol w:w="1134"/>
              <w:gridCol w:w="1134"/>
              <w:gridCol w:w="992"/>
            </w:tblGrid>
            <w:tr w:rsidR="006D7A10" w:rsidRPr="00AD3389" w:rsidTr="00AD5894">
              <w:tc>
                <w:tcPr>
                  <w:tcW w:w="5240" w:type="dxa"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  <w:b/>
                    </w:rPr>
                  </w:pPr>
                  <w:proofErr w:type="spellStart"/>
                  <w:r w:rsidRPr="00AD3389">
                    <w:rPr>
                      <w:rFonts w:ascii="Calibri" w:hAnsi="Calibri" w:cs="Calibri"/>
                      <w:b/>
                      <w:bCs/>
                    </w:rPr>
                    <w:t>Clubhits</w:t>
                  </w:r>
                  <w:proofErr w:type="spellEnd"/>
                  <w:r w:rsidRPr="00AD3389">
                    <w:rPr>
                      <w:rFonts w:ascii="Calibri" w:hAnsi="Calibri" w:cs="Calibri"/>
                      <w:b/>
                      <w:bCs/>
                    </w:rPr>
                    <w:t xml:space="preserve"> / House / Elektronische Musik</w:t>
                  </w:r>
                </w:p>
              </w:tc>
              <w:tc>
                <w:tcPr>
                  <w:tcW w:w="1276" w:type="dxa"/>
                  <w:vAlign w:val="center"/>
                </w:tcPr>
                <w:p w:rsidR="006D7A10" w:rsidRPr="00AD3389" w:rsidRDefault="00A43A7F" w:rsidP="004E5D5B">
                  <w:pPr>
                    <w:tabs>
                      <w:tab w:val="left" w:pos="839"/>
                    </w:tabs>
                    <w:spacing w:after="0" w:line="240" w:lineRule="auto"/>
                    <w:jc w:val="both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264347156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7F2D02">
                        <w:rPr>
                          <w:rFonts w:ascii="MS Gothic" w:eastAsia="MS Gothic" w:hAnsi="MS Gothic" w:cs="Calibri" w:hint="eastAsia"/>
                        </w:rPr>
                        <w:t>☒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nein</w:t>
                  </w:r>
                </w:p>
              </w:tc>
              <w:tc>
                <w:tcPr>
                  <w:tcW w:w="1276" w:type="dxa"/>
                  <w:vAlign w:val="center"/>
                </w:tcPr>
                <w:p w:rsidR="006D7A10" w:rsidRPr="00AD3389" w:rsidRDefault="00A43A7F" w:rsidP="004E5D5B">
                  <w:pPr>
                    <w:spacing w:after="0" w:line="240" w:lineRule="auto"/>
                    <w:jc w:val="both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60778050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4E5D5B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wenig</w:t>
                  </w:r>
                </w:p>
              </w:tc>
              <w:tc>
                <w:tcPr>
                  <w:tcW w:w="1276" w:type="dxa"/>
                  <w:vAlign w:val="center"/>
                </w:tcPr>
                <w:p w:rsidR="006D7A10" w:rsidRPr="00AD3389" w:rsidRDefault="00A43A7F" w:rsidP="004E5D5B">
                  <w:pPr>
                    <w:spacing w:after="0" w:line="240" w:lineRule="auto"/>
                    <w:jc w:val="both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689561579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4E5D5B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mittel</w:t>
                  </w:r>
                </w:p>
              </w:tc>
              <w:tc>
                <w:tcPr>
                  <w:tcW w:w="1276" w:type="dxa"/>
                  <w:vAlign w:val="center"/>
                </w:tcPr>
                <w:p w:rsidR="006D7A10" w:rsidRPr="00AD3389" w:rsidRDefault="00A43A7F" w:rsidP="004E5D5B">
                  <w:pPr>
                    <w:spacing w:after="0" w:line="240" w:lineRule="auto"/>
                    <w:jc w:val="both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29256663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4E5D5B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viel</w:t>
                  </w:r>
                </w:p>
              </w:tc>
              <w:tc>
                <w:tcPr>
                  <w:tcW w:w="1276" w:type="dxa"/>
                  <w:vMerge w:val="restart"/>
                  <w:shd w:val="clear" w:color="auto" w:fill="auto"/>
                  <w:vAlign w:val="center"/>
                </w:tcPr>
                <w:p w:rsidR="006D7A10" w:rsidRPr="00AD3389" w:rsidRDefault="006D7A10" w:rsidP="006D7A10">
                  <w:pPr>
                    <w:tabs>
                      <w:tab w:val="left" w:pos="839"/>
                    </w:tabs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 w:val="restart"/>
                  <w:shd w:val="clear" w:color="auto" w:fill="auto"/>
                  <w:vAlign w:val="center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</w:tr>
            <w:tr w:rsidR="006D7A10" w:rsidRPr="00AD3389" w:rsidTr="006D7A10">
              <w:trPr>
                <w:trHeight w:val="278"/>
              </w:trPr>
              <w:tc>
                <w:tcPr>
                  <w:tcW w:w="5240" w:type="dxa"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r w:rsidRPr="00AD3389">
                    <w:rPr>
                      <w:rFonts w:ascii="Calibri" w:hAnsi="Calibri" w:cs="Calibri"/>
                      <w:sz w:val="18"/>
                    </w:rPr>
                    <w:t xml:space="preserve">z.B. David Guetta, Faithless, Disco Boys, Michael Gray, </w:t>
                  </w:r>
                  <w:proofErr w:type="spellStart"/>
                  <w:r w:rsidRPr="00AD3389">
                    <w:rPr>
                      <w:rFonts w:ascii="Calibri" w:hAnsi="Calibri" w:cs="Calibri"/>
                      <w:sz w:val="18"/>
                    </w:rPr>
                    <w:t>Modjo</w:t>
                  </w:r>
                  <w:proofErr w:type="spellEnd"/>
                </w:p>
              </w:tc>
              <w:tc>
                <w:tcPr>
                  <w:tcW w:w="1276" w:type="dxa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  <w:vMerge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</w:tr>
          </w:tbl>
          <w:p w:rsidR="00291CD9" w:rsidRPr="00AD3389" w:rsidRDefault="00291CD9" w:rsidP="00AD3389">
            <w:pPr>
              <w:spacing w:after="0" w:line="240" w:lineRule="auto"/>
              <w:rPr>
                <w:rFonts w:ascii="Calibri" w:hAnsi="Calibri" w:cs="Calibri"/>
              </w:rPr>
            </w:pPr>
          </w:p>
          <w:tbl>
            <w:tblPr>
              <w:tblW w:w="14880" w:type="dxa"/>
              <w:tblLook w:val="04A0" w:firstRow="1" w:lastRow="0" w:firstColumn="1" w:lastColumn="0" w:noHBand="0" w:noVBand="1"/>
            </w:tblPr>
            <w:tblGrid>
              <w:gridCol w:w="5240"/>
              <w:gridCol w:w="1276"/>
              <w:gridCol w:w="1276"/>
              <w:gridCol w:w="1276"/>
              <w:gridCol w:w="1276"/>
              <w:gridCol w:w="1276"/>
              <w:gridCol w:w="1134"/>
              <w:gridCol w:w="1134"/>
              <w:gridCol w:w="992"/>
            </w:tblGrid>
            <w:tr w:rsidR="006D7A10" w:rsidRPr="00AD3389" w:rsidTr="001E139B">
              <w:tc>
                <w:tcPr>
                  <w:tcW w:w="5240" w:type="dxa"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  <w:b/>
                    </w:rPr>
                  </w:pPr>
                  <w:proofErr w:type="spellStart"/>
                  <w:r w:rsidRPr="00AD3389">
                    <w:rPr>
                      <w:rFonts w:ascii="Calibri" w:hAnsi="Calibri" w:cs="Calibri"/>
                      <w:b/>
                      <w:bCs/>
                    </w:rPr>
                    <w:t>Blackmusic</w:t>
                  </w:r>
                  <w:proofErr w:type="spellEnd"/>
                  <w:r w:rsidRPr="00AD3389">
                    <w:rPr>
                      <w:rFonts w:ascii="Calibri" w:hAnsi="Calibri" w:cs="Calibri"/>
                      <w:b/>
                      <w:bCs/>
                    </w:rPr>
                    <w:t xml:space="preserve"> / RNB / Rap / Hip Hop</w:t>
                  </w:r>
                </w:p>
              </w:tc>
              <w:tc>
                <w:tcPr>
                  <w:tcW w:w="1276" w:type="dxa"/>
                  <w:vAlign w:val="center"/>
                </w:tcPr>
                <w:p w:rsidR="006D7A10" w:rsidRPr="00AD3389" w:rsidRDefault="00A43A7F" w:rsidP="006D7A10">
                  <w:pPr>
                    <w:tabs>
                      <w:tab w:val="left" w:pos="839"/>
                    </w:tabs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988678811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7F2D02">
                        <w:rPr>
                          <w:rFonts w:ascii="MS Gothic" w:eastAsia="MS Gothic" w:hAnsi="MS Gothic" w:cs="Calibri" w:hint="eastAsia"/>
                        </w:rPr>
                        <w:t>☒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nein</w:t>
                  </w:r>
                </w:p>
              </w:tc>
              <w:tc>
                <w:tcPr>
                  <w:tcW w:w="1276" w:type="dxa"/>
                  <w:vAlign w:val="center"/>
                </w:tcPr>
                <w:p w:rsidR="006D7A10" w:rsidRPr="00AD3389" w:rsidRDefault="00A43A7F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73914231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wenig</w:t>
                  </w:r>
                </w:p>
              </w:tc>
              <w:tc>
                <w:tcPr>
                  <w:tcW w:w="1276" w:type="dxa"/>
                  <w:vAlign w:val="center"/>
                </w:tcPr>
                <w:p w:rsidR="006D7A10" w:rsidRPr="00AD3389" w:rsidRDefault="00A43A7F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207472354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4E5D5B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mittel</w:t>
                  </w:r>
                </w:p>
              </w:tc>
              <w:tc>
                <w:tcPr>
                  <w:tcW w:w="1276" w:type="dxa"/>
                  <w:vAlign w:val="center"/>
                </w:tcPr>
                <w:p w:rsidR="006D7A10" w:rsidRPr="00AD3389" w:rsidRDefault="00A43A7F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345827729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4E5D5B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viel</w:t>
                  </w:r>
                </w:p>
              </w:tc>
              <w:tc>
                <w:tcPr>
                  <w:tcW w:w="1276" w:type="dxa"/>
                  <w:vMerge w:val="restart"/>
                  <w:shd w:val="clear" w:color="auto" w:fill="auto"/>
                  <w:vAlign w:val="center"/>
                </w:tcPr>
                <w:p w:rsidR="006D7A10" w:rsidRPr="00AD3389" w:rsidRDefault="006D7A10" w:rsidP="006D7A10">
                  <w:pPr>
                    <w:tabs>
                      <w:tab w:val="left" w:pos="839"/>
                    </w:tabs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 w:val="restart"/>
                  <w:shd w:val="clear" w:color="auto" w:fill="auto"/>
                  <w:vAlign w:val="center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</w:tr>
            <w:tr w:rsidR="006D7A10" w:rsidRPr="00AD3389" w:rsidTr="006D7A10">
              <w:trPr>
                <w:trHeight w:val="278"/>
              </w:trPr>
              <w:tc>
                <w:tcPr>
                  <w:tcW w:w="5240" w:type="dxa"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r w:rsidRPr="00AD3389">
                    <w:rPr>
                      <w:rFonts w:ascii="Calibri" w:hAnsi="Calibri" w:cs="Calibri"/>
                      <w:sz w:val="18"/>
                    </w:rPr>
                    <w:t xml:space="preserve">z.B. Rihanna, </w:t>
                  </w:r>
                  <w:proofErr w:type="spellStart"/>
                  <w:r w:rsidRPr="00AD3389">
                    <w:rPr>
                      <w:rFonts w:ascii="Calibri" w:hAnsi="Calibri" w:cs="Calibri"/>
                      <w:sz w:val="18"/>
                    </w:rPr>
                    <w:t>Taio</w:t>
                  </w:r>
                  <w:proofErr w:type="spellEnd"/>
                  <w:r w:rsidRPr="00AD3389">
                    <w:rPr>
                      <w:rFonts w:ascii="Calibri" w:hAnsi="Calibri" w:cs="Calibri"/>
                      <w:sz w:val="18"/>
                    </w:rPr>
                    <w:t xml:space="preserve"> Cruz, Outcast, Black </w:t>
                  </w:r>
                  <w:proofErr w:type="spellStart"/>
                  <w:r w:rsidRPr="00AD3389">
                    <w:rPr>
                      <w:rFonts w:ascii="Calibri" w:hAnsi="Calibri" w:cs="Calibri"/>
                      <w:sz w:val="18"/>
                    </w:rPr>
                    <w:t>Eyed</w:t>
                  </w:r>
                  <w:proofErr w:type="spellEnd"/>
                  <w:r w:rsidRPr="00AD3389">
                    <w:rPr>
                      <w:rFonts w:ascii="Calibri" w:hAnsi="Calibri" w:cs="Calibri"/>
                      <w:sz w:val="18"/>
                    </w:rPr>
                    <w:t xml:space="preserve"> Peas, Sean Paul</w:t>
                  </w:r>
                </w:p>
              </w:tc>
              <w:tc>
                <w:tcPr>
                  <w:tcW w:w="1276" w:type="dxa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  <w:vMerge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</w:tr>
          </w:tbl>
          <w:p w:rsidR="00291CD9" w:rsidRPr="00AD3389" w:rsidRDefault="00291CD9" w:rsidP="00AD3389">
            <w:pPr>
              <w:spacing w:after="0" w:line="240" w:lineRule="auto"/>
              <w:rPr>
                <w:rFonts w:ascii="Calibri" w:hAnsi="Calibri" w:cs="Calibri"/>
              </w:rPr>
            </w:pPr>
          </w:p>
          <w:tbl>
            <w:tblPr>
              <w:tblW w:w="14880" w:type="dxa"/>
              <w:tblLook w:val="04A0" w:firstRow="1" w:lastRow="0" w:firstColumn="1" w:lastColumn="0" w:noHBand="0" w:noVBand="1"/>
            </w:tblPr>
            <w:tblGrid>
              <w:gridCol w:w="5240"/>
              <w:gridCol w:w="1276"/>
              <w:gridCol w:w="1276"/>
              <w:gridCol w:w="1276"/>
              <w:gridCol w:w="1276"/>
              <w:gridCol w:w="1276"/>
              <w:gridCol w:w="1134"/>
              <w:gridCol w:w="1134"/>
              <w:gridCol w:w="992"/>
            </w:tblGrid>
            <w:tr w:rsidR="006D7A10" w:rsidRPr="00AD3389" w:rsidTr="00684563">
              <w:tc>
                <w:tcPr>
                  <w:tcW w:w="5240" w:type="dxa"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  <w:b/>
                    </w:rPr>
                  </w:pPr>
                  <w:r w:rsidRPr="00AD3389">
                    <w:rPr>
                      <w:rFonts w:ascii="Calibri" w:hAnsi="Calibri" w:cs="Calibri"/>
                      <w:b/>
                      <w:bCs/>
                    </w:rPr>
                    <w:t>Soul - Klassiker</w:t>
                  </w:r>
                </w:p>
              </w:tc>
              <w:tc>
                <w:tcPr>
                  <w:tcW w:w="1276" w:type="dxa"/>
                  <w:vAlign w:val="center"/>
                </w:tcPr>
                <w:p w:rsidR="006D7A10" w:rsidRPr="00AD3389" w:rsidRDefault="00A43A7F" w:rsidP="006D7A10">
                  <w:pPr>
                    <w:tabs>
                      <w:tab w:val="left" w:pos="839"/>
                    </w:tabs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44813010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257005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nein</w:t>
                  </w:r>
                </w:p>
              </w:tc>
              <w:tc>
                <w:tcPr>
                  <w:tcW w:w="1276" w:type="dxa"/>
                  <w:vAlign w:val="center"/>
                </w:tcPr>
                <w:p w:rsidR="006D7A10" w:rsidRPr="00AD3389" w:rsidRDefault="00A43A7F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169160686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wenig</w:t>
                  </w:r>
                </w:p>
              </w:tc>
              <w:tc>
                <w:tcPr>
                  <w:tcW w:w="1276" w:type="dxa"/>
                  <w:vAlign w:val="center"/>
                </w:tcPr>
                <w:p w:rsidR="006D7A10" w:rsidRPr="00AD3389" w:rsidRDefault="00A43A7F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029759585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257005">
                        <w:rPr>
                          <w:rFonts w:ascii="MS Gothic" w:eastAsia="MS Gothic" w:hAnsi="MS Gothic" w:cs="Calibri" w:hint="eastAsia"/>
                        </w:rPr>
                        <w:t>☒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mittel</w:t>
                  </w:r>
                </w:p>
              </w:tc>
              <w:tc>
                <w:tcPr>
                  <w:tcW w:w="1276" w:type="dxa"/>
                  <w:vAlign w:val="center"/>
                </w:tcPr>
                <w:p w:rsidR="006D7A10" w:rsidRPr="00AD3389" w:rsidRDefault="00A43A7F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34783824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D7A10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viel</w:t>
                  </w:r>
                </w:p>
              </w:tc>
              <w:tc>
                <w:tcPr>
                  <w:tcW w:w="1276" w:type="dxa"/>
                  <w:vMerge w:val="restart"/>
                  <w:shd w:val="clear" w:color="auto" w:fill="auto"/>
                  <w:vAlign w:val="center"/>
                </w:tcPr>
                <w:p w:rsidR="006D7A10" w:rsidRPr="00AD3389" w:rsidRDefault="006D7A10" w:rsidP="006D7A10">
                  <w:pPr>
                    <w:tabs>
                      <w:tab w:val="left" w:pos="839"/>
                    </w:tabs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 w:val="restart"/>
                  <w:shd w:val="clear" w:color="auto" w:fill="auto"/>
                  <w:vAlign w:val="center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</w:tr>
            <w:tr w:rsidR="006D7A10" w:rsidRPr="00AD3389" w:rsidTr="006D7A10">
              <w:trPr>
                <w:trHeight w:val="278"/>
              </w:trPr>
              <w:tc>
                <w:tcPr>
                  <w:tcW w:w="5240" w:type="dxa"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r w:rsidRPr="00AD3389">
                    <w:rPr>
                      <w:rFonts w:ascii="Calibri" w:hAnsi="Calibri" w:cs="Calibri"/>
                      <w:sz w:val="18"/>
                    </w:rPr>
                    <w:t>z.B. Blues Brothers, Aretha Franklin, Ray Charles</w:t>
                  </w:r>
                </w:p>
              </w:tc>
              <w:tc>
                <w:tcPr>
                  <w:tcW w:w="1276" w:type="dxa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  <w:vMerge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</w:tr>
          </w:tbl>
          <w:p w:rsidR="00291CD9" w:rsidRPr="00AD3389" w:rsidRDefault="00291CD9" w:rsidP="00AD3389">
            <w:pPr>
              <w:spacing w:after="0" w:line="240" w:lineRule="auto"/>
              <w:rPr>
                <w:rFonts w:ascii="Calibri" w:hAnsi="Calibri" w:cs="Calibri"/>
              </w:rPr>
            </w:pPr>
          </w:p>
          <w:tbl>
            <w:tblPr>
              <w:tblW w:w="14880" w:type="dxa"/>
              <w:tblLook w:val="04A0" w:firstRow="1" w:lastRow="0" w:firstColumn="1" w:lastColumn="0" w:noHBand="0" w:noVBand="1"/>
            </w:tblPr>
            <w:tblGrid>
              <w:gridCol w:w="5240"/>
              <w:gridCol w:w="1276"/>
              <w:gridCol w:w="1276"/>
              <w:gridCol w:w="1276"/>
              <w:gridCol w:w="1276"/>
              <w:gridCol w:w="1276"/>
              <w:gridCol w:w="1134"/>
              <w:gridCol w:w="1134"/>
              <w:gridCol w:w="992"/>
            </w:tblGrid>
            <w:tr w:rsidR="006D7A10" w:rsidRPr="00AD3389" w:rsidTr="00FD029D">
              <w:tc>
                <w:tcPr>
                  <w:tcW w:w="5240" w:type="dxa"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  <w:b/>
                    </w:rPr>
                  </w:pPr>
                  <w:r w:rsidRPr="00AD3389">
                    <w:rPr>
                      <w:rFonts w:ascii="Calibri" w:hAnsi="Calibri" w:cs="Calibri"/>
                      <w:b/>
                      <w:bCs/>
                    </w:rPr>
                    <w:t xml:space="preserve">Reggae / Salsa / </w:t>
                  </w:r>
                  <w:proofErr w:type="spellStart"/>
                  <w:r w:rsidRPr="00AD3389">
                    <w:rPr>
                      <w:rFonts w:ascii="Calibri" w:hAnsi="Calibri" w:cs="Calibri"/>
                      <w:b/>
                      <w:bCs/>
                    </w:rPr>
                    <w:t>Latin</w:t>
                  </w:r>
                  <w:proofErr w:type="spellEnd"/>
                </w:p>
              </w:tc>
              <w:tc>
                <w:tcPr>
                  <w:tcW w:w="1276" w:type="dxa"/>
                  <w:vAlign w:val="center"/>
                </w:tcPr>
                <w:p w:rsidR="006D7A10" w:rsidRPr="00AD3389" w:rsidRDefault="00A43A7F" w:rsidP="006D7A10">
                  <w:pPr>
                    <w:tabs>
                      <w:tab w:val="left" w:pos="839"/>
                    </w:tabs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686904448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7F2D02">
                        <w:rPr>
                          <w:rFonts w:ascii="MS Gothic" w:eastAsia="MS Gothic" w:hAnsi="MS Gothic" w:cs="Calibri" w:hint="eastAsia"/>
                        </w:rPr>
                        <w:t>☒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nein</w:t>
                  </w:r>
                </w:p>
              </w:tc>
              <w:tc>
                <w:tcPr>
                  <w:tcW w:w="1276" w:type="dxa"/>
                  <w:vAlign w:val="center"/>
                </w:tcPr>
                <w:p w:rsidR="006D7A10" w:rsidRPr="00AD3389" w:rsidRDefault="00A43A7F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40266335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wenig</w:t>
                  </w:r>
                </w:p>
              </w:tc>
              <w:tc>
                <w:tcPr>
                  <w:tcW w:w="1276" w:type="dxa"/>
                  <w:vAlign w:val="center"/>
                </w:tcPr>
                <w:p w:rsidR="006D7A10" w:rsidRPr="00AD3389" w:rsidRDefault="00A43A7F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41860971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D7A10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mittel</w:t>
                  </w:r>
                </w:p>
              </w:tc>
              <w:tc>
                <w:tcPr>
                  <w:tcW w:w="1276" w:type="dxa"/>
                  <w:vAlign w:val="center"/>
                </w:tcPr>
                <w:p w:rsidR="006D7A10" w:rsidRPr="00AD3389" w:rsidRDefault="00A43A7F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01000616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D7A10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viel</w:t>
                  </w:r>
                </w:p>
              </w:tc>
              <w:tc>
                <w:tcPr>
                  <w:tcW w:w="1276" w:type="dxa"/>
                  <w:vMerge w:val="restart"/>
                  <w:shd w:val="clear" w:color="auto" w:fill="auto"/>
                  <w:vAlign w:val="center"/>
                </w:tcPr>
                <w:p w:rsidR="006D7A10" w:rsidRPr="00AD3389" w:rsidRDefault="006D7A10" w:rsidP="006D7A10">
                  <w:pPr>
                    <w:tabs>
                      <w:tab w:val="left" w:pos="839"/>
                    </w:tabs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 w:val="restart"/>
                  <w:shd w:val="clear" w:color="auto" w:fill="auto"/>
                  <w:vAlign w:val="center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</w:tr>
            <w:tr w:rsidR="006D7A10" w:rsidRPr="00AD3389" w:rsidTr="006D7A10">
              <w:trPr>
                <w:trHeight w:val="278"/>
              </w:trPr>
              <w:tc>
                <w:tcPr>
                  <w:tcW w:w="5240" w:type="dxa"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r w:rsidRPr="00AD3389">
                    <w:rPr>
                      <w:rFonts w:ascii="Calibri" w:hAnsi="Calibri" w:cs="Calibri"/>
                      <w:sz w:val="18"/>
                    </w:rPr>
                    <w:t>z.B. Bob Marley, Gipsy Kings, Santa Esmeralda, Gloria Estefan</w:t>
                  </w:r>
                </w:p>
              </w:tc>
              <w:tc>
                <w:tcPr>
                  <w:tcW w:w="1276" w:type="dxa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  <w:vMerge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</w:tr>
          </w:tbl>
          <w:p w:rsidR="00291CD9" w:rsidRPr="00AD3389" w:rsidRDefault="00291CD9" w:rsidP="00AD3389">
            <w:pPr>
              <w:spacing w:after="0" w:line="240" w:lineRule="auto"/>
              <w:rPr>
                <w:rFonts w:ascii="Calibri" w:hAnsi="Calibri" w:cs="Calibri"/>
              </w:rPr>
            </w:pPr>
          </w:p>
          <w:p w:rsidR="001B78DB" w:rsidRDefault="00857CD4" w:rsidP="00AD3389">
            <w:pPr>
              <w:spacing w:after="0" w:line="240" w:lineRule="auto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S</w:t>
            </w:r>
            <w:r w:rsidR="00291CD9" w:rsidRPr="00AD3389">
              <w:rPr>
                <w:rFonts w:ascii="Calibri" w:hAnsi="Calibri" w:cs="Calibri"/>
                <w:b/>
              </w:rPr>
              <w:t>onstige Musikwünsche/Anmerkungen</w:t>
            </w:r>
            <w:r w:rsidR="00453FAE" w:rsidRPr="00AD3389">
              <w:rPr>
                <w:rFonts w:ascii="Calibri" w:hAnsi="Calibri" w:cs="Calibri"/>
                <w:b/>
              </w:rPr>
              <w:t>:</w:t>
            </w:r>
          </w:p>
          <w:p w:rsidR="001B78DB" w:rsidRDefault="001B78DB" w:rsidP="00AD3389">
            <w:pPr>
              <w:spacing w:after="0" w:line="240" w:lineRule="auto"/>
              <w:rPr>
                <w:rFonts w:ascii="Calibri" w:hAnsi="Calibri" w:cs="Calibri"/>
                <w:b/>
              </w:rPr>
            </w:pPr>
          </w:p>
          <w:p w:rsidR="001B78DB" w:rsidRDefault="001B78DB" w:rsidP="00AD3389">
            <w:pPr>
              <w:spacing w:after="0" w:line="240" w:lineRule="auto"/>
              <w:rPr>
                <w:rFonts w:ascii="Calibri" w:hAnsi="Calibri" w:cs="Calibri"/>
                <w:b/>
              </w:rPr>
            </w:pPr>
          </w:p>
          <w:p w:rsidR="001B78DB" w:rsidRDefault="001B78DB" w:rsidP="00AD3389">
            <w:pPr>
              <w:spacing w:after="0" w:line="240" w:lineRule="auto"/>
              <w:rPr>
                <w:rFonts w:ascii="Calibri" w:hAnsi="Calibri" w:cs="Calibri"/>
                <w:b/>
              </w:rPr>
            </w:pPr>
          </w:p>
          <w:p w:rsidR="001B78DB" w:rsidRDefault="001B78DB" w:rsidP="00AD3389">
            <w:pPr>
              <w:spacing w:after="0" w:line="240" w:lineRule="auto"/>
              <w:rPr>
                <w:rFonts w:ascii="Calibri" w:hAnsi="Calibri" w:cs="Calibri"/>
                <w:b/>
              </w:rPr>
            </w:pPr>
          </w:p>
          <w:p w:rsidR="001B78DB" w:rsidRDefault="001B78DB" w:rsidP="00AD3389">
            <w:pPr>
              <w:spacing w:after="0" w:line="240" w:lineRule="auto"/>
              <w:rPr>
                <w:rFonts w:ascii="Calibri" w:hAnsi="Calibri" w:cs="Calibri"/>
                <w:b/>
              </w:rPr>
            </w:pPr>
          </w:p>
          <w:tbl>
            <w:tblPr>
              <w:tblW w:w="10064" w:type="dxa"/>
              <w:tblLook w:val="04A0" w:firstRow="1" w:lastRow="0" w:firstColumn="1" w:lastColumn="0" w:noHBand="0" w:noVBand="1"/>
            </w:tblPr>
            <w:tblGrid>
              <w:gridCol w:w="262"/>
              <w:gridCol w:w="4106"/>
              <w:gridCol w:w="1984"/>
              <w:gridCol w:w="2268"/>
              <w:gridCol w:w="1444"/>
            </w:tblGrid>
            <w:tr w:rsidR="009663F4" w:rsidRPr="00AD3389" w:rsidTr="00B90D01">
              <w:trPr>
                <w:trHeight w:val="307"/>
              </w:trPr>
              <w:tc>
                <w:tcPr>
                  <w:tcW w:w="8620" w:type="dxa"/>
                  <w:gridSpan w:val="4"/>
                  <w:shd w:val="clear" w:color="auto" w:fill="auto"/>
                </w:tcPr>
                <w:p w:rsidR="009663F4" w:rsidRPr="00AD3389" w:rsidRDefault="009663F4" w:rsidP="009663F4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  <w:b/>
                    </w:rPr>
                    <w:t>Inklusiv-Leistungen</w:t>
                  </w:r>
                </w:p>
              </w:tc>
              <w:tc>
                <w:tcPr>
                  <w:tcW w:w="1444" w:type="dxa"/>
                </w:tcPr>
                <w:p w:rsidR="009663F4" w:rsidRPr="00AD3389" w:rsidRDefault="009663F4" w:rsidP="009663F4">
                  <w:pPr>
                    <w:spacing w:after="0" w:line="240" w:lineRule="auto"/>
                    <w:jc w:val="center"/>
                    <w:rPr>
                      <w:rFonts w:ascii="Calibri" w:hAnsi="Calibri" w:cs="Calibri"/>
                      <w:b/>
                    </w:rPr>
                  </w:pPr>
                </w:p>
              </w:tc>
            </w:tr>
            <w:tr w:rsidR="009663F4" w:rsidRPr="00AD3389" w:rsidTr="00B90D01">
              <w:trPr>
                <w:trHeight w:val="266"/>
              </w:trPr>
              <w:tc>
                <w:tcPr>
                  <w:tcW w:w="262" w:type="dxa"/>
                  <w:vMerge w:val="restart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4106" w:type="dxa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</w:rPr>
                    <w:t>Musikspieldauer</w:t>
                  </w:r>
                </w:p>
              </w:tc>
              <w:tc>
                <w:tcPr>
                  <w:tcW w:w="4252" w:type="dxa"/>
                  <w:gridSpan w:val="2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  <w:color w:val="000000"/>
                    </w:rPr>
                    <w:t>Open End (max. bis 0</w:t>
                  </w:r>
                  <w:r>
                    <w:rPr>
                      <w:rFonts w:ascii="Calibri" w:hAnsi="Calibri" w:cs="Calibri"/>
                      <w:color w:val="000000"/>
                    </w:rPr>
                    <w:t>3</w:t>
                  </w:r>
                  <w:r w:rsidRPr="00AD3389">
                    <w:rPr>
                      <w:rFonts w:ascii="Calibri" w:hAnsi="Calibri" w:cs="Calibri"/>
                      <w:color w:val="000000"/>
                    </w:rPr>
                    <w:t>:</w:t>
                  </w:r>
                  <w:r>
                    <w:rPr>
                      <w:rFonts w:ascii="Calibri" w:hAnsi="Calibri" w:cs="Calibri"/>
                      <w:color w:val="000000"/>
                    </w:rPr>
                    <w:t>3</w:t>
                  </w:r>
                  <w:r w:rsidRPr="00AD3389">
                    <w:rPr>
                      <w:rFonts w:ascii="Calibri" w:hAnsi="Calibri" w:cs="Calibri"/>
                      <w:color w:val="000000"/>
                    </w:rPr>
                    <w:t>0 Uhr)</w:t>
                  </w:r>
                </w:p>
              </w:tc>
              <w:tc>
                <w:tcPr>
                  <w:tcW w:w="1444" w:type="dxa"/>
                  <w:shd w:val="clear" w:color="auto" w:fill="FFFFFF"/>
                </w:tcPr>
                <w:p w:rsidR="009663F4" w:rsidRPr="00AD3389" w:rsidRDefault="00A43A7F" w:rsidP="009663F4">
                  <w:pPr>
                    <w:spacing w:after="0" w:line="240" w:lineRule="auto"/>
                    <w:jc w:val="center"/>
                    <w:rPr>
                      <w:rFonts w:ascii="Calibri" w:hAnsi="Calibri" w:cs="Calibri"/>
                      <w:color w:val="000000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272395258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9663F4">
                        <w:rPr>
                          <w:rFonts w:ascii="MS Gothic" w:eastAsia="MS Gothic" w:hAnsi="MS Gothic" w:cs="Calibri" w:hint="eastAsia"/>
                        </w:rPr>
                        <w:t>☒</w:t>
                      </w:r>
                    </w:sdtContent>
                  </w:sdt>
                </w:p>
              </w:tc>
            </w:tr>
            <w:tr w:rsidR="009663F4" w:rsidRPr="00AD3389" w:rsidTr="00B90D01">
              <w:trPr>
                <w:trHeight w:val="278"/>
              </w:trPr>
              <w:tc>
                <w:tcPr>
                  <w:tcW w:w="262" w:type="dxa"/>
                  <w:vMerge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4106" w:type="dxa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</w:rPr>
                    <w:t>DJ-Technik</w:t>
                  </w:r>
                </w:p>
              </w:tc>
              <w:tc>
                <w:tcPr>
                  <w:tcW w:w="4252" w:type="dxa"/>
                  <w:gridSpan w:val="2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</w:p>
              </w:tc>
              <w:tc>
                <w:tcPr>
                  <w:tcW w:w="1444" w:type="dxa"/>
                  <w:shd w:val="clear" w:color="auto" w:fill="FFFFFF"/>
                </w:tcPr>
                <w:p w:rsidR="009663F4" w:rsidRPr="00AD3389" w:rsidRDefault="009663F4" w:rsidP="009663F4">
                  <w:pPr>
                    <w:spacing w:after="0" w:line="240" w:lineRule="auto"/>
                    <w:jc w:val="center"/>
                    <w:rPr>
                      <w:rFonts w:ascii="Calibri" w:hAnsi="Calibri" w:cs="Calibri"/>
                    </w:rPr>
                  </w:pPr>
                </w:p>
              </w:tc>
            </w:tr>
            <w:tr w:rsidR="009663F4" w:rsidRPr="00AD3389" w:rsidTr="00B90D01">
              <w:trPr>
                <w:trHeight w:val="278"/>
              </w:trPr>
              <w:tc>
                <w:tcPr>
                  <w:tcW w:w="262" w:type="dxa"/>
                  <w:vMerge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4106" w:type="dxa"/>
                  <w:vMerge w:val="restart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  <w:color w:val="000000"/>
                    </w:rPr>
                    <w:t>1x</w:t>
                  </w:r>
                </w:p>
                <w:p w:rsidR="009663F4" w:rsidRPr="00AD3389" w:rsidRDefault="009663F4" w:rsidP="001B78DB">
                  <w:pPr>
                    <w:spacing w:after="0" w:line="240" w:lineRule="auto"/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  <w:color w:val="000000"/>
                    </w:rPr>
                    <w:t>4x</w:t>
                  </w:r>
                </w:p>
                <w:p w:rsidR="009663F4" w:rsidRPr="00AD3389" w:rsidRDefault="009663F4" w:rsidP="001B78DB">
                  <w:pPr>
                    <w:spacing w:after="0" w:line="240" w:lineRule="auto"/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  <w:color w:val="000000"/>
                    </w:rPr>
                    <w:t>2x</w:t>
                  </w:r>
                </w:p>
                <w:p w:rsidR="009663F4" w:rsidRPr="00AD3389" w:rsidRDefault="009663F4" w:rsidP="001B78DB">
                  <w:pPr>
                    <w:spacing w:after="0" w:line="240" w:lineRule="auto"/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  <w:color w:val="000000"/>
                    </w:rPr>
                    <w:t>1x</w:t>
                  </w:r>
                </w:p>
              </w:tc>
              <w:tc>
                <w:tcPr>
                  <w:tcW w:w="1984" w:type="dxa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  <w:color w:val="000000"/>
                      <w:lang w:val="en-US"/>
                    </w:rPr>
                    <w:t>PA</w:t>
                  </w:r>
                </w:p>
              </w:tc>
              <w:tc>
                <w:tcPr>
                  <w:tcW w:w="2268" w:type="dxa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  <w:color w:val="000000"/>
                    </w:rPr>
                    <w:t>1 Bass 2 Top-Teile</w:t>
                  </w:r>
                </w:p>
              </w:tc>
              <w:tc>
                <w:tcPr>
                  <w:tcW w:w="1444" w:type="dxa"/>
                  <w:shd w:val="clear" w:color="auto" w:fill="FFFFFF"/>
                </w:tcPr>
                <w:p w:rsidR="009663F4" w:rsidRPr="00AD3389" w:rsidRDefault="00A43A7F" w:rsidP="009663F4">
                  <w:pPr>
                    <w:spacing w:after="0" w:line="240" w:lineRule="auto"/>
                    <w:jc w:val="center"/>
                    <w:rPr>
                      <w:rFonts w:ascii="Calibri" w:hAnsi="Calibri" w:cs="Calibri"/>
                      <w:color w:val="000000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540747496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9663F4">
                        <w:rPr>
                          <w:rFonts w:ascii="MS Gothic" w:eastAsia="MS Gothic" w:hAnsi="MS Gothic" w:cs="Calibri" w:hint="eastAsia"/>
                        </w:rPr>
                        <w:t>☒</w:t>
                      </w:r>
                    </w:sdtContent>
                  </w:sdt>
                </w:p>
              </w:tc>
            </w:tr>
            <w:tr w:rsidR="009663F4" w:rsidRPr="00AD3389" w:rsidTr="00B90D01">
              <w:trPr>
                <w:trHeight w:val="278"/>
              </w:trPr>
              <w:tc>
                <w:tcPr>
                  <w:tcW w:w="262" w:type="dxa"/>
                  <w:vMerge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4106" w:type="dxa"/>
                  <w:vMerge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jc w:val="right"/>
                    <w:rPr>
                      <w:rFonts w:ascii="Calibri" w:hAnsi="Calibri" w:cs="Calibri"/>
                      <w:color w:val="000000"/>
                    </w:rPr>
                  </w:pPr>
                </w:p>
              </w:tc>
              <w:tc>
                <w:tcPr>
                  <w:tcW w:w="1984" w:type="dxa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  <w:color w:val="000000"/>
                      <w:lang w:val="en-US"/>
                    </w:rPr>
                    <w:t>Moving-Heads</w:t>
                  </w:r>
                </w:p>
              </w:tc>
              <w:tc>
                <w:tcPr>
                  <w:tcW w:w="2268" w:type="dxa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  <w:color w:val="000000"/>
                      <w:lang w:val="en-US"/>
                    </w:rPr>
                    <w:t>Stairville-MH-X25</w:t>
                  </w:r>
                </w:p>
              </w:tc>
              <w:tc>
                <w:tcPr>
                  <w:tcW w:w="1444" w:type="dxa"/>
                  <w:shd w:val="clear" w:color="auto" w:fill="FFFFFF"/>
                </w:tcPr>
                <w:p w:rsidR="009663F4" w:rsidRPr="00AD3389" w:rsidRDefault="00A43A7F" w:rsidP="009663F4">
                  <w:pPr>
                    <w:spacing w:after="0" w:line="240" w:lineRule="auto"/>
                    <w:jc w:val="center"/>
                    <w:rPr>
                      <w:rFonts w:ascii="Calibri" w:hAnsi="Calibri" w:cs="Calibri"/>
                      <w:color w:val="000000"/>
                      <w:lang w:val="en-US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834525177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9663F4">
                        <w:rPr>
                          <w:rFonts w:ascii="MS Gothic" w:eastAsia="MS Gothic" w:hAnsi="MS Gothic" w:cs="Calibri" w:hint="eastAsia"/>
                        </w:rPr>
                        <w:t>☒</w:t>
                      </w:r>
                    </w:sdtContent>
                  </w:sdt>
                </w:p>
              </w:tc>
            </w:tr>
            <w:tr w:rsidR="009663F4" w:rsidRPr="00AD3389" w:rsidTr="00B90D01">
              <w:trPr>
                <w:trHeight w:val="291"/>
              </w:trPr>
              <w:tc>
                <w:tcPr>
                  <w:tcW w:w="262" w:type="dxa"/>
                  <w:vMerge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4106" w:type="dxa"/>
                  <w:vMerge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jc w:val="right"/>
                    <w:rPr>
                      <w:rFonts w:ascii="Calibri" w:hAnsi="Calibri" w:cs="Calibri"/>
                      <w:color w:val="000000"/>
                    </w:rPr>
                  </w:pPr>
                </w:p>
              </w:tc>
              <w:tc>
                <w:tcPr>
                  <w:tcW w:w="1984" w:type="dxa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  <w:color w:val="000000"/>
                      <w:lang w:val="en-US"/>
                    </w:rPr>
                    <w:t>Quad Par</w:t>
                  </w:r>
                </w:p>
              </w:tc>
              <w:tc>
                <w:tcPr>
                  <w:tcW w:w="2268" w:type="dxa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  <w:color w:val="000000"/>
                      <w:lang w:val="en-US"/>
                    </w:rPr>
                    <w:t>Lightmaxx-CLS-3</w:t>
                  </w:r>
                </w:p>
              </w:tc>
              <w:tc>
                <w:tcPr>
                  <w:tcW w:w="1444" w:type="dxa"/>
                  <w:shd w:val="clear" w:color="auto" w:fill="FFFFFF"/>
                </w:tcPr>
                <w:p w:rsidR="009663F4" w:rsidRPr="00AD3389" w:rsidRDefault="00A43A7F" w:rsidP="009663F4">
                  <w:pPr>
                    <w:spacing w:after="0" w:line="240" w:lineRule="auto"/>
                    <w:jc w:val="center"/>
                    <w:rPr>
                      <w:rFonts w:ascii="Calibri" w:hAnsi="Calibri" w:cs="Calibri"/>
                      <w:color w:val="000000"/>
                      <w:lang w:val="en-US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254279417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9663F4">
                        <w:rPr>
                          <w:rFonts w:ascii="MS Gothic" w:eastAsia="MS Gothic" w:hAnsi="MS Gothic" w:cs="Calibri" w:hint="eastAsia"/>
                        </w:rPr>
                        <w:t>☒</w:t>
                      </w:r>
                    </w:sdtContent>
                  </w:sdt>
                </w:p>
              </w:tc>
            </w:tr>
            <w:tr w:rsidR="009663F4" w:rsidRPr="00AD3389" w:rsidTr="00B90D01">
              <w:trPr>
                <w:trHeight w:val="278"/>
              </w:trPr>
              <w:tc>
                <w:tcPr>
                  <w:tcW w:w="262" w:type="dxa"/>
                  <w:vMerge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4106" w:type="dxa"/>
                  <w:vMerge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jc w:val="right"/>
                    <w:rPr>
                      <w:rFonts w:ascii="Calibri" w:hAnsi="Calibri" w:cs="Calibri"/>
                      <w:color w:val="000000"/>
                    </w:rPr>
                  </w:pPr>
                </w:p>
              </w:tc>
              <w:tc>
                <w:tcPr>
                  <w:tcW w:w="1984" w:type="dxa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  <w:color w:val="000000"/>
                    </w:rPr>
                    <w:t>DJ Stand</w:t>
                  </w:r>
                </w:p>
              </w:tc>
              <w:tc>
                <w:tcPr>
                  <w:tcW w:w="2268" w:type="dxa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  <w:color w:val="000000"/>
                    </w:rPr>
                    <w:t>DMS-4</w:t>
                  </w:r>
                </w:p>
              </w:tc>
              <w:tc>
                <w:tcPr>
                  <w:tcW w:w="1444" w:type="dxa"/>
                  <w:shd w:val="clear" w:color="auto" w:fill="FFFFFF"/>
                </w:tcPr>
                <w:p w:rsidR="009663F4" w:rsidRPr="00AD3389" w:rsidRDefault="00A43A7F" w:rsidP="009663F4">
                  <w:pPr>
                    <w:spacing w:after="0" w:line="240" w:lineRule="auto"/>
                    <w:jc w:val="center"/>
                    <w:rPr>
                      <w:rFonts w:ascii="Calibri" w:hAnsi="Calibri" w:cs="Calibri"/>
                      <w:color w:val="000000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135558493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9663F4">
                        <w:rPr>
                          <w:rFonts w:ascii="MS Gothic" w:eastAsia="MS Gothic" w:hAnsi="MS Gothic" w:cs="Calibri" w:hint="eastAsia"/>
                        </w:rPr>
                        <w:t>☒</w:t>
                      </w:r>
                    </w:sdtContent>
                  </w:sdt>
                </w:p>
              </w:tc>
            </w:tr>
            <w:tr w:rsidR="009663F4" w:rsidRPr="00AD3389" w:rsidTr="00B90D01">
              <w:trPr>
                <w:trHeight w:val="278"/>
              </w:trPr>
              <w:tc>
                <w:tcPr>
                  <w:tcW w:w="262" w:type="dxa"/>
                  <w:vMerge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4106" w:type="dxa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</w:rPr>
                    <w:t>Größe der DJ-Technik</w:t>
                  </w:r>
                </w:p>
              </w:tc>
              <w:tc>
                <w:tcPr>
                  <w:tcW w:w="4252" w:type="dxa"/>
                  <w:gridSpan w:val="2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</w:rPr>
                    <w:t>Mittel - bis ca. 100 Gäste</w:t>
                  </w:r>
                </w:p>
              </w:tc>
              <w:tc>
                <w:tcPr>
                  <w:tcW w:w="1444" w:type="dxa"/>
                  <w:shd w:val="clear" w:color="auto" w:fill="FFFFFF"/>
                </w:tcPr>
                <w:p w:rsidR="009663F4" w:rsidRPr="00AD3389" w:rsidRDefault="00A43A7F" w:rsidP="009663F4">
                  <w:pPr>
                    <w:spacing w:after="0" w:line="240" w:lineRule="auto"/>
                    <w:jc w:val="center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856186832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9663F4">
                        <w:rPr>
                          <w:rFonts w:ascii="MS Gothic" w:eastAsia="MS Gothic" w:hAnsi="MS Gothic" w:cs="Calibri" w:hint="eastAsia"/>
                        </w:rPr>
                        <w:t>☒</w:t>
                      </w:r>
                    </w:sdtContent>
                  </w:sdt>
                </w:p>
              </w:tc>
            </w:tr>
            <w:tr w:rsidR="009663F4" w:rsidRPr="00AD3389" w:rsidTr="00B90D01">
              <w:trPr>
                <w:trHeight w:val="278"/>
              </w:trPr>
              <w:tc>
                <w:tcPr>
                  <w:tcW w:w="262" w:type="dxa"/>
                  <w:vMerge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8358" w:type="dxa"/>
                  <w:gridSpan w:val="3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</w:rPr>
                    <w:t>Hintergrundmusik</w:t>
                  </w:r>
                </w:p>
              </w:tc>
              <w:tc>
                <w:tcPr>
                  <w:tcW w:w="1444" w:type="dxa"/>
                  <w:shd w:val="clear" w:color="auto" w:fill="FFFFFF"/>
                </w:tcPr>
                <w:p w:rsidR="009663F4" w:rsidRPr="00AD3389" w:rsidRDefault="00A43A7F" w:rsidP="009663F4">
                  <w:pPr>
                    <w:spacing w:after="0" w:line="240" w:lineRule="auto"/>
                    <w:jc w:val="center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462774244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9663F4">
                        <w:rPr>
                          <w:rFonts w:ascii="MS Gothic" w:eastAsia="MS Gothic" w:hAnsi="MS Gothic" w:cs="Calibri" w:hint="eastAsia"/>
                        </w:rPr>
                        <w:t>☒</w:t>
                      </w:r>
                    </w:sdtContent>
                  </w:sdt>
                </w:p>
              </w:tc>
            </w:tr>
            <w:tr w:rsidR="009663F4" w:rsidRPr="00AD3389" w:rsidTr="00B90D01">
              <w:trPr>
                <w:trHeight w:val="291"/>
              </w:trPr>
              <w:tc>
                <w:tcPr>
                  <w:tcW w:w="262" w:type="dxa"/>
                  <w:vMerge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8358" w:type="dxa"/>
                  <w:gridSpan w:val="3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</w:rPr>
                    <w:t>Persönliches Vorgespräch</w:t>
                  </w:r>
                </w:p>
              </w:tc>
              <w:tc>
                <w:tcPr>
                  <w:tcW w:w="1444" w:type="dxa"/>
                  <w:shd w:val="clear" w:color="auto" w:fill="FFFFFF"/>
                </w:tcPr>
                <w:p w:rsidR="009663F4" w:rsidRPr="00AD3389" w:rsidRDefault="00A43A7F" w:rsidP="009663F4">
                  <w:pPr>
                    <w:spacing w:after="0" w:line="240" w:lineRule="auto"/>
                    <w:jc w:val="center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691109558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9663F4">
                        <w:rPr>
                          <w:rFonts w:ascii="MS Gothic" w:eastAsia="MS Gothic" w:hAnsi="MS Gothic" w:cs="Calibri" w:hint="eastAsia"/>
                        </w:rPr>
                        <w:t>☒</w:t>
                      </w:r>
                    </w:sdtContent>
                  </w:sdt>
                </w:p>
              </w:tc>
            </w:tr>
            <w:tr w:rsidR="009663F4" w:rsidRPr="00AD3389" w:rsidTr="00B90D01">
              <w:trPr>
                <w:trHeight w:val="278"/>
              </w:trPr>
              <w:tc>
                <w:tcPr>
                  <w:tcW w:w="262" w:type="dxa"/>
                  <w:vMerge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8358" w:type="dxa"/>
                  <w:gridSpan w:val="3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</w:rPr>
                    <w:t>Zweites Mikrofon für Gäste</w:t>
                  </w:r>
                </w:p>
              </w:tc>
              <w:tc>
                <w:tcPr>
                  <w:tcW w:w="1444" w:type="dxa"/>
                  <w:shd w:val="clear" w:color="auto" w:fill="FFFFFF"/>
                </w:tcPr>
                <w:p w:rsidR="009663F4" w:rsidRPr="00AD3389" w:rsidRDefault="00A43A7F" w:rsidP="009663F4">
                  <w:pPr>
                    <w:spacing w:after="0" w:line="240" w:lineRule="auto"/>
                    <w:jc w:val="center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115982316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9663F4">
                        <w:rPr>
                          <w:rFonts w:ascii="MS Gothic" w:eastAsia="MS Gothic" w:hAnsi="MS Gothic" w:cs="Calibri" w:hint="eastAsia"/>
                        </w:rPr>
                        <w:t>☒</w:t>
                      </w:r>
                    </w:sdtContent>
                  </w:sdt>
                </w:p>
              </w:tc>
            </w:tr>
            <w:tr w:rsidR="009663F4" w:rsidRPr="00AD3389" w:rsidTr="00B90D01">
              <w:trPr>
                <w:trHeight w:val="284"/>
              </w:trPr>
              <w:tc>
                <w:tcPr>
                  <w:tcW w:w="8620" w:type="dxa"/>
                  <w:gridSpan w:val="4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444" w:type="dxa"/>
                  <w:shd w:val="clear" w:color="auto" w:fill="FFFFFF"/>
                </w:tcPr>
                <w:p w:rsidR="009663F4" w:rsidRPr="00AD3389" w:rsidRDefault="009663F4" w:rsidP="009663F4">
                  <w:pPr>
                    <w:spacing w:after="0" w:line="240" w:lineRule="auto"/>
                    <w:jc w:val="center"/>
                    <w:rPr>
                      <w:rFonts w:ascii="Calibri" w:hAnsi="Calibri" w:cs="Calibri"/>
                    </w:rPr>
                  </w:pPr>
                </w:p>
              </w:tc>
            </w:tr>
            <w:tr w:rsidR="009663F4" w:rsidRPr="00AD3389" w:rsidTr="00B90D01">
              <w:trPr>
                <w:trHeight w:val="356"/>
              </w:trPr>
              <w:tc>
                <w:tcPr>
                  <w:tcW w:w="8620" w:type="dxa"/>
                  <w:gridSpan w:val="4"/>
                  <w:shd w:val="clear" w:color="auto" w:fill="auto"/>
                </w:tcPr>
                <w:p w:rsidR="009663F4" w:rsidRPr="00AD3389" w:rsidRDefault="009663F4" w:rsidP="009663F4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b/>
                    </w:rPr>
                    <w:t>E</w:t>
                  </w:r>
                  <w:r w:rsidRPr="00AD3389">
                    <w:rPr>
                      <w:rFonts w:ascii="Calibri" w:hAnsi="Calibri" w:cs="Calibri"/>
                      <w:b/>
                    </w:rPr>
                    <w:t>xtras</w:t>
                  </w:r>
                </w:p>
              </w:tc>
              <w:tc>
                <w:tcPr>
                  <w:tcW w:w="1444" w:type="dxa"/>
                </w:tcPr>
                <w:p w:rsidR="009663F4" w:rsidRDefault="009663F4" w:rsidP="009663F4">
                  <w:pPr>
                    <w:spacing w:after="0" w:line="240" w:lineRule="auto"/>
                    <w:jc w:val="center"/>
                    <w:rPr>
                      <w:rFonts w:ascii="Calibri" w:hAnsi="Calibri" w:cs="Calibri"/>
                      <w:b/>
                    </w:rPr>
                  </w:pPr>
                </w:p>
              </w:tc>
            </w:tr>
            <w:tr w:rsidR="009663F4" w:rsidRPr="00AD3389" w:rsidTr="00B90D01">
              <w:trPr>
                <w:trHeight w:val="266"/>
              </w:trPr>
              <w:tc>
                <w:tcPr>
                  <w:tcW w:w="262" w:type="dxa"/>
                  <w:vMerge w:val="restart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4106" w:type="dxa"/>
                  <w:shd w:val="clear" w:color="auto" w:fill="FFFFFF"/>
                </w:tcPr>
                <w:p w:rsidR="009663F4" w:rsidRPr="008B32CA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  <w:b/>
                    </w:rPr>
                  </w:pPr>
                  <w:r w:rsidRPr="008B32CA">
                    <w:rPr>
                      <w:rFonts w:ascii="Calibri" w:hAnsi="Calibri" w:cs="Calibri"/>
                      <w:b/>
                    </w:rPr>
                    <w:t>Zusätzliche Lichteffekte</w:t>
                  </w:r>
                </w:p>
              </w:tc>
              <w:tc>
                <w:tcPr>
                  <w:tcW w:w="4252" w:type="dxa"/>
                  <w:gridSpan w:val="2"/>
                  <w:shd w:val="clear" w:color="auto" w:fill="FFFFFF"/>
                </w:tcPr>
                <w:p w:rsidR="009663F4" w:rsidRPr="008B32CA" w:rsidRDefault="009663F4" w:rsidP="001B78DB">
                  <w:pPr>
                    <w:spacing w:after="0" w:line="240" w:lineRule="auto"/>
                    <w:jc w:val="right"/>
                    <w:rPr>
                      <w:rFonts w:ascii="Calibri" w:hAnsi="Calibri" w:cs="Calibri"/>
                      <w:b/>
                    </w:rPr>
                  </w:pPr>
                  <w:r w:rsidRPr="008B32CA">
                    <w:rPr>
                      <w:rFonts w:ascii="Calibri" w:hAnsi="Calibri" w:cs="Calibri"/>
                      <w:b/>
                    </w:rPr>
                    <w:t>100,00€</w:t>
                  </w:r>
                </w:p>
              </w:tc>
              <w:tc>
                <w:tcPr>
                  <w:tcW w:w="1444" w:type="dxa"/>
                  <w:shd w:val="clear" w:color="auto" w:fill="FFFFFF"/>
                </w:tcPr>
                <w:p w:rsidR="009663F4" w:rsidRDefault="00A43A7F" w:rsidP="009663F4">
                  <w:pPr>
                    <w:spacing w:after="0" w:line="240" w:lineRule="auto"/>
                    <w:jc w:val="center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065764018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7E4472">
                        <w:rPr>
                          <w:rFonts w:ascii="MS Gothic" w:eastAsia="MS Gothic" w:hAnsi="MS Gothic" w:cs="Calibri" w:hint="eastAsia"/>
                        </w:rPr>
                        <w:t>☒</w:t>
                      </w:r>
                    </w:sdtContent>
                  </w:sdt>
                </w:p>
              </w:tc>
            </w:tr>
            <w:tr w:rsidR="009663F4" w:rsidRPr="00AD3389" w:rsidTr="00B90D01">
              <w:trPr>
                <w:trHeight w:val="291"/>
              </w:trPr>
              <w:tc>
                <w:tcPr>
                  <w:tcW w:w="262" w:type="dxa"/>
                  <w:vMerge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4106" w:type="dxa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proofErr w:type="spellStart"/>
                  <w:r w:rsidRPr="00AD3389">
                    <w:rPr>
                      <w:rFonts w:ascii="Calibri" w:hAnsi="Calibri" w:cs="Calibri"/>
                    </w:rPr>
                    <w:t>Beamer</w:t>
                  </w:r>
                  <w:proofErr w:type="spellEnd"/>
                  <w:r w:rsidRPr="00AD3389">
                    <w:rPr>
                      <w:rFonts w:ascii="Calibri" w:hAnsi="Calibri" w:cs="Calibri"/>
                    </w:rPr>
                    <w:t xml:space="preserve"> &amp; Leinwand</w:t>
                  </w:r>
                </w:p>
              </w:tc>
              <w:tc>
                <w:tcPr>
                  <w:tcW w:w="4252" w:type="dxa"/>
                  <w:gridSpan w:val="2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jc w:val="right"/>
                    <w:rPr>
                      <w:rFonts w:ascii="Calibri" w:hAnsi="Calibri" w:cs="Calibri"/>
                    </w:rPr>
                  </w:pPr>
                  <w:r w:rsidRPr="00AD3389">
                    <w:rPr>
                      <w:rFonts w:ascii="Calibri" w:hAnsi="Calibri" w:cs="Calibri"/>
                    </w:rPr>
                    <w:t>150,00€</w:t>
                  </w:r>
                </w:p>
              </w:tc>
              <w:tc>
                <w:tcPr>
                  <w:tcW w:w="1444" w:type="dxa"/>
                  <w:shd w:val="clear" w:color="auto" w:fill="FFFFFF"/>
                </w:tcPr>
                <w:p w:rsidR="009663F4" w:rsidRDefault="00A43A7F" w:rsidP="009663F4">
                  <w:pPr>
                    <w:spacing w:after="0" w:line="240" w:lineRule="auto"/>
                    <w:jc w:val="center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25480747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9663F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</w:p>
              </w:tc>
            </w:tr>
            <w:tr w:rsidR="009663F4" w:rsidRPr="00AD3389" w:rsidTr="00B90D01">
              <w:trPr>
                <w:trHeight w:val="278"/>
              </w:trPr>
              <w:tc>
                <w:tcPr>
                  <w:tcW w:w="262" w:type="dxa"/>
                  <w:vMerge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4106" w:type="dxa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r w:rsidRPr="00AD3389">
                    <w:rPr>
                      <w:rFonts w:ascii="Calibri" w:hAnsi="Calibri" w:cs="Calibri"/>
                    </w:rPr>
                    <w:t>Video-Show</w:t>
                  </w:r>
                </w:p>
              </w:tc>
              <w:tc>
                <w:tcPr>
                  <w:tcW w:w="4252" w:type="dxa"/>
                  <w:gridSpan w:val="2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jc w:val="right"/>
                    <w:rPr>
                      <w:rFonts w:ascii="Calibri" w:hAnsi="Calibri" w:cs="Calibri"/>
                    </w:rPr>
                  </w:pPr>
                  <w:r w:rsidRPr="00AD3389">
                    <w:rPr>
                      <w:rFonts w:ascii="Calibri" w:hAnsi="Calibri" w:cs="Calibri"/>
                    </w:rPr>
                    <w:t>200,00€</w:t>
                  </w:r>
                </w:p>
              </w:tc>
              <w:tc>
                <w:tcPr>
                  <w:tcW w:w="1444" w:type="dxa"/>
                  <w:shd w:val="clear" w:color="auto" w:fill="FFFFFF"/>
                </w:tcPr>
                <w:p w:rsidR="009663F4" w:rsidRDefault="00A43A7F" w:rsidP="009663F4">
                  <w:pPr>
                    <w:spacing w:after="0" w:line="240" w:lineRule="auto"/>
                    <w:jc w:val="center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40040760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9663F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</w:p>
              </w:tc>
            </w:tr>
            <w:tr w:rsidR="009663F4" w:rsidRPr="00AD3389" w:rsidTr="00B90D01">
              <w:trPr>
                <w:trHeight w:val="278"/>
              </w:trPr>
              <w:tc>
                <w:tcPr>
                  <w:tcW w:w="262" w:type="dxa"/>
                  <w:vMerge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4106" w:type="dxa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  <w:shd w:val="clear" w:color="auto" w:fill="F2F2F2"/>
                    </w:rPr>
                  </w:pPr>
                  <w:r w:rsidRPr="00AD3389">
                    <w:rPr>
                      <w:rFonts w:ascii="Calibri" w:hAnsi="Calibri" w:cs="Calibri"/>
                    </w:rPr>
                    <w:t>Fremdnutzung DJ-Technik</w:t>
                  </w:r>
                </w:p>
              </w:tc>
              <w:tc>
                <w:tcPr>
                  <w:tcW w:w="4252" w:type="dxa"/>
                  <w:gridSpan w:val="2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jc w:val="right"/>
                    <w:rPr>
                      <w:rFonts w:ascii="Calibri" w:hAnsi="Calibri" w:cs="Calibri"/>
                      <w:color w:val="000000"/>
                      <w:shd w:val="clear" w:color="auto" w:fill="F2F2F2"/>
                    </w:rPr>
                  </w:pPr>
                  <w:r w:rsidRPr="00AD3389">
                    <w:rPr>
                      <w:rFonts w:ascii="Calibri" w:hAnsi="Calibri" w:cs="Calibri"/>
                    </w:rPr>
                    <w:t>150,00€</w:t>
                  </w:r>
                </w:p>
              </w:tc>
              <w:tc>
                <w:tcPr>
                  <w:tcW w:w="1444" w:type="dxa"/>
                  <w:shd w:val="clear" w:color="auto" w:fill="FFFFFF"/>
                </w:tcPr>
                <w:p w:rsidR="009663F4" w:rsidRDefault="00A43A7F" w:rsidP="009663F4">
                  <w:pPr>
                    <w:spacing w:after="0" w:line="240" w:lineRule="auto"/>
                    <w:jc w:val="center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44307323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9663F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</w:p>
              </w:tc>
            </w:tr>
            <w:tr w:rsidR="009663F4" w:rsidRPr="00AD3389" w:rsidTr="00B90D01">
              <w:trPr>
                <w:trHeight w:val="278"/>
              </w:trPr>
              <w:tc>
                <w:tcPr>
                  <w:tcW w:w="262" w:type="dxa"/>
                  <w:vMerge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4106" w:type="dxa"/>
                  <w:shd w:val="clear" w:color="auto" w:fill="FFFFFF"/>
                </w:tcPr>
                <w:p w:rsidR="009663F4" w:rsidRPr="008B32CA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  <w:b/>
                    </w:rPr>
                  </w:pPr>
                  <w:r w:rsidRPr="008B32CA">
                    <w:rPr>
                      <w:rFonts w:ascii="Calibri" w:hAnsi="Calibri" w:cs="Calibri"/>
                      <w:b/>
                    </w:rPr>
                    <w:t>4-Punkt-Traversen im Bundle</w:t>
                  </w:r>
                </w:p>
              </w:tc>
              <w:tc>
                <w:tcPr>
                  <w:tcW w:w="4252" w:type="dxa"/>
                  <w:gridSpan w:val="2"/>
                  <w:shd w:val="clear" w:color="auto" w:fill="FFFFFF"/>
                </w:tcPr>
                <w:p w:rsidR="009663F4" w:rsidRPr="008B32CA" w:rsidRDefault="009663F4" w:rsidP="001B78DB">
                  <w:pPr>
                    <w:spacing w:after="0" w:line="240" w:lineRule="auto"/>
                    <w:jc w:val="right"/>
                    <w:rPr>
                      <w:rFonts w:ascii="Calibri" w:hAnsi="Calibri" w:cs="Calibri"/>
                      <w:b/>
                      <w:color w:val="000000"/>
                    </w:rPr>
                  </w:pPr>
                  <w:r w:rsidRPr="008B32CA">
                    <w:rPr>
                      <w:rFonts w:ascii="Calibri" w:hAnsi="Calibri" w:cs="Calibri"/>
                      <w:b/>
                    </w:rPr>
                    <w:t>100,00€</w:t>
                  </w:r>
                </w:p>
              </w:tc>
              <w:tc>
                <w:tcPr>
                  <w:tcW w:w="1444" w:type="dxa"/>
                  <w:shd w:val="clear" w:color="auto" w:fill="FFFFFF"/>
                </w:tcPr>
                <w:p w:rsidR="009663F4" w:rsidRPr="008B32CA" w:rsidRDefault="00A43A7F" w:rsidP="009663F4">
                  <w:pPr>
                    <w:spacing w:after="0" w:line="240" w:lineRule="auto"/>
                    <w:jc w:val="center"/>
                    <w:rPr>
                      <w:rFonts w:ascii="Calibri" w:hAnsi="Calibri" w:cs="Calibri"/>
                      <w:b/>
                    </w:rPr>
                  </w:pPr>
                  <w:sdt>
                    <w:sdtPr>
                      <w:rPr>
                        <w:rFonts w:ascii="Calibri" w:hAnsi="Calibri" w:cs="Calibri"/>
                        <w:b/>
                      </w:rPr>
                      <w:id w:val="-533352824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7E4472" w:rsidRPr="008B32CA">
                        <w:rPr>
                          <w:rFonts w:ascii="MS Gothic" w:eastAsia="MS Gothic" w:hAnsi="MS Gothic" w:cs="Calibri" w:hint="eastAsia"/>
                          <w:b/>
                        </w:rPr>
                        <w:t>☒</w:t>
                      </w:r>
                    </w:sdtContent>
                  </w:sdt>
                </w:p>
              </w:tc>
            </w:tr>
            <w:tr w:rsidR="009663F4" w:rsidRPr="00AD3389" w:rsidTr="00B90D01">
              <w:trPr>
                <w:trHeight w:val="278"/>
              </w:trPr>
              <w:tc>
                <w:tcPr>
                  <w:tcW w:w="262" w:type="dxa"/>
                  <w:vMerge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</w:p>
              </w:tc>
              <w:tc>
                <w:tcPr>
                  <w:tcW w:w="4106" w:type="dxa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  <w:color w:val="000000"/>
                    </w:rPr>
                    <w:t>Sonstiges</w:t>
                  </w:r>
                </w:p>
              </w:tc>
              <w:tc>
                <w:tcPr>
                  <w:tcW w:w="4252" w:type="dxa"/>
                  <w:gridSpan w:val="2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</w:rPr>
                    <w:t>0,00€</w:t>
                  </w:r>
                </w:p>
              </w:tc>
              <w:tc>
                <w:tcPr>
                  <w:tcW w:w="1444" w:type="dxa"/>
                  <w:shd w:val="clear" w:color="auto" w:fill="FFFFFF"/>
                </w:tcPr>
                <w:p w:rsidR="009663F4" w:rsidRPr="00AD3389" w:rsidRDefault="009663F4" w:rsidP="009663F4">
                  <w:pPr>
                    <w:spacing w:after="0" w:line="240" w:lineRule="auto"/>
                    <w:jc w:val="center"/>
                    <w:rPr>
                      <w:rFonts w:ascii="Calibri" w:hAnsi="Calibri" w:cs="Calibri"/>
                      <w:color w:val="000000"/>
                    </w:rPr>
                  </w:pPr>
                </w:p>
              </w:tc>
            </w:tr>
          </w:tbl>
          <w:p w:rsidR="001B78DB" w:rsidRPr="001B78DB" w:rsidRDefault="001B78DB" w:rsidP="00AD3389">
            <w:pPr>
              <w:spacing w:after="0" w:line="240" w:lineRule="auto"/>
              <w:rPr>
                <w:rFonts w:ascii="Calibri" w:hAnsi="Calibri" w:cs="Calibri"/>
                <w:b/>
              </w:rPr>
            </w:pPr>
          </w:p>
          <w:p w:rsidR="001B78DB" w:rsidRDefault="001B78DB" w:rsidP="00AD3389">
            <w:pPr>
              <w:spacing w:after="0" w:line="240" w:lineRule="auto"/>
              <w:rPr>
                <w:rFonts w:ascii="Calibri" w:hAnsi="Calibri" w:cs="Calibri"/>
              </w:rPr>
            </w:pPr>
          </w:p>
          <w:p w:rsidR="00B90D01" w:rsidRDefault="00B90D01" w:rsidP="00AD3389">
            <w:pPr>
              <w:spacing w:after="0" w:line="240" w:lineRule="auto"/>
              <w:rPr>
                <w:rFonts w:ascii="Calibri" w:hAnsi="Calibri" w:cs="Calibri"/>
              </w:rPr>
            </w:pPr>
          </w:p>
          <w:p w:rsidR="001B78DB" w:rsidRDefault="001B78DB" w:rsidP="00AD3389">
            <w:pPr>
              <w:spacing w:after="0" w:line="240" w:lineRule="auto"/>
              <w:rPr>
                <w:rFonts w:ascii="Calibri" w:hAnsi="Calibri" w:cs="Calibri"/>
              </w:rPr>
            </w:pPr>
          </w:p>
          <w:p w:rsidR="001B78DB" w:rsidRDefault="001B78DB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</w:p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AD3389">
              <w:rPr>
                <w:rFonts w:ascii="Calibri" w:hAnsi="Calibri" w:cs="Calibri"/>
                <w:b/>
                <w:color w:val="000000"/>
              </w:rPr>
              <w:t>Aufbau/Musik/DJ Beginn</w:t>
            </w:r>
          </w:p>
        </w:tc>
      </w:tr>
      <w:tr w:rsidR="00AD3389" w:rsidRPr="00AD3389" w:rsidTr="00AD3389">
        <w:trPr>
          <w:trHeight w:val="274"/>
        </w:trPr>
        <w:tc>
          <w:tcPr>
            <w:tcW w:w="2551" w:type="dxa"/>
            <w:vMerge w:val="restart"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lastRenderedPageBreak/>
              <w:t>00.00.201</w:t>
            </w:r>
            <w:r w:rsidR="003F06CC" w:rsidRPr="00AD3389"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2477" w:type="dxa"/>
            <w:shd w:val="clear" w:color="auto" w:fill="auto"/>
          </w:tcPr>
          <w:p w:rsidR="00E8412F" w:rsidRPr="008F152B" w:rsidRDefault="008F152B" w:rsidP="008F152B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8F152B">
              <w:rPr>
                <w:rFonts w:ascii="Calibri" w:hAnsi="Calibri" w:cs="Calibri"/>
                <w:b/>
                <w:color w:val="000000"/>
              </w:rPr>
              <w:t>14</w:t>
            </w:r>
            <w:r w:rsidR="00E8412F" w:rsidRPr="008F152B">
              <w:rPr>
                <w:rFonts w:ascii="Calibri" w:hAnsi="Calibri" w:cs="Calibri"/>
                <w:b/>
                <w:color w:val="000000"/>
              </w:rPr>
              <w:t>:00 Uhr</w:t>
            </w:r>
          </w:p>
        </w:tc>
        <w:tc>
          <w:tcPr>
            <w:tcW w:w="1634" w:type="dxa"/>
            <w:shd w:val="clear" w:color="auto" w:fill="auto"/>
          </w:tcPr>
          <w:p w:rsidR="00E8412F" w:rsidRPr="008F152B" w:rsidRDefault="00E8412F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8F152B">
              <w:rPr>
                <w:rFonts w:ascii="Calibri" w:hAnsi="Calibri" w:cs="Calibri"/>
                <w:b/>
                <w:color w:val="000000"/>
              </w:rPr>
              <w:t>Aufbau</w:t>
            </w:r>
          </w:p>
        </w:tc>
        <w:tc>
          <w:tcPr>
            <w:tcW w:w="3596" w:type="dxa"/>
            <w:shd w:val="clear" w:color="auto" w:fill="auto"/>
          </w:tcPr>
          <w:p w:rsidR="00E8412F" w:rsidRPr="008F152B" w:rsidRDefault="00E8412F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8F152B">
              <w:rPr>
                <w:rFonts w:ascii="Calibri" w:hAnsi="Calibri" w:cs="Calibri"/>
                <w:b/>
                <w:color w:val="000000"/>
              </w:rPr>
              <w:t>siehe Technik</w:t>
            </w:r>
          </w:p>
        </w:tc>
      </w:tr>
      <w:tr w:rsidR="00AD3389" w:rsidRPr="00AD3389" w:rsidTr="00AD3389">
        <w:trPr>
          <w:trHeight w:val="288"/>
        </w:trPr>
        <w:tc>
          <w:tcPr>
            <w:tcW w:w="2551" w:type="dxa"/>
            <w:vMerge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2477" w:type="dxa"/>
            <w:shd w:val="clear" w:color="auto" w:fill="auto"/>
          </w:tcPr>
          <w:p w:rsidR="00E8412F" w:rsidRPr="00AD3389" w:rsidRDefault="006248EE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 xml:space="preserve">00:00 </w:t>
            </w:r>
            <w:r w:rsidR="00E8412F" w:rsidRPr="00AD3389">
              <w:rPr>
                <w:rFonts w:ascii="Calibri" w:hAnsi="Calibri" w:cs="Calibri"/>
                <w:color w:val="000000"/>
              </w:rPr>
              <w:t>Uhr</w:t>
            </w:r>
          </w:p>
        </w:tc>
        <w:tc>
          <w:tcPr>
            <w:tcW w:w="1634" w:type="dxa"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>Check</w:t>
            </w:r>
          </w:p>
        </w:tc>
        <w:tc>
          <w:tcPr>
            <w:tcW w:w="3596" w:type="dxa"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>Sound und Light</w:t>
            </w:r>
          </w:p>
        </w:tc>
      </w:tr>
      <w:tr w:rsidR="00AD3389" w:rsidRPr="00AD3389" w:rsidTr="00AD3389">
        <w:trPr>
          <w:trHeight w:val="274"/>
        </w:trPr>
        <w:tc>
          <w:tcPr>
            <w:tcW w:w="2551" w:type="dxa"/>
            <w:vMerge w:val="restart"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>00.00.201</w:t>
            </w:r>
            <w:r w:rsidR="003F06CC" w:rsidRPr="00AD3389"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2477" w:type="dxa"/>
            <w:shd w:val="clear" w:color="auto" w:fill="auto"/>
          </w:tcPr>
          <w:p w:rsidR="00E8412F" w:rsidRPr="00DE54FC" w:rsidRDefault="00DE54FC" w:rsidP="00DE54FC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DE54FC">
              <w:rPr>
                <w:rFonts w:ascii="Calibri" w:hAnsi="Calibri" w:cs="Calibri"/>
                <w:b/>
                <w:color w:val="000000"/>
              </w:rPr>
              <w:t>18</w:t>
            </w:r>
            <w:r w:rsidR="006248EE" w:rsidRPr="00DE54FC">
              <w:rPr>
                <w:rFonts w:ascii="Calibri" w:hAnsi="Calibri" w:cs="Calibri"/>
                <w:b/>
                <w:color w:val="000000"/>
              </w:rPr>
              <w:t>:</w:t>
            </w:r>
            <w:r w:rsidRPr="00DE54FC">
              <w:rPr>
                <w:rFonts w:ascii="Calibri" w:hAnsi="Calibri" w:cs="Calibri"/>
                <w:b/>
                <w:color w:val="000000"/>
              </w:rPr>
              <w:t>3</w:t>
            </w:r>
            <w:r w:rsidR="006248EE" w:rsidRPr="00DE54FC">
              <w:rPr>
                <w:rFonts w:ascii="Calibri" w:hAnsi="Calibri" w:cs="Calibri"/>
                <w:b/>
                <w:color w:val="000000"/>
              </w:rPr>
              <w:t xml:space="preserve">0 </w:t>
            </w:r>
            <w:r w:rsidR="00E8412F" w:rsidRPr="00DE54FC">
              <w:rPr>
                <w:rFonts w:ascii="Calibri" w:hAnsi="Calibri" w:cs="Calibri"/>
                <w:b/>
                <w:color w:val="000000"/>
              </w:rPr>
              <w:t>Uhr</w:t>
            </w:r>
          </w:p>
        </w:tc>
        <w:tc>
          <w:tcPr>
            <w:tcW w:w="1634" w:type="dxa"/>
            <w:shd w:val="clear" w:color="auto" w:fill="auto"/>
          </w:tcPr>
          <w:p w:rsidR="00E8412F" w:rsidRPr="00DE54FC" w:rsidRDefault="00E8412F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DE54FC">
              <w:rPr>
                <w:rFonts w:ascii="Calibri" w:hAnsi="Calibri" w:cs="Calibri"/>
                <w:b/>
                <w:color w:val="000000"/>
              </w:rPr>
              <w:t>Standby</w:t>
            </w:r>
          </w:p>
        </w:tc>
        <w:tc>
          <w:tcPr>
            <w:tcW w:w="3596" w:type="dxa"/>
            <w:shd w:val="clear" w:color="auto" w:fill="auto"/>
          </w:tcPr>
          <w:p w:rsidR="00E8412F" w:rsidRPr="00DE54FC" w:rsidRDefault="0050483D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DE54FC">
              <w:rPr>
                <w:rFonts w:ascii="Calibri" w:hAnsi="Calibri" w:cs="Calibri"/>
                <w:b/>
                <w:color w:val="000000"/>
              </w:rPr>
              <w:t>Vorbereitungen</w:t>
            </w:r>
          </w:p>
        </w:tc>
      </w:tr>
      <w:tr w:rsidR="00AD3389" w:rsidRPr="00AD3389" w:rsidTr="00AD3389">
        <w:trPr>
          <w:trHeight w:val="274"/>
        </w:trPr>
        <w:tc>
          <w:tcPr>
            <w:tcW w:w="2551" w:type="dxa"/>
            <w:vMerge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2477" w:type="dxa"/>
            <w:shd w:val="clear" w:color="auto" w:fill="auto"/>
          </w:tcPr>
          <w:p w:rsidR="00E8412F" w:rsidRPr="008A7C90" w:rsidRDefault="008A7C90" w:rsidP="00AD3389">
            <w:pPr>
              <w:spacing w:after="0" w:line="240" w:lineRule="auto"/>
              <w:rPr>
                <w:rFonts w:ascii="Calibri" w:hAnsi="Calibri" w:cs="Calibri"/>
                <w:b/>
                <w:color w:val="FF0000"/>
              </w:rPr>
            </w:pPr>
            <w:r w:rsidRPr="008A7C90">
              <w:rPr>
                <w:rFonts w:ascii="Calibri" w:hAnsi="Calibri" w:cs="Calibri"/>
                <w:b/>
                <w:color w:val="FF0000"/>
              </w:rPr>
              <w:t>19:00</w:t>
            </w:r>
            <w:r w:rsidR="006248EE" w:rsidRPr="008A7C90">
              <w:rPr>
                <w:rFonts w:ascii="Calibri" w:hAnsi="Calibri" w:cs="Calibri"/>
                <w:b/>
                <w:color w:val="FF0000"/>
              </w:rPr>
              <w:t xml:space="preserve"> </w:t>
            </w:r>
            <w:r w:rsidR="00E8412F" w:rsidRPr="008A7C90">
              <w:rPr>
                <w:rFonts w:ascii="Calibri" w:hAnsi="Calibri" w:cs="Calibri"/>
                <w:b/>
                <w:color w:val="FF0000"/>
              </w:rPr>
              <w:t>Uhr</w:t>
            </w:r>
          </w:p>
        </w:tc>
        <w:tc>
          <w:tcPr>
            <w:tcW w:w="1634" w:type="dxa"/>
            <w:shd w:val="clear" w:color="auto" w:fill="auto"/>
          </w:tcPr>
          <w:p w:rsidR="00E8412F" w:rsidRPr="008A7C90" w:rsidRDefault="00E8412F" w:rsidP="00AD3389">
            <w:pPr>
              <w:spacing w:after="0" w:line="240" w:lineRule="auto"/>
              <w:rPr>
                <w:rFonts w:ascii="Calibri" w:hAnsi="Calibri" w:cs="Calibri"/>
                <w:b/>
                <w:color w:val="FF0000"/>
              </w:rPr>
            </w:pPr>
            <w:r w:rsidRPr="008A7C90">
              <w:rPr>
                <w:rFonts w:ascii="Calibri" w:hAnsi="Calibri" w:cs="Calibri"/>
                <w:b/>
                <w:color w:val="FF0000"/>
              </w:rPr>
              <w:t>Empfang</w:t>
            </w:r>
          </w:p>
        </w:tc>
        <w:tc>
          <w:tcPr>
            <w:tcW w:w="3596" w:type="dxa"/>
            <w:shd w:val="clear" w:color="auto" w:fill="auto"/>
          </w:tcPr>
          <w:p w:rsidR="00E8412F" w:rsidRPr="008A7C90" w:rsidRDefault="00E8412F" w:rsidP="00AD3389">
            <w:pPr>
              <w:spacing w:after="0" w:line="240" w:lineRule="auto"/>
              <w:rPr>
                <w:rFonts w:ascii="Calibri" w:hAnsi="Calibri" w:cs="Calibri"/>
                <w:b/>
                <w:color w:val="FF0000"/>
              </w:rPr>
            </w:pPr>
            <w:r w:rsidRPr="008A7C90">
              <w:rPr>
                <w:rFonts w:ascii="Calibri" w:hAnsi="Calibri" w:cs="Calibri"/>
                <w:b/>
                <w:color w:val="FF0000"/>
              </w:rPr>
              <w:t>Welcome Music</w:t>
            </w:r>
          </w:p>
        </w:tc>
      </w:tr>
      <w:tr w:rsidR="00AD3389" w:rsidRPr="00AD3389" w:rsidTr="00AD3389">
        <w:trPr>
          <w:trHeight w:val="274"/>
        </w:trPr>
        <w:tc>
          <w:tcPr>
            <w:tcW w:w="2551" w:type="dxa"/>
            <w:vMerge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2477" w:type="dxa"/>
            <w:shd w:val="clear" w:color="auto" w:fill="auto"/>
          </w:tcPr>
          <w:p w:rsidR="00E8412F" w:rsidRPr="00AD3389" w:rsidRDefault="006248EE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 xml:space="preserve">00:00 </w:t>
            </w:r>
            <w:r w:rsidR="00E8412F" w:rsidRPr="00AD3389">
              <w:rPr>
                <w:rFonts w:ascii="Calibri" w:hAnsi="Calibri" w:cs="Calibri"/>
                <w:color w:val="000000"/>
              </w:rPr>
              <w:t>Uhr</w:t>
            </w:r>
          </w:p>
        </w:tc>
        <w:tc>
          <w:tcPr>
            <w:tcW w:w="1634" w:type="dxa"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>Essen</w:t>
            </w:r>
          </w:p>
        </w:tc>
        <w:tc>
          <w:tcPr>
            <w:tcW w:w="3596" w:type="dxa"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>Dinner Music</w:t>
            </w:r>
          </w:p>
        </w:tc>
      </w:tr>
      <w:tr w:rsidR="00AD3389" w:rsidRPr="00AD3389" w:rsidTr="00AD3389">
        <w:trPr>
          <w:trHeight w:val="274"/>
        </w:trPr>
        <w:tc>
          <w:tcPr>
            <w:tcW w:w="2551" w:type="dxa"/>
            <w:vMerge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2477" w:type="dxa"/>
            <w:shd w:val="clear" w:color="auto" w:fill="auto"/>
          </w:tcPr>
          <w:p w:rsidR="00E8412F" w:rsidRPr="00AD3389" w:rsidRDefault="006248EE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 xml:space="preserve">00:00 </w:t>
            </w:r>
            <w:r w:rsidR="00E8412F" w:rsidRPr="00AD3389">
              <w:rPr>
                <w:rFonts w:ascii="Calibri" w:hAnsi="Calibri" w:cs="Calibri"/>
                <w:color w:val="000000"/>
              </w:rPr>
              <w:t>Uhr</w:t>
            </w:r>
          </w:p>
        </w:tc>
        <w:tc>
          <w:tcPr>
            <w:tcW w:w="1634" w:type="dxa"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>Opener</w:t>
            </w:r>
          </w:p>
        </w:tc>
        <w:tc>
          <w:tcPr>
            <w:tcW w:w="3596" w:type="dxa"/>
            <w:shd w:val="clear" w:color="auto" w:fill="auto"/>
          </w:tcPr>
          <w:p w:rsidR="00E8412F" w:rsidRPr="00AD3389" w:rsidRDefault="00EC6970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>Opener-Music</w:t>
            </w:r>
          </w:p>
        </w:tc>
      </w:tr>
      <w:tr w:rsidR="00AD3389" w:rsidRPr="00AD3389" w:rsidTr="00AD3389">
        <w:trPr>
          <w:trHeight w:val="274"/>
        </w:trPr>
        <w:tc>
          <w:tcPr>
            <w:tcW w:w="2551" w:type="dxa"/>
            <w:vMerge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2477" w:type="dxa"/>
            <w:shd w:val="clear" w:color="auto" w:fill="auto"/>
          </w:tcPr>
          <w:p w:rsidR="00E8412F" w:rsidRPr="00AD3389" w:rsidRDefault="006248EE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 xml:space="preserve">00:00 </w:t>
            </w:r>
            <w:r w:rsidR="00E8412F" w:rsidRPr="00AD3389">
              <w:rPr>
                <w:rFonts w:ascii="Calibri" w:hAnsi="Calibri" w:cs="Calibri"/>
                <w:color w:val="000000"/>
              </w:rPr>
              <w:t>Uhr</w:t>
            </w:r>
          </w:p>
        </w:tc>
        <w:tc>
          <w:tcPr>
            <w:tcW w:w="1634" w:type="dxa"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>Tanz-/Show</w:t>
            </w:r>
          </w:p>
        </w:tc>
        <w:tc>
          <w:tcPr>
            <w:tcW w:w="3596" w:type="dxa"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>Nach Absprache</w:t>
            </w:r>
          </w:p>
        </w:tc>
      </w:tr>
    </w:tbl>
    <w:p w:rsidR="00E8412F" w:rsidRPr="00AD3389" w:rsidRDefault="00E8412F" w:rsidP="008D3796">
      <w:pPr>
        <w:spacing w:after="0" w:line="240" w:lineRule="auto"/>
        <w:rPr>
          <w:rFonts w:ascii="Calibri" w:hAnsi="Calibri" w:cs="Calibri"/>
          <w:i/>
          <w:color w:val="FF0000"/>
        </w:rPr>
      </w:pPr>
    </w:p>
    <w:p w:rsidR="00624902" w:rsidRDefault="00624902" w:rsidP="008D3796">
      <w:pPr>
        <w:spacing w:after="0" w:line="240" w:lineRule="auto"/>
        <w:rPr>
          <w:rFonts w:ascii="Calibri" w:hAnsi="Calibri" w:cs="Calibri"/>
          <w:i/>
          <w:color w:val="FF0000"/>
        </w:rPr>
      </w:pPr>
    </w:p>
    <w:p w:rsidR="001B78DB" w:rsidRDefault="001B78DB" w:rsidP="008D3796">
      <w:pPr>
        <w:spacing w:after="0" w:line="240" w:lineRule="auto"/>
        <w:rPr>
          <w:rFonts w:ascii="Calibri" w:hAnsi="Calibri" w:cs="Calibri"/>
          <w:i/>
          <w:color w:val="FF0000"/>
        </w:rPr>
      </w:pPr>
    </w:p>
    <w:p w:rsidR="00B90D01" w:rsidRDefault="00B90D01" w:rsidP="008D3796">
      <w:pPr>
        <w:spacing w:after="0" w:line="240" w:lineRule="auto"/>
        <w:rPr>
          <w:rFonts w:ascii="Calibri" w:hAnsi="Calibri" w:cs="Calibri"/>
          <w:i/>
          <w:color w:val="FF0000"/>
        </w:rPr>
      </w:pPr>
    </w:p>
    <w:p w:rsidR="00B90D01" w:rsidRDefault="00B90D01" w:rsidP="008D3796">
      <w:pPr>
        <w:spacing w:after="0" w:line="240" w:lineRule="auto"/>
        <w:rPr>
          <w:rFonts w:ascii="Calibri" w:hAnsi="Calibri" w:cs="Calibri"/>
          <w:i/>
          <w:color w:val="FF0000"/>
        </w:rPr>
      </w:pPr>
    </w:p>
    <w:p w:rsidR="00B90D01" w:rsidRDefault="00B90D01" w:rsidP="008D3796">
      <w:pPr>
        <w:spacing w:after="0" w:line="240" w:lineRule="auto"/>
        <w:rPr>
          <w:rFonts w:ascii="Calibri" w:hAnsi="Calibri" w:cs="Calibri"/>
          <w:i/>
          <w:color w:val="FF0000"/>
        </w:rPr>
      </w:pPr>
    </w:p>
    <w:p w:rsidR="00B90D01" w:rsidRPr="00AD3389" w:rsidRDefault="00B90D01" w:rsidP="008D3796">
      <w:pPr>
        <w:spacing w:after="0" w:line="240" w:lineRule="auto"/>
        <w:rPr>
          <w:rFonts w:ascii="Calibri" w:hAnsi="Calibri" w:cs="Calibri"/>
          <w:i/>
          <w:color w:val="FF0000"/>
        </w:rPr>
      </w:pPr>
    </w:p>
    <w:p w:rsidR="00624902" w:rsidRPr="00AD3389" w:rsidRDefault="00624902" w:rsidP="008D3796">
      <w:pPr>
        <w:spacing w:after="0" w:line="240" w:lineRule="auto"/>
        <w:rPr>
          <w:rFonts w:ascii="Calibri" w:hAnsi="Calibri" w:cs="Calibri"/>
          <w:i/>
          <w:color w:val="FF0000"/>
        </w:rPr>
      </w:pPr>
    </w:p>
    <w:tbl>
      <w:tblPr>
        <w:tblW w:w="0" w:type="auto"/>
        <w:tblInd w:w="482" w:type="dxa"/>
        <w:tblLook w:val="04A0" w:firstRow="1" w:lastRow="0" w:firstColumn="1" w:lastColumn="0" w:noHBand="0" w:noVBand="1"/>
      </w:tblPr>
      <w:tblGrid>
        <w:gridCol w:w="2551"/>
        <w:gridCol w:w="4111"/>
        <w:gridCol w:w="3596"/>
      </w:tblGrid>
      <w:tr w:rsidR="00E8412F" w:rsidRPr="00AD3389" w:rsidTr="00AD3389">
        <w:tc>
          <w:tcPr>
            <w:tcW w:w="10258" w:type="dxa"/>
            <w:gridSpan w:val="3"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AD3389">
              <w:rPr>
                <w:rFonts w:ascii="Calibri" w:hAnsi="Calibri" w:cs="Calibri"/>
                <w:b/>
                <w:color w:val="000000"/>
              </w:rPr>
              <w:t>Termine im Vorfeld der Veranstaltung</w:t>
            </w:r>
          </w:p>
        </w:tc>
      </w:tr>
      <w:tr w:rsidR="00E8412F" w:rsidRPr="00AD3389" w:rsidTr="00AD3389">
        <w:tc>
          <w:tcPr>
            <w:tcW w:w="2551" w:type="dxa"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>00.00.201</w:t>
            </w:r>
            <w:r w:rsidR="003F06CC" w:rsidRPr="00AD3389"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4111" w:type="dxa"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>00:00 Uhr</w:t>
            </w:r>
          </w:p>
        </w:tc>
        <w:tc>
          <w:tcPr>
            <w:tcW w:w="3596" w:type="dxa"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>Telefonisches Gespräch</w:t>
            </w:r>
          </w:p>
        </w:tc>
      </w:tr>
      <w:tr w:rsidR="00E8412F" w:rsidRPr="00AD3389" w:rsidTr="00AD3389">
        <w:tc>
          <w:tcPr>
            <w:tcW w:w="2551" w:type="dxa"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>00.00.201</w:t>
            </w:r>
            <w:r w:rsidR="003F06CC" w:rsidRPr="00AD3389"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4111" w:type="dxa"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>00:00 Uhr</w:t>
            </w:r>
          </w:p>
        </w:tc>
        <w:tc>
          <w:tcPr>
            <w:tcW w:w="3596" w:type="dxa"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>Persönliches Gespräch</w:t>
            </w:r>
          </w:p>
        </w:tc>
      </w:tr>
    </w:tbl>
    <w:p w:rsidR="00E8412F" w:rsidRPr="00AD3389" w:rsidRDefault="00E8412F" w:rsidP="001B78DB">
      <w:pPr>
        <w:spacing w:after="0" w:line="240" w:lineRule="auto"/>
        <w:rPr>
          <w:rFonts w:ascii="Calibri" w:hAnsi="Calibri" w:cs="Calibri"/>
          <w:i/>
          <w:color w:val="FF0000"/>
        </w:rPr>
      </w:pPr>
    </w:p>
    <w:sectPr w:rsidR="00E8412F" w:rsidRPr="00AD3389" w:rsidSect="008F7DCA">
      <w:headerReference w:type="default" r:id="rId10"/>
      <w:footerReference w:type="default" r:id="rId11"/>
      <w:pgSz w:w="11906" w:h="16838"/>
      <w:pgMar w:top="567" w:right="567" w:bottom="567" w:left="567" w:header="737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43A7F" w:rsidRDefault="00A43A7F" w:rsidP="00913220">
      <w:pPr>
        <w:spacing w:after="0" w:line="240" w:lineRule="auto"/>
      </w:pPr>
      <w:r>
        <w:separator/>
      </w:r>
    </w:p>
  </w:endnote>
  <w:endnote w:type="continuationSeparator" w:id="0">
    <w:p w:rsidR="00A43A7F" w:rsidRDefault="00A43A7F" w:rsidP="009132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3220" w:rsidRPr="00AE2640" w:rsidRDefault="00A23BE4" w:rsidP="00AE2640">
    <w:pPr>
      <w:pStyle w:val="Fuzeile"/>
    </w:pPr>
    <w:r>
      <w:rPr>
        <w:noProof/>
        <w:lang w:eastAsia="de-DE"/>
      </w:rPr>
      <w:drawing>
        <wp:anchor distT="18288" distB="19558" distL="126492" distR="127127" simplePos="0" relativeHeight="251657216" behindDoc="0" locked="1" layoutInCell="1" allowOverlap="1">
          <wp:simplePos x="0" y="0"/>
          <wp:positionH relativeFrom="column">
            <wp:posOffset>214757</wp:posOffset>
          </wp:positionH>
          <wp:positionV relativeFrom="paragraph">
            <wp:posOffset>-132842</wp:posOffset>
          </wp:positionV>
          <wp:extent cx="6582791" cy="385826"/>
          <wp:effectExtent l="38100" t="57150" r="27940" b="33655"/>
          <wp:wrapNone/>
          <wp:docPr id="3" name="Bild 6" descr="E:\header.jp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Bild 6" descr="E:\header.jpg"/>
                  <pic:cNvPicPr>
                    <a:picLocks noChangeAspect="1" noChangeArrowheads="1"/>
                  </pic:cNvPicPr>
                </pic:nvPicPr>
                <pic:blipFill>
                  <a:blip r:embed="rId1" cstate="screen"/>
                  <a:srcRect r="3674"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582410" cy="385445"/>
                  </a:xfrm>
                  <a:prstGeom prst="round2Same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  <a:effectLst/>
                  <a:scene3d>
                    <a:camera prst="orthographicFront"/>
                    <a:lightRig rig="threePt" dir="t"/>
                  </a:scene3d>
                  <a:sp3d>
                    <a:bevelT w="139700" h="139700" prst="divot"/>
                  </a:sp3d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43A7F" w:rsidRDefault="00A43A7F" w:rsidP="00913220">
      <w:pPr>
        <w:spacing w:after="0" w:line="240" w:lineRule="auto"/>
      </w:pPr>
      <w:r>
        <w:separator/>
      </w:r>
    </w:p>
  </w:footnote>
  <w:footnote w:type="continuationSeparator" w:id="0">
    <w:p w:rsidR="00A43A7F" w:rsidRDefault="00A43A7F" w:rsidP="009132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3220" w:rsidRPr="00AE2640" w:rsidRDefault="00A23BE4" w:rsidP="00AE2640">
    <w:pPr>
      <w:pStyle w:val="Kopfzeile"/>
    </w:pP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column">
                <wp:posOffset>6742430</wp:posOffset>
              </wp:positionH>
              <wp:positionV relativeFrom="paragraph">
                <wp:posOffset>114935</wp:posOffset>
              </wp:positionV>
              <wp:extent cx="635" cy="9496425"/>
              <wp:effectExtent l="6350" t="11430" r="12065" b="7620"/>
              <wp:wrapNone/>
              <wp:docPr id="2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9496425"/>
                      </a:xfrm>
                      <a:prstGeom prst="straightConnector1">
                        <a:avLst/>
                      </a:prstGeom>
                      <a:noFill/>
                      <a:ln w="6350">
                        <a:solidFill>
                          <a:srgbClr val="BFBFBF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81A1745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530.9pt;margin-top:9.05pt;width:.05pt;height:747.7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" strokecolor="#bfbfbf" strokeweight=".5pt"/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column">
                <wp:posOffset>233680</wp:posOffset>
              </wp:positionH>
              <wp:positionV relativeFrom="paragraph">
                <wp:posOffset>197485</wp:posOffset>
              </wp:positionV>
              <wp:extent cx="0" cy="9387205"/>
              <wp:effectExtent l="12700" t="8255" r="6350" b="5715"/>
              <wp:wrapNone/>
              <wp:docPr id="1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9387205"/>
                      </a:xfrm>
                      <a:prstGeom prst="straightConnector1">
                        <a:avLst/>
                      </a:prstGeom>
                      <a:noFill/>
                      <a:ln w="6350">
                        <a:solidFill>
                          <a:srgbClr val="BFBFBF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E28CF4" id="AutoShape 5" o:spid="_x0000_s1026" type="#_x0000_t32" style="position:absolute;margin-left:18.4pt;margin-top:15.55pt;width:0;height:739.1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" strokecolor="#bfbfbf" strokeweight=".5pt"/>
          </w:pict>
        </mc:Fallback>
      </mc:AlternateContent>
    </w:r>
    <w:r>
      <w:rPr>
        <w:noProof/>
        <w:lang w:eastAsia="de-DE"/>
      </w:rPr>
      <w:drawing>
        <wp:anchor distT="18288" distB="16764" distL="126492" distR="131445" simplePos="0" relativeHeight="251656192" behindDoc="0" locked="1" layoutInCell="1" allowOverlap="1">
          <wp:simplePos x="0" y="0"/>
          <wp:positionH relativeFrom="column">
            <wp:posOffset>240157</wp:posOffset>
          </wp:positionH>
          <wp:positionV relativeFrom="paragraph">
            <wp:posOffset>-17907</wp:posOffset>
          </wp:positionV>
          <wp:extent cx="6505448" cy="394970"/>
          <wp:effectExtent l="38100" t="57150" r="29210" b="24130"/>
          <wp:wrapNone/>
          <wp:docPr id="4" name="Bild 6" descr="E:\header.jp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ild 6" descr="E:\header.jpg"/>
                  <pic:cNvPicPr preferRelativeResize="0">
                    <a:picLocks noChangeAspect="1" noChangeArrowheads="1"/>
                  </pic:cNvPicPr>
                </pic:nvPicPr>
                <pic:blipFill>
                  <a:blip r:embed="rId1" cstate="screen"/>
                  <a:srcRect r="3674"/>
                  <a:stretch>
                    <a:fillRect/>
                  </a:stretch>
                </pic:blipFill>
                <pic:spPr bwMode="auto">
                  <a:xfrm>
                    <a:off x="0" y="0"/>
                    <a:ext cx="6504940" cy="394970"/>
                  </a:xfrm>
                  <a:prstGeom prst="round2Same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  <a:effectLst/>
                  <a:scene3d>
                    <a:camera prst="orthographicFront"/>
                    <a:lightRig rig="threePt" dir="t"/>
                  </a:scene3d>
                  <a:sp3d>
                    <a:bevelT w="139700" h="139700" prst="divot"/>
                  </a:sp3d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C063A"/>
    <w:multiLevelType w:val="hybridMultilevel"/>
    <w:tmpl w:val="001A556C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B54885"/>
    <w:multiLevelType w:val="hybridMultilevel"/>
    <w:tmpl w:val="BC545CEC"/>
    <w:lvl w:ilvl="0" w:tplc="04070003">
      <w:start w:val="1"/>
      <w:numFmt w:val="bullet"/>
      <w:lvlText w:val="o"/>
      <w:lvlJc w:val="left"/>
      <w:pPr>
        <w:ind w:left="677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2" w15:restartNumberingAfterBreak="0">
    <w:nsid w:val="10B116AE"/>
    <w:multiLevelType w:val="hybridMultilevel"/>
    <w:tmpl w:val="A6FE0FFE"/>
    <w:lvl w:ilvl="0" w:tplc="0407000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71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78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85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92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100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10725" w:hanging="360"/>
      </w:pPr>
      <w:rPr>
        <w:rFonts w:ascii="Wingdings" w:hAnsi="Wingdings" w:hint="default"/>
      </w:rPr>
    </w:lvl>
  </w:abstractNum>
  <w:abstractNum w:abstractNumId="3" w15:restartNumberingAfterBreak="0">
    <w:nsid w:val="130843AC"/>
    <w:multiLevelType w:val="hybridMultilevel"/>
    <w:tmpl w:val="B344DB12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4B7E12"/>
    <w:multiLevelType w:val="hybridMultilevel"/>
    <w:tmpl w:val="8196D494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E6273E"/>
    <w:multiLevelType w:val="hybridMultilevel"/>
    <w:tmpl w:val="5E2C1BFE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770BCC"/>
    <w:multiLevelType w:val="hybridMultilevel"/>
    <w:tmpl w:val="8146F9EC"/>
    <w:lvl w:ilvl="0" w:tplc="0407000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71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78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85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92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100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10728" w:hanging="360"/>
      </w:pPr>
      <w:rPr>
        <w:rFonts w:ascii="Wingdings" w:hAnsi="Wingdings" w:hint="default"/>
      </w:rPr>
    </w:lvl>
  </w:abstractNum>
  <w:abstractNum w:abstractNumId="7" w15:restartNumberingAfterBreak="0">
    <w:nsid w:val="3D7F6252"/>
    <w:multiLevelType w:val="hybridMultilevel"/>
    <w:tmpl w:val="74D4843A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47C17C8F"/>
    <w:multiLevelType w:val="hybridMultilevel"/>
    <w:tmpl w:val="B636E6F6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A71B82"/>
    <w:multiLevelType w:val="hybridMultilevel"/>
    <w:tmpl w:val="E2A0B4D8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8B4466"/>
    <w:multiLevelType w:val="hybridMultilevel"/>
    <w:tmpl w:val="5A48F3F4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2C2B6D"/>
    <w:multiLevelType w:val="hybridMultilevel"/>
    <w:tmpl w:val="5FAE1B1E"/>
    <w:lvl w:ilvl="0" w:tplc="04070003">
      <w:start w:val="1"/>
      <w:numFmt w:val="bullet"/>
      <w:lvlText w:val="o"/>
      <w:lvlJc w:val="left"/>
      <w:pPr>
        <w:ind w:left="677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12" w15:restartNumberingAfterBreak="0">
    <w:nsid w:val="6F9E44D8"/>
    <w:multiLevelType w:val="hybridMultilevel"/>
    <w:tmpl w:val="8BA0EA8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A423B9"/>
    <w:multiLevelType w:val="hybridMultilevel"/>
    <w:tmpl w:val="44CA6F8A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325CA7"/>
    <w:multiLevelType w:val="hybridMultilevel"/>
    <w:tmpl w:val="8A3CC14A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FF55E4"/>
    <w:multiLevelType w:val="hybridMultilevel"/>
    <w:tmpl w:val="B5FCF412"/>
    <w:lvl w:ilvl="0" w:tplc="04070003">
      <w:start w:val="1"/>
      <w:numFmt w:val="bullet"/>
      <w:lvlText w:val="o"/>
      <w:lvlJc w:val="left"/>
      <w:pPr>
        <w:ind w:left="677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4"/>
  </w:num>
  <w:num w:numId="3">
    <w:abstractNumId w:val="11"/>
  </w:num>
  <w:num w:numId="4">
    <w:abstractNumId w:val="1"/>
  </w:num>
  <w:num w:numId="5">
    <w:abstractNumId w:val="15"/>
  </w:num>
  <w:num w:numId="6">
    <w:abstractNumId w:val="8"/>
  </w:num>
  <w:num w:numId="7">
    <w:abstractNumId w:val="0"/>
  </w:num>
  <w:num w:numId="8">
    <w:abstractNumId w:val="4"/>
  </w:num>
  <w:num w:numId="9">
    <w:abstractNumId w:val="10"/>
  </w:num>
  <w:num w:numId="10">
    <w:abstractNumId w:val="9"/>
  </w:num>
  <w:num w:numId="11">
    <w:abstractNumId w:val="3"/>
  </w:num>
  <w:num w:numId="12">
    <w:abstractNumId w:val="13"/>
  </w:num>
  <w:num w:numId="13">
    <w:abstractNumId w:val="12"/>
  </w:num>
  <w:num w:numId="14">
    <w:abstractNumId w:val="6"/>
  </w:num>
  <w:num w:numId="15">
    <w:abstractNumId w:val="2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 style="mso-position-vertical-relative:margin;mso-height-percent:200;mso-width-relative:margin;mso-height-relative:margin" fill="f" fillcolor="white" stroke="f">
      <v:fill color="white" on="f"/>
      <v:stroke on="f"/>
      <v:textbox style="mso-fit-shape-to-text:t" inset="1.5mm,.3mm,1.5mm,.3mm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7A10"/>
    <w:rsid w:val="0000276B"/>
    <w:rsid w:val="00004CAD"/>
    <w:rsid w:val="000072D6"/>
    <w:rsid w:val="00010C6D"/>
    <w:rsid w:val="00012B74"/>
    <w:rsid w:val="00016274"/>
    <w:rsid w:val="00016DDE"/>
    <w:rsid w:val="00021FEF"/>
    <w:rsid w:val="00022ADA"/>
    <w:rsid w:val="0003302E"/>
    <w:rsid w:val="000340F9"/>
    <w:rsid w:val="00034CD7"/>
    <w:rsid w:val="00035DAD"/>
    <w:rsid w:val="00035DC5"/>
    <w:rsid w:val="00037250"/>
    <w:rsid w:val="00040063"/>
    <w:rsid w:val="00041C96"/>
    <w:rsid w:val="000428B3"/>
    <w:rsid w:val="00045638"/>
    <w:rsid w:val="00045AB6"/>
    <w:rsid w:val="00051152"/>
    <w:rsid w:val="00051332"/>
    <w:rsid w:val="000521DF"/>
    <w:rsid w:val="000547B5"/>
    <w:rsid w:val="00054943"/>
    <w:rsid w:val="0005668F"/>
    <w:rsid w:val="00060082"/>
    <w:rsid w:val="0006055F"/>
    <w:rsid w:val="00061A4C"/>
    <w:rsid w:val="00066E45"/>
    <w:rsid w:val="00067A31"/>
    <w:rsid w:val="00067CFB"/>
    <w:rsid w:val="00067F54"/>
    <w:rsid w:val="00073E76"/>
    <w:rsid w:val="00081AC5"/>
    <w:rsid w:val="00081E13"/>
    <w:rsid w:val="0008276B"/>
    <w:rsid w:val="0008340F"/>
    <w:rsid w:val="00083CD1"/>
    <w:rsid w:val="0008487A"/>
    <w:rsid w:val="00085348"/>
    <w:rsid w:val="00093480"/>
    <w:rsid w:val="00093646"/>
    <w:rsid w:val="00094A29"/>
    <w:rsid w:val="000A0072"/>
    <w:rsid w:val="000A5707"/>
    <w:rsid w:val="000A58D7"/>
    <w:rsid w:val="000A5CAF"/>
    <w:rsid w:val="000B4108"/>
    <w:rsid w:val="000B5CAC"/>
    <w:rsid w:val="000B5E30"/>
    <w:rsid w:val="000B7D88"/>
    <w:rsid w:val="000C030A"/>
    <w:rsid w:val="000C25BB"/>
    <w:rsid w:val="000C34C9"/>
    <w:rsid w:val="000C6C23"/>
    <w:rsid w:val="000C6D69"/>
    <w:rsid w:val="000C7123"/>
    <w:rsid w:val="000C712F"/>
    <w:rsid w:val="000D0518"/>
    <w:rsid w:val="000D13CA"/>
    <w:rsid w:val="000D1C36"/>
    <w:rsid w:val="000D1C63"/>
    <w:rsid w:val="000D463F"/>
    <w:rsid w:val="000D5683"/>
    <w:rsid w:val="000D6A7E"/>
    <w:rsid w:val="000D6BC5"/>
    <w:rsid w:val="000E1330"/>
    <w:rsid w:val="000E19CA"/>
    <w:rsid w:val="000E1E8E"/>
    <w:rsid w:val="000E4863"/>
    <w:rsid w:val="000E68AD"/>
    <w:rsid w:val="000E6A08"/>
    <w:rsid w:val="000F6A03"/>
    <w:rsid w:val="00100E8D"/>
    <w:rsid w:val="00102D9B"/>
    <w:rsid w:val="00103DB9"/>
    <w:rsid w:val="00114A2E"/>
    <w:rsid w:val="00116FEF"/>
    <w:rsid w:val="00120F1E"/>
    <w:rsid w:val="001216C3"/>
    <w:rsid w:val="0012263C"/>
    <w:rsid w:val="001264F4"/>
    <w:rsid w:val="001271B1"/>
    <w:rsid w:val="00127268"/>
    <w:rsid w:val="001318C1"/>
    <w:rsid w:val="00131BFD"/>
    <w:rsid w:val="00132685"/>
    <w:rsid w:val="001344CF"/>
    <w:rsid w:val="00134915"/>
    <w:rsid w:val="001362D3"/>
    <w:rsid w:val="00137A45"/>
    <w:rsid w:val="00140DC5"/>
    <w:rsid w:val="00142057"/>
    <w:rsid w:val="00143F32"/>
    <w:rsid w:val="001511B1"/>
    <w:rsid w:val="00151E98"/>
    <w:rsid w:val="00154C98"/>
    <w:rsid w:val="00155523"/>
    <w:rsid w:val="00160EAB"/>
    <w:rsid w:val="0016123A"/>
    <w:rsid w:val="00162075"/>
    <w:rsid w:val="0016605B"/>
    <w:rsid w:val="00166548"/>
    <w:rsid w:val="00166AE1"/>
    <w:rsid w:val="001670DF"/>
    <w:rsid w:val="0016730E"/>
    <w:rsid w:val="001673AA"/>
    <w:rsid w:val="0016786B"/>
    <w:rsid w:val="00172081"/>
    <w:rsid w:val="00174ABB"/>
    <w:rsid w:val="00176862"/>
    <w:rsid w:val="00177057"/>
    <w:rsid w:val="00181887"/>
    <w:rsid w:val="00187BA7"/>
    <w:rsid w:val="00190219"/>
    <w:rsid w:val="00193283"/>
    <w:rsid w:val="00193DBD"/>
    <w:rsid w:val="001A12EE"/>
    <w:rsid w:val="001A20E9"/>
    <w:rsid w:val="001A5CCB"/>
    <w:rsid w:val="001A624B"/>
    <w:rsid w:val="001A62A5"/>
    <w:rsid w:val="001B561E"/>
    <w:rsid w:val="001B6313"/>
    <w:rsid w:val="001B78DB"/>
    <w:rsid w:val="001C2BFF"/>
    <w:rsid w:val="001C3E9C"/>
    <w:rsid w:val="001C4286"/>
    <w:rsid w:val="001C561E"/>
    <w:rsid w:val="001D4647"/>
    <w:rsid w:val="001D5ABC"/>
    <w:rsid w:val="001D78F7"/>
    <w:rsid w:val="001E0F01"/>
    <w:rsid w:val="001E2BA3"/>
    <w:rsid w:val="001E2BB6"/>
    <w:rsid w:val="001E7CA1"/>
    <w:rsid w:val="001F0BD6"/>
    <w:rsid w:val="001F4F99"/>
    <w:rsid w:val="001F50AB"/>
    <w:rsid w:val="001F79C4"/>
    <w:rsid w:val="002009B8"/>
    <w:rsid w:val="002029D3"/>
    <w:rsid w:val="00202EC9"/>
    <w:rsid w:val="0020505D"/>
    <w:rsid w:val="00211EA1"/>
    <w:rsid w:val="00213363"/>
    <w:rsid w:val="00213A3F"/>
    <w:rsid w:val="00215295"/>
    <w:rsid w:val="002160BF"/>
    <w:rsid w:val="00217165"/>
    <w:rsid w:val="00224B00"/>
    <w:rsid w:val="002256C1"/>
    <w:rsid w:val="00225ACB"/>
    <w:rsid w:val="0022713C"/>
    <w:rsid w:val="0022748D"/>
    <w:rsid w:val="00232D41"/>
    <w:rsid w:val="00233F6B"/>
    <w:rsid w:val="002379A2"/>
    <w:rsid w:val="00241524"/>
    <w:rsid w:val="0024164C"/>
    <w:rsid w:val="002429FC"/>
    <w:rsid w:val="00243C83"/>
    <w:rsid w:val="002459CA"/>
    <w:rsid w:val="0024799C"/>
    <w:rsid w:val="00247CF7"/>
    <w:rsid w:val="00250F62"/>
    <w:rsid w:val="002518C8"/>
    <w:rsid w:val="00252203"/>
    <w:rsid w:val="00252260"/>
    <w:rsid w:val="002522EE"/>
    <w:rsid w:val="00255E0D"/>
    <w:rsid w:val="00257005"/>
    <w:rsid w:val="00257571"/>
    <w:rsid w:val="0026218A"/>
    <w:rsid w:val="0026298C"/>
    <w:rsid w:val="00265347"/>
    <w:rsid w:val="00265B9B"/>
    <w:rsid w:val="00272621"/>
    <w:rsid w:val="00273205"/>
    <w:rsid w:val="0027535E"/>
    <w:rsid w:val="00275879"/>
    <w:rsid w:val="002810DA"/>
    <w:rsid w:val="0028239D"/>
    <w:rsid w:val="00282788"/>
    <w:rsid w:val="00286F73"/>
    <w:rsid w:val="00291657"/>
    <w:rsid w:val="00291CD9"/>
    <w:rsid w:val="0029443A"/>
    <w:rsid w:val="0029460F"/>
    <w:rsid w:val="002A1334"/>
    <w:rsid w:val="002A149B"/>
    <w:rsid w:val="002A6F25"/>
    <w:rsid w:val="002B4212"/>
    <w:rsid w:val="002B5505"/>
    <w:rsid w:val="002B6785"/>
    <w:rsid w:val="002B7804"/>
    <w:rsid w:val="002C36B7"/>
    <w:rsid w:val="002C3E78"/>
    <w:rsid w:val="002C6B53"/>
    <w:rsid w:val="002D1481"/>
    <w:rsid w:val="002D2E0D"/>
    <w:rsid w:val="002D3F95"/>
    <w:rsid w:val="002E0B6A"/>
    <w:rsid w:val="002E2409"/>
    <w:rsid w:val="002E40A7"/>
    <w:rsid w:val="002E49B1"/>
    <w:rsid w:val="002E4D28"/>
    <w:rsid w:val="002E5F9D"/>
    <w:rsid w:val="002F191D"/>
    <w:rsid w:val="002F34AF"/>
    <w:rsid w:val="002F35A5"/>
    <w:rsid w:val="002F5E91"/>
    <w:rsid w:val="002F7093"/>
    <w:rsid w:val="00300328"/>
    <w:rsid w:val="003007EB"/>
    <w:rsid w:val="0030080A"/>
    <w:rsid w:val="0030517A"/>
    <w:rsid w:val="00305491"/>
    <w:rsid w:val="003055AC"/>
    <w:rsid w:val="003076CE"/>
    <w:rsid w:val="0031139E"/>
    <w:rsid w:val="00312F11"/>
    <w:rsid w:val="00316EDB"/>
    <w:rsid w:val="0032116B"/>
    <w:rsid w:val="0032218E"/>
    <w:rsid w:val="003260E2"/>
    <w:rsid w:val="00332E6D"/>
    <w:rsid w:val="00332FD7"/>
    <w:rsid w:val="00333297"/>
    <w:rsid w:val="0033402F"/>
    <w:rsid w:val="003364A2"/>
    <w:rsid w:val="00337286"/>
    <w:rsid w:val="00340274"/>
    <w:rsid w:val="00341D1E"/>
    <w:rsid w:val="0034594B"/>
    <w:rsid w:val="00346598"/>
    <w:rsid w:val="003467B9"/>
    <w:rsid w:val="00346A89"/>
    <w:rsid w:val="00352059"/>
    <w:rsid w:val="00353416"/>
    <w:rsid w:val="0035438D"/>
    <w:rsid w:val="00356EC1"/>
    <w:rsid w:val="00360E45"/>
    <w:rsid w:val="00361E5B"/>
    <w:rsid w:val="00361EB7"/>
    <w:rsid w:val="00365794"/>
    <w:rsid w:val="00365BCB"/>
    <w:rsid w:val="003679D9"/>
    <w:rsid w:val="00372362"/>
    <w:rsid w:val="00373D2C"/>
    <w:rsid w:val="0037654F"/>
    <w:rsid w:val="00377559"/>
    <w:rsid w:val="00386C88"/>
    <w:rsid w:val="00391E4A"/>
    <w:rsid w:val="0039349C"/>
    <w:rsid w:val="003969F5"/>
    <w:rsid w:val="00396A9B"/>
    <w:rsid w:val="003A1904"/>
    <w:rsid w:val="003A6357"/>
    <w:rsid w:val="003A760A"/>
    <w:rsid w:val="003A7CFA"/>
    <w:rsid w:val="003B068D"/>
    <w:rsid w:val="003B079F"/>
    <w:rsid w:val="003B1358"/>
    <w:rsid w:val="003B14B9"/>
    <w:rsid w:val="003B20C4"/>
    <w:rsid w:val="003C052C"/>
    <w:rsid w:val="003C5B07"/>
    <w:rsid w:val="003D1F10"/>
    <w:rsid w:val="003D227F"/>
    <w:rsid w:val="003D38E3"/>
    <w:rsid w:val="003D5C48"/>
    <w:rsid w:val="003D5FA4"/>
    <w:rsid w:val="003D627A"/>
    <w:rsid w:val="003D65EA"/>
    <w:rsid w:val="003D6878"/>
    <w:rsid w:val="003D6BDD"/>
    <w:rsid w:val="003E07FF"/>
    <w:rsid w:val="003E0D26"/>
    <w:rsid w:val="003E19E0"/>
    <w:rsid w:val="003E27E5"/>
    <w:rsid w:val="003E4D12"/>
    <w:rsid w:val="003F06CC"/>
    <w:rsid w:val="003F087A"/>
    <w:rsid w:val="003F1CE5"/>
    <w:rsid w:val="003F2E1D"/>
    <w:rsid w:val="003F466C"/>
    <w:rsid w:val="003F495A"/>
    <w:rsid w:val="003F583C"/>
    <w:rsid w:val="00404117"/>
    <w:rsid w:val="00405CB6"/>
    <w:rsid w:val="0040640F"/>
    <w:rsid w:val="00416E49"/>
    <w:rsid w:val="004207A6"/>
    <w:rsid w:val="00425503"/>
    <w:rsid w:val="00426905"/>
    <w:rsid w:val="00427CD9"/>
    <w:rsid w:val="00434477"/>
    <w:rsid w:val="00437458"/>
    <w:rsid w:val="00442424"/>
    <w:rsid w:val="00443662"/>
    <w:rsid w:val="004436BA"/>
    <w:rsid w:val="00443E55"/>
    <w:rsid w:val="00444223"/>
    <w:rsid w:val="004514E8"/>
    <w:rsid w:val="0045281D"/>
    <w:rsid w:val="00453FAE"/>
    <w:rsid w:val="004559F0"/>
    <w:rsid w:val="00455A0F"/>
    <w:rsid w:val="004601A1"/>
    <w:rsid w:val="0046079C"/>
    <w:rsid w:val="004625E1"/>
    <w:rsid w:val="00462A95"/>
    <w:rsid w:val="004631CA"/>
    <w:rsid w:val="00463947"/>
    <w:rsid w:val="00466B0B"/>
    <w:rsid w:val="00467122"/>
    <w:rsid w:val="00470C86"/>
    <w:rsid w:val="004719A5"/>
    <w:rsid w:val="00471F05"/>
    <w:rsid w:val="00475203"/>
    <w:rsid w:val="00475E6A"/>
    <w:rsid w:val="00480FC0"/>
    <w:rsid w:val="00481866"/>
    <w:rsid w:val="00483402"/>
    <w:rsid w:val="00483C6F"/>
    <w:rsid w:val="004842D1"/>
    <w:rsid w:val="00486F8C"/>
    <w:rsid w:val="0049021D"/>
    <w:rsid w:val="00491785"/>
    <w:rsid w:val="00491BA5"/>
    <w:rsid w:val="00492379"/>
    <w:rsid w:val="004960E4"/>
    <w:rsid w:val="00496C74"/>
    <w:rsid w:val="004970DD"/>
    <w:rsid w:val="004A1266"/>
    <w:rsid w:val="004A74C8"/>
    <w:rsid w:val="004B1093"/>
    <w:rsid w:val="004B27C1"/>
    <w:rsid w:val="004B7230"/>
    <w:rsid w:val="004D0B0D"/>
    <w:rsid w:val="004D124E"/>
    <w:rsid w:val="004D1C85"/>
    <w:rsid w:val="004D7B64"/>
    <w:rsid w:val="004D7D57"/>
    <w:rsid w:val="004E01AD"/>
    <w:rsid w:val="004E0308"/>
    <w:rsid w:val="004E18A9"/>
    <w:rsid w:val="004E4D07"/>
    <w:rsid w:val="004E5D5B"/>
    <w:rsid w:val="004E60F8"/>
    <w:rsid w:val="004E6573"/>
    <w:rsid w:val="004F17CD"/>
    <w:rsid w:val="004F27D3"/>
    <w:rsid w:val="004F3D70"/>
    <w:rsid w:val="004F5BBA"/>
    <w:rsid w:val="004F70BB"/>
    <w:rsid w:val="004F77EF"/>
    <w:rsid w:val="00503296"/>
    <w:rsid w:val="0050483D"/>
    <w:rsid w:val="00505055"/>
    <w:rsid w:val="00505986"/>
    <w:rsid w:val="0050601C"/>
    <w:rsid w:val="005066BB"/>
    <w:rsid w:val="00506722"/>
    <w:rsid w:val="00506745"/>
    <w:rsid w:val="00506DE6"/>
    <w:rsid w:val="005125C1"/>
    <w:rsid w:val="00513CC5"/>
    <w:rsid w:val="005159C7"/>
    <w:rsid w:val="005171E9"/>
    <w:rsid w:val="0052117B"/>
    <w:rsid w:val="00521789"/>
    <w:rsid w:val="00522251"/>
    <w:rsid w:val="0052384F"/>
    <w:rsid w:val="00525DC9"/>
    <w:rsid w:val="00525E25"/>
    <w:rsid w:val="00530785"/>
    <w:rsid w:val="00530A62"/>
    <w:rsid w:val="005319A1"/>
    <w:rsid w:val="00531A28"/>
    <w:rsid w:val="005328E7"/>
    <w:rsid w:val="00532ED0"/>
    <w:rsid w:val="0053319C"/>
    <w:rsid w:val="00533F8C"/>
    <w:rsid w:val="00536566"/>
    <w:rsid w:val="005413B2"/>
    <w:rsid w:val="00541BD8"/>
    <w:rsid w:val="00542CDB"/>
    <w:rsid w:val="0054380D"/>
    <w:rsid w:val="00546D0C"/>
    <w:rsid w:val="00547088"/>
    <w:rsid w:val="0055094D"/>
    <w:rsid w:val="00550B1C"/>
    <w:rsid w:val="0055354C"/>
    <w:rsid w:val="005563E9"/>
    <w:rsid w:val="00556957"/>
    <w:rsid w:val="00560E73"/>
    <w:rsid w:val="00563746"/>
    <w:rsid w:val="00565554"/>
    <w:rsid w:val="0056625A"/>
    <w:rsid w:val="00566C26"/>
    <w:rsid w:val="00575089"/>
    <w:rsid w:val="00576AFA"/>
    <w:rsid w:val="0058000E"/>
    <w:rsid w:val="00580060"/>
    <w:rsid w:val="00580BA3"/>
    <w:rsid w:val="00584CC6"/>
    <w:rsid w:val="005850A2"/>
    <w:rsid w:val="005901FC"/>
    <w:rsid w:val="005908CC"/>
    <w:rsid w:val="0059160C"/>
    <w:rsid w:val="00591A65"/>
    <w:rsid w:val="00592235"/>
    <w:rsid w:val="00594564"/>
    <w:rsid w:val="005958DE"/>
    <w:rsid w:val="00596F78"/>
    <w:rsid w:val="005979B9"/>
    <w:rsid w:val="005A40C5"/>
    <w:rsid w:val="005A47B0"/>
    <w:rsid w:val="005A4F54"/>
    <w:rsid w:val="005A76B0"/>
    <w:rsid w:val="005A782F"/>
    <w:rsid w:val="005A7EE2"/>
    <w:rsid w:val="005B6DD2"/>
    <w:rsid w:val="005B72CC"/>
    <w:rsid w:val="005B7C4C"/>
    <w:rsid w:val="005C664C"/>
    <w:rsid w:val="005C6B3C"/>
    <w:rsid w:val="005C6EFA"/>
    <w:rsid w:val="005C7224"/>
    <w:rsid w:val="005C780C"/>
    <w:rsid w:val="005D09C6"/>
    <w:rsid w:val="005D16AD"/>
    <w:rsid w:val="005D45CC"/>
    <w:rsid w:val="005D5767"/>
    <w:rsid w:val="005D5B96"/>
    <w:rsid w:val="005D7136"/>
    <w:rsid w:val="005E0C6A"/>
    <w:rsid w:val="005E2C1B"/>
    <w:rsid w:val="005E557C"/>
    <w:rsid w:val="005F1C42"/>
    <w:rsid w:val="005F67F2"/>
    <w:rsid w:val="005F6C70"/>
    <w:rsid w:val="00600511"/>
    <w:rsid w:val="006010A7"/>
    <w:rsid w:val="0060156D"/>
    <w:rsid w:val="00602137"/>
    <w:rsid w:val="0060282F"/>
    <w:rsid w:val="00604C2C"/>
    <w:rsid w:val="00610BAE"/>
    <w:rsid w:val="006119F9"/>
    <w:rsid w:val="0061536D"/>
    <w:rsid w:val="0061575F"/>
    <w:rsid w:val="00615EAC"/>
    <w:rsid w:val="00617500"/>
    <w:rsid w:val="00622F44"/>
    <w:rsid w:val="006248EE"/>
    <w:rsid w:val="00624902"/>
    <w:rsid w:val="00625683"/>
    <w:rsid w:val="00625E82"/>
    <w:rsid w:val="006262D0"/>
    <w:rsid w:val="00627B25"/>
    <w:rsid w:val="00632468"/>
    <w:rsid w:val="006324A0"/>
    <w:rsid w:val="00633B74"/>
    <w:rsid w:val="00634814"/>
    <w:rsid w:val="00634ACE"/>
    <w:rsid w:val="00636EF7"/>
    <w:rsid w:val="006373B2"/>
    <w:rsid w:val="006374EB"/>
    <w:rsid w:val="006432C7"/>
    <w:rsid w:val="00645B75"/>
    <w:rsid w:val="00653D05"/>
    <w:rsid w:val="00655632"/>
    <w:rsid w:val="006561A4"/>
    <w:rsid w:val="006602D6"/>
    <w:rsid w:val="00670C6C"/>
    <w:rsid w:val="0067110C"/>
    <w:rsid w:val="00671C6D"/>
    <w:rsid w:val="00673DDD"/>
    <w:rsid w:val="00675DA8"/>
    <w:rsid w:val="006772C7"/>
    <w:rsid w:val="00681A8F"/>
    <w:rsid w:val="00683C1B"/>
    <w:rsid w:val="00685C1C"/>
    <w:rsid w:val="00686CCC"/>
    <w:rsid w:val="006909C9"/>
    <w:rsid w:val="006912FD"/>
    <w:rsid w:val="006931D2"/>
    <w:rsid w:val="00693A1A"/>
    <w:rsid w:val="006A1582"/>
    <w:rsid w:val="006A1C3F"/>
    <w:rsid w:val="006A1DF4"/>
    <w:rsid w:val="006A2CCF"/>
    <w:rsid w:val="006A4D1A"/>
    <w:rsid w:val="006B032E"/>
    <w:rsid w:val="006B256F"/>
    <w:rsid w:val="006B3063"/>
    <w:rsid w:val="006B3475"/>
    <w:rsid w:val="006B4B7E"/>
    <w:rsid w:val="006B4EBE"/>
    <w:rsid w:val="006B742C"/>
    <w:rsid w:val="006C019A"/>
    <w:rsid w:val="006C13F7"/>
    <w:rsid w:val="006C3033"/>
    <w:rsid w:val="006C4485"/>
    <w:rsid w:val="006C54AA"/>
    <w:rsid w:val="006C7178"/>
    <w:rsid w:val="006C7582"/>
    <w:rsid w:val="006C7D13"/>
    <w:rsid w:val="006D0C6E"/>
    <w:rsid w:val="006D2149"/>
    <w:rsid w:val="006D5601"/>
    <w:rsid w:val="006D5CFA"/>
    <w:rsid w:val="006D6E6A"/>
    <w:rsid w:val="006D7A10"/>
    <w:rsid w:val="006E0663"/>
    <w:rsid w:val="006E069A"/>
    <w:rsid w:val="006E167C"/>
    <w:rsid w:val="006E2C7D"/>
    <w:rsid w:val="006E2D2E"/>
    <w:rsid w:val="006E3A4A"/>
    <w:rsid w:val="006E5943"/>
    <w:rsid w:val="006F0935"/>
    <w:rsid w:val="006F1B1D"/>
    <w:rsid w:val="006F1BB9"/>
    <w:rsid w:val="006F1CF8"/>
    <w:rsid w:val="006F4093"/>
    <w:rsid w:val="006F476E"/>
    <w:rsid w:val="006F6B26"/>
    <w:rsid w:val="00700FD1"/>
    <w:rsid w:val="00701D13"/>
    <w:rsid w:val="007035CD"/>
    <w:rsid w:val="0070423F"/>
    <w:rsid w:val="00706074"/>
    <w:rsid w:val="0070622E"/>
    <w:rsid w:val="00710922"/>
    <w:rsid w:val="00710D1B"/>
    <w:rsid w:val="00710FC1"/>
    <w:rsid w:val="0071407E"/>
    <w:rsid w:val="007163AD"/>
    <w:rsid w:val="00716D29"/>
    <w:rsid w:val="007200EC"/>
    <w:rsid w:val="0072067C"/>
    <w:rsid w:val="0072313E"/>
    <w:rsid w:val="00727B3B"/>
    <w:rsid w:val="007305A0"/>
    <w:rsid w:val="00732130"/>
    <w:rsid w:val="00732C6D"/>
    <w:rsid w:val="00733BCF"/>
    <w:rsid w:val="00734C1A"/>
    <w:rsid w:val="00737A4B"/>
    <w:rsid w:val="00741C48"/>
    <w:rsid w:val="0074316C"/>
    <w:rsid w:val="00743459"/>
    <w:rsid w:val="00744767"/>
    <w:rsid w:val="0074762C"/>
    <w:rsid w:val="00747BDF"/>
    <w:rsid w:val="0075029F"/>
    <w:rsid w:val="00750A47"/>
    <w:rsid w:val="00751124"/>
    <w:rsid w:val="00752F75"/>
    <w:rsid w:val="00753CC6"/>
    <w:rsid w:val="007546A9"/>
    <w:rsid w:val="00754C20"/>
    <w:rsid w:val="00756A72"/>
    <w:rsid w:val="0076066A"/>
    <w:rsid w:val="00766D58"/>
    <w:rsid w:val="007741EC"/>
    <w:rsid w:val="007755DE"/>
    <w:rsid w:val="007771F3"/>
    <w:rsid w:val="00777901"/>
    <w:rsid w:val="00780897"/>
    <w:rsid w:val="00784FBC"/>
    <w:rsid w:val="00785941"/>
    <w:rsid w:val="00786157"/>
    <w:rsid w:val="007975A8"/>
    <w:rsid w:val="007A0BF5"/>
    <w:rsid w:val="007A2843"/>
    <w:rsid w:val="007A372D"/>
    <w:rsid w:val="007A40CA"/>
    <w:rsid w:val="007A4236"/>
    <w:rsid w:val="007A42FE"/>
    <w:rsid w:val="007A75A8"/>
    <w:rsid w:val="007B1A55"/>
    <w:rsid w:val="007B2ECB"/>
    <w:rsid w:val="007B4CBE"/>
    <w:rsid w:val="007B68EC"/>
    <w:rsid w:val="007C18FB"/>
    <w:rsid w:val="007C3312"/>
    <w:rsid w:val="007C6A3B"/>
    <w:rsid w:val="007D0A7B"/>
    <w:rsid w:val="007D1238"/>
    <w:rsid w:val="007D195E"/>
    <w:rsid w:val="007D1D44"/>
    <w:rsid w:val="007E0787"/>
    <w:rsid w:val="007E4472"/>
    <w:rsid w:val="007E4738"/>
    <w:rsid w:val="007E78C1"/>
    <w:rsid w:val="007F2D02"/>
    <w:rsid w:val="007F3169"/>
    <w:rsid w:val="007F5375"/>
    <w:rsid w:val="007F6070"/>
    <w:rsid w:val="008005AD"/>
    <w:rsid w:val="00800D4A"/>
    <w:rsid w:val="008025EC"/>
    <w:rsid w:val="0080438F"/>
    <w:rsid w:val="008069C7"/>
    <w:rsid w:val="00807575"/>
    <w:rsid w:val="00811193"/>
    <w:rsid w:val="00811C33"/>
    <w:rsid w:val="0081264C"/>
    <w:rsid w:val="00812842"/>
    <w:rsid w:val="008140BE"/>
    <w:rsid w:val="008144D4"/>
    <w:rsid w:val="0081517C"/>
    <w:rsid w:val="00822F79"/>
    <w:rsid w:val="008237C4"/>
    <w:rsid w:val="00823A38"/>
    <w:rsid w:val="008306CD"/>
    <w:rsid w:val="0083182E"/>
    <w:rsid w:val="008321F3"/>
    <w:rsid w:val="00833E36"/>
    <w:rsid w:val="00834F5F"/>
    <w:rsid w:val="0083531A"/>
    <w:rsid w:val="00835BBD"/>
    <w:rsid w:val="008410BF"/>
    <w:rsid w:val="008420D5"/>
    <w:rsid w:val="00842CC8"/>
    <w:rsid w:val="008451B6"/>
    <w:rsid w:val="0084525C"/>
    <w:rsid w:val="00845B93"/>
    <w:rsid w:val="0085152D"/>
    <w:rsid w:val="008552EC"/>
    <w:rsid w:val="0085606A"/>
    <w:rsid w:val="00857CD4"/>
    <w:rsid w:val="00857EBD"/>
    <w:rsid w:val="00860B40"/>
    <w:rsid w:val="0086183F"/>
    <w:rsid w:val="00863F91"/>
    <w:rsid w:val="00865C96"/>
    <w:rsid w:val="00867986"/>
    <w:rsid w:val="00867A1B"/>
    <w:rsid w:val="008701F7"/>
    <w:rsid w:val="0087285E"/>
    <w:rsid w:val="00875F18"/>
    <w:rsid w:val="008773A6"/>
    <w:rsid w:val="008774E1"/>
    <w:rsid w:val="008816CE"/>
    <w:rsid w:val="008847E8"/>
    <w:rsid w:val="0088693C"/>
    <w:rsid w:val="008A1A4F"/>
    <w:rsid w:val="008A1E8D"/>
    <w:rsid w:val="008A2C93"/>
    <w:rsid w:val="008A71DF"/>
    <w:rsid w:val="008A7C90"/>
    <w:rsid w:val="008B0881"/>
    <w:rsid w:val="008B0B8B"/>
    <w:rsid w:val="008B1241"/>
    <w:rsid w:val="008B1A11"/>
    <w:rsid w:val="008B2889"/>
    <w:rsid w:val="008B2F91"/>
    <w:rsid w:val="008B32CA"/>
    <w:rsid w:val="008B3BA4"/>
    <w:rsid w:val="008B4FAA"/>
    <w:rsid w:val="008B68BC"/>
    <w:rsid w:val="008B6FF6"/>
    <w:rsid w:val="008C03ED"/>
    <w:rsid w:val="008C2256"/>
    <w:rsid w:val="008C2C6A"/>
    <w:rsid w:val="008C3B6C"/>
    <w:rsid w:val="008C404E"/>
    <w:rsid w:val="008C46C9"/>
    <w:rsid w:val="008C5332"/>
    <w:rsid w:val="008C6244"/>
    <w:rsid w:val="008D0446"/>
    <w:rsid w:val="008D0C4C"/>
    <w:rsid w:val="008D3170"/>
    <w:rsid w:val="008D3796"/>
    <w:rsid w:val="008D3E4D"/>
    <w:rsid w:val="008D63BD"/>
    <w:rsid w:val="008E110C"/>
    <w:rsid w:val="008E62F5"/>
    <w:rsid w:val="008E7BB5"/>
    <w:rsid w:val="008F152B"/>
    <w:rsid w:val="008F15BC"/>
    <w:rsid w:val="008F1749"/>
    <w:rsid w:val="008F2109"/>
    <w:rsid w:val="008F2604"/>
    <w:rsid w:val="008F3EB3"/>
    <w:rsid w:val="008F4008"/>
    <w:rsid w:val="008F4F39"/>
    <w:rsid w:val="008F61F9"/>
    <w:rsid w:val="008F6D11"/>
    <w:rsid w:val="008F7DCA"/>
    <w:rsid w:val="00904926"/>
    <w:rsid w:val="00904B4E"/>
    <w:rsid w:val="00907554"/>
    <w:rsid w:val="00907682"/>
    <w:rsid w:val="00910E17"/>
    <w:rsid w:val="0091127C"/>
    <w:rsid w:val="0091138B"/>
    <w:rsid w:val="00911613"/>
    <w:rsid w:val="00911874"/>
    <w:rsid w:val="00913220"/>
    <w:rsid w:val="00916A40"/>
    <w:rsid w:val="00920E73"/>
    <w:rsid w:val="00921052"/>
    <w:rsid w:val="00921B5D"/>
    <w:rsid w:val="00924325"/>
    <w:rsid w:val="009275BD"/>
    <w:rsid w:val="009302B3"/>
    <w:rsid w:val="00932E7F"/>
    <w:rsid w:val="009332AF"/>
    <w:rsid w:val="0093492F"/>
    <w:rsid w:val="00934A6A"/>
    <w:rsid w:val="00934E47"/>
    <w:rsid w:val="009372B1"/>
    <w:rsid w:val="0093775B"/>
    <w:rsid w:val="0094520D"/>
    <w:rsid w:val="00946D96"/>
    <w:rsid w:val="00950663"/>
    <w:rsid w:val="009507A0"/>
    <w:rsid w:val="00953F1E"/>
    <w:rsid w:val="009543FC"/>
    <w:rsid w:val="00955741"/>
    <w:rsid w:val="00956C3E"/>
    <w:rsid w:val="009571AE"/>
    <w:rsid w:val="0095794D"/>
    <w:rsid w:val="00957A54"/>
    <w:rsid w:val="00964BDE"/>
    <w:rsid w:val="009663F4"/>
    <w:rsid w:val="00967F6C"/>
    <w:rsid w:val="00971934"/>
    <w:rsid w:val="00971DEF"/>
    <w:rsid w:val="00972BFA"/>
    <w:rsid w:val="009813FC"/>
    <w:rsid w:val="00982625"/>
    <w:rsid w:val="009829D3"/>
    <w:rsid w:val="00982AF1"/>
    <w:rsid w:val="00983F8D"/>
    <w:rsid w:val="00984E15"/>
    <w:rsid w:val="00985E82"/>
    <w:rsid w:val="0098638E"/>
    <w:rsid w:val="00986B43"/>
    <w:rsid w:val="00987159"/>
    <w:rsid w:val="00987CFE"/>
    <w:rsid w:val="00987EAF"/>
    <w:rsid w:val="00990900"/>
    <w:rsid w:val="00995E39"/>
    <w:rsid w:val="009973C9"/>
    <w:rsid w:val="009A010E"/>
    <w:rsid w:val="009A0458"/>
    <w:rsid w:val="009A1405"/>
    <w:rsid w:val="009A147F"/>
    <w:rsid w:val="009A1726"/>
    <w:rsid w:val="009A3EFB"/>
    <w:rsid w:val="009A5196"/>
    <w:rsid w:val="009A5937"/>
    <w:rsid w:val="009A6E39"/>
    <w:rsid w:val="009B34AF"/>
    <w:rsid w:val="009B4DD2"/>
    <w:rsid w:val="009B7C21"/>
    <w:rsid w:val="009C0A9E"/>
    <w:rsid w:val="009C0D44"/>
    <w:rsid w:val="009C2245"/>
    <w:rsid w:val="009C69B5"/>
    <w:rsid w:val="009C7415"/>
    <w:rsid w:val="009C750E"/>
    <w:rsid w:val="009C7DE5"/>
    <w:rsid w:val="009D0509"/>
    <w:rsid w:val="009D23C2"/>
    <w:rsid w:val="009D450C"/>
    <w:rsid w:val="009D7F7A"/>
    <w:rsid w:val="009E7100"/>
    <w:rsid w:val="009F03DB"/>
    <w:rsid w:val="009F3C66"/>
    <w:rsid w:val="00A002D0"/>
    <w:rsid w:val="00A01CB0"/>
    <w:rsid w:val="00A02744"/>
    <w:rsid w:val="00A0558C"/>
    <w:rsid w:val="00A06006"/>
    <w:rsid w:val="00A07BFD"/>
    <w:rsid w:val="00A07E09"/>
    <w:rsid w:val="00A101C3"/>
    <w:rsid w:val="00A13277"/>
    <w:rsid w:val="00A152BC"/>
    <w:rsid w:val="00A16014"/>
    <w:rsid w:val="00A20FB1"/>
    <w:rsid w:val="00A23BE4"/>
    <w:rsid w:val="00A2569C"/>
    <w:rsid w:val="00A3064D"/>
    <w:rsid w:val="00A32396"/>
    <w:rsid w:val="00A35531"/>
    <w:rsid w:val="00A361EB"/>
    <w:rsid w:val="00A401E0"/>
    <w:rsid w:val="00A426F9"/>
    <w:rsid w:val="00A43A7F"/>
    <w:rsid w:val="00A503F6"/>
    <w:rsid w:val="00A50BAC"/>
    <w:rsid w:val="00A511BB"/>
    <w:rsid w:val="00A514A4"/>
    <w:rsid w:val="00A5292B"/>
    <w:rsid w:val="00A540C7"/>
    <w:rsid w:val="00A5415D"/>
    <w:rsid w:val="00A5464E"/>
    <w:rsid w:val="00A55C56"/>
    <w:rsid w:val="00A5659E"/>
    <w:rsid w:val="00A56D35"/>
    <w:rsid w:val="00A61EEA"/>
    <w:rsid w:val="00A64834"/>
    <w:rsid w:val="00A656FC"/>
    <w:rsid w:val="00A6577D"/>
    <w:rsid w:val="00A6653D"/>
    <w:rsid w:val="00A6760D"/>
    <w:rsid w:val="00A67F00"/>
    <w:rsid w:val="00A70923"/>
    <w:rsid w:val="00A75548"/>
    <w:rsid w:val="00A762B4"/>
    <w:rsid w:val="00A7699D"/>
    <w:rsid w:val="00A773D4"/>
    <w:rsid w:val="00A80353"/>
    <w:rsid w:val="00A86EC8"/>
    <w:rsid w:val="00A93995"/>
    <w:rsid w:val="00A94A11"/>
    <w:rsid w:val="00A95E1D"/>
    <w:rsid w:val="00A97AB8"/>
    <w:rsid w:val="00AA04D4"/>
    <w:rsid w:val="00AA2708"/>
    <w:rsid w:val="00AA314A"/>
    <w:rsid w:val="00AA4A53"/>
    <w:rsid w:val="00AB100F"/>
    <w:rsid w:val="00AB1D85"/>
    <w:rsid w:val="00AB4222"/>
    <w:rsid w:val="00AB52C2"/>
    <w:rsid w:val="00AC0CCC"/>
    <w:rsid w:val="00AC1EC2"/>
    <w:rsid w:val="00AC2E1E"/>
    <w:rsid w:val="00AD07DF"/>
    <w:rsid w:val="00AD1EEB"/>
    <w:rsid w:val="00AD3389"/>
    <w:rsid w:val="00AD34BA"/>
    <w:rsid w:val="00AD4399"/>
    <w:rsid w:val="00AD448F"/>
    <w:rsid w:val="00AD4C5D"/>
    <w:rsid w:val="00AD50DC"/>
    <w:rsid w:val="00AD6915"/>
    <w:rsid w:val="00AE2640"/>
    <w:rsid w:val="00AE2F99"/>
    <w:rsid w:val="00AE72E1"/>
    <w:rsid w:val="00AF2450"/>
    <w:rsid w:val="00AF2B55"/>
    <w:rsid w:val="00AF51BC"/>
    <w:rsid w:val="00AF522B"/>
    <w:rsid w:val="00B01CFC"/>
    <w:rsid w:val="00B02BCA"/>
    <w:rsid w:val="00B057B8"/>
    <w:rsid w:val="00B07B8C"/>
    <w:rsid w:val="00B07D4F"/>
    <w:rsid w:val="00B10B4B"/>
    <w:rsid w:val="00B11A16"/>
    <w:rsid w:val="00B12BA9"/>
    <w:rsid w:val="00B13732"/>
    <w:rsid w:val="00B13FE5"/>
    <w:rsid w:val="00B14D53"/>
    <w:rsid w:val="00B15563"/>
    <w:rsid w:val="00B15E5F"/>
    <w:rsid w:val="00B164CF"/>
    <w:rsid w:val="00B2145C"/>
    <w:rsid w:val="00B218BB"/>
    <w:rsid w:val="00B22593"/>
    <w:rsid w:val="00B22895"/>
    <w:rsid w:val="00B22C07"/>
    <w:rsid w:val="00B24607"/>
    <w:rsid w:val="00B264A6"/>
    <w:rsid w:val="00B274D3"/>
    <w:rsid w:val="00B27E46"/>
    <w:rsid w:val="00B3047A"/>
    <w:rsid w:val="00B30F51"/>
    <w:rsid w:val="00B327D9"/>
    <w:rsid w:val="00B32D82"/>
    <w:rsid w:val="00B43EFB"/>
    <w:rsid w:val="00B44E1A"/>
    <w:rsid w:val="00B52380"/>
    <w:rsid w:val="00B5439F"/>
    <w:rsid w:val="00B54C74"/>
    <w:rsid w:val="00B56F71"/>
    <w:rsid w:val="00B62AE4"/>
    <w:rsid w:val="00B634AA"/>
    <w:rsid w:val="00B6371C"/>
    <w:rsid w:val="00B64893"/>
    <w:rsid w:val="00B65C19"/>
    <w:rsid w:val="00B67697"/>
    <w:rsid w:val="00B70DF3"/>
    <w:rsid w:val="00B728A3"/>
    <w:rsid w:val="00B742AE"/>
    <w:rsid w:val="00B76593"/>
    <w:rsid w:val="00B77134"/>
    <w:rsid w:val="00B824D1"/>
    <w:rsid w:val="00B90D01"/>
    <w:rsid w:val="00BA0D07"/>
    <w:rsid w:val="00BA43DA"/>
    <w:rsid w:val="00BB49DB"/>
    <w:rsid w:val="00BB6108"/>
    <w:rsid w:val="00BB6474"/>
    <w:rsid w:val="00BB64AB"/>
    <w:rsid w:val="00BB6FA4"/>
    <w:rsid w:val="00BC2511"/>
    <w:rsid w:val="00BC2D5D"/>
    <w:rsid w:val="00BC2FCC"/>
    <w:rsid w:val="00BC3507"/>
    <w:rsid w:val="00BC416C"/>
    <w:rsid w:val="00BD0850"/>
    <w:rsid w:val="00BD1924"/>
    <w:rsid w:val="00BD31FD"/>
    <w:rsid w:val="00BD6821"/>
    <w:rsid w:val="00BE06ED"/>
    <w:rsid w:val="00BE1677"/>
    <w:rsid w:val="00BE3FBD"/>
    <w:rsid w:val="00BE4FD2"/>
    <w:rsid w:val="00BE7DDB"/>
    <w:rsid w:val="00BF0C32"/>
    <w:rsid w:val="00BF1C6A"/>
    <w:rsid w:val="00BF1D06"/>
    <w:rsid w:val="00BF74A6"/>
    <w:rsid w:val="00C00741"/>
    <w:rsid w:val="00C01BF0"/>
    <w:rsid w:val="00C01FD2"/>
    <w:rsid w:val="00C03A1A"/>
    <w:rsid w:val="00C03DE2"/>
    <w:rsid w:val="00C03ECC"/>
    <w:rsid w:val="00C05FAD"/>
    <w:rsid w:val="00C064D5"/>
    <w:rsid w:val="00C06CC6"/>
    <w:rsid w:val="00C07D33"/>
    <w:rsid w:val="00C07F56"/>
    <w:rsid w:val="00C136B3"/>
    <w:rsid w:val="00C140B6"/>
    <w:rsid w:val="00C16EE0"/>
    <w:rsid w:val="00C1751D"/>
    <w:rsid w:val="00C22DB8"/>
    <w:rsid w:val="00C2737D"/>
    <w:rsid w:val="00C35091"/>
    <w:rsid w:val="00C35886"/>
    <w:rsid w:val="00C36919"/>
    <w:rsid w:val="00C403B9"/>
    <w:rsid w:val="00C405F2"/>
    <w:rsid w:val="00C44850"/>
    <w:rsid w:val="00C46270"/>
    <w:rsid w:val="00C500B6"/>
    <w:rsid w:val="00C50CD3"/>
    <w:rsid w:val="00C5553B"/>
    <w:rsid w:val="00C559DA"/>
    <w:rsid w:val="00C5763D"/>
    <w:rsid w:val="00C6049B"/>
    <w:rsid w:val="00C608DC"/>
    <w:rsid w:val="00C611E0"/>
    <w:rsid w:val="00C61643"/>
    <w:rsid w:val="00C64DD7"/>
    <w:rsid w:val="00C73838"/>
    <w:rsid w:val="00C756E0"/>
    <w:rsid w:val="00C7792B"/>
    <w:rsid w:val="00C83BD4"/>
    <w:rsid w:val="00C921CE"/>
    <w:rsid w:val="00C94E06"/>
    <w:rsid w:val="00CA0D4A"/>
    <w:rsid w:val="00CA0E24"/>
    <w:rsid w:val="00CA2E1A"/>
    <w:rsid w:val="00CA7296"/>
    <w:rsid w:val="00CA7FBA"/>
    <w:rsid w:val="00CB28B8"/>
    <w:rsid w:val="00CB5583"/>
    <w:rsid w:val="00CB5920"/>
    <w:rsid w:val="00CB5B5D"/>
    <w:rsid w:val="00CB67BA"/>
    <w:rsid w:val="00CB76DE"/>
    <w:rsid w:val="00CC36C8"/>
    <w:rsid w:val="00CC3B9C"/>
    <w:rsid w:val="00CC55BA"/>
    <w:rsid w:val="00CD3500"/>
    <w:rsid w:val="00CD77B9"/>
    <w:rsid w:val="00CE1753"/>
    <w:rsid w:val="00CE29BC"/>
    <w:rsid w:val="00CE5793"/>
    <w:rsid w:val="00CE7552"/>
    <w:rsid w:val="00CF0C60"/>
    <w:rsid w:val="00CF1508"/>
    <w:rsid w:val="00CF19E6"/>
    <w:rsid w:val="00CF2469"/>
    <w:rsid w:val="00CF26CC"/>
    <w:rsid w:val="00CF6CCC"/>
    <w:rsid w:val="00CF7841"/>
    <w:rsid w:val="00CF7ECE"/>
    <w:rsid w:val="00D012A7"/>
    <w:rsid w:val="00D02175"/>
    <w:rsid w:val="00D02657"/>
    <w:rsid w:val="00D03FA0"/>
    <w:rsid w:val="00D04D08"/>
    <w:rsid w:val="00D103B0"/>
    <w:rsid w:val="00D21B66"/>
    <w:rsid w:val="00D22FF2"/>
    <w:rsid w:val="00D23044"/>
    <w:rsid w:val="00D26EB2"/>
    <w:rsid w:val="00D278C8"/>
    <w:rsid w:val="00D27E00"/>
    <w:rsid w:val="00D31A49"/>
    <w:rsid w:val="00D326E8"/>
    <w:rsid w:val="00D332F5"/>
    <w:rsid w:val="00D33C70"/>
    <w:rsid w:val="00D34830"/>
    <w:rsid w:val="00D348B5"/>
    <w:rsid w:val="00D4014A"/>
    <w:rsid w:val="00D41DC3"/>
    <w:rsid w:val="00D46E5F"/>
    <w:rsid w:val="00D50B23"/>
    <w:rsid w:val="00D52FC3"/>
    <w:rsid w:val="00D53502"/>
    <w:rsid w:val="00D5456A"/>
    <w:rsid w:val="00D60C93"/>
    <w:rsid w:val="00D6145E"/>
    <w:rsid w:val="00D642DC"/>
    <w:rsid w:val="00D657B8"/>
    <w:rsid w:val="00D7226A"/>
    <w:rsid w:val="00D72DB6"/>
    <w:rsid w:val="00D74913"/>
    <w:rsid w:val="00D75464"/>
    <w:rsid w:val="00D774D1"/>
    <w:rsid w:val="00D7765B"/>
    <w:rsid w:val="00D86210"/>
    <w:rsid w:val="00D86CE5"/>
    <w:rsid w:val="00D92445"/>
    <w:rsid w:val="00D94C79"/>
    <w:rsid w:val="00D96FBE"/>
    <w:rsid w:val="00DA2FD8"/>
    <w:rsid w:val="00DA38F8"/>
    <w:rsid w:val="00DB0E5E"/>
    <w:rsid w:val="00DB3AB3"/>
    <w:rsid w:val="00DB74F6"/>
    <w:rsid w:val="00DB775A"/>
    <w:rsid w:val="00DB7A67"/>
    <w:rsid w:val="00DC0DB9"/>
    <w:rsid w:val="00DC3D32"/>
    <w:rsid w:val="00DC414D"/>
    <w:rsid w:val="00DC64DF"/>
    <w:rsid w:val="00DD01FB"/>
    <w:rsid w:val="00DD0486"/>
    <w:rsid w:val="00DD0A3A"/>
    <w:rsid w:val="00DD2834"/>
    <w:rsid w:val="00DD3780"/>
    <w:rsid w:val="00DD54E7"/>
    <w:rsid w:val="00DD5701"/>
    <w:rsid w:val="00DD7F29"/>
    <w:rsid w:val="00DE033A"/>
    <w:rsid w:val="00DE15A3"/>
    <w:rsid w:val="00DE1DC4"/>
    <w:rsid w:val="00DE2D71"/>
    <w:rsid w:val="00DE54FC"/>
    <w:rsid w:val="00DE71A0"/>
    <w:rsid w:val="00DF461D"/>
    <w:rsid w:val="00E00DE2"/>
    <w:rsid w:val="00E00FAD"/>
    <w:rsid w:val="00E03E7F"/>
    <w:rsid w:val="00E056D0"/>
    <w:rsid w:val="00E10EBA"/>
    <w:rsid w:val="00E12D15"/>
    <w:rsid w:val="00E1330A"/>
    <w:rsid w:val="00E13622"/>
    <w:rsid w:val="00E14156"/>
    <w:rsid w:val="00E21DE9"/>
    <w:rsid w:val="00E2349A"/>
    <w:rsid w:val="00E254C8"/>
    <w:rsid w:val="00E31A9A"/>
    <w:rsid w:val="00E31C25"/>
    <w:rsid w:val="00E351DD"/>
    <w:rsid w:val="00E3595F"/>
    <w:rsid w:val="00E456B9"/>
    <w:rsid w:val="00E464AE"/>
    <w:rsid w:val="00E46BE4"/>
    <w:rsid w:val="00E4704F"/>
    <w:rsid w:val="00E51344"/>
    <w:rsid w:val="00E5344F"/>
    <w:rsid w:val="00E54A29"/>
    <w:rsid w:val="00E57954"/>
    <w:rsid w:val="00E60148"/>
    <w:rsid w:val="00E61E0D"/>
    <w:rsid w:val="00E61FF4"/>
    <w:rsid w:val="00E6346F"/>
    <w:rsid w:val="00E654B3"/>
    <w:rsid w:val="00E67D1A"/>
    <w:rsid w:val="00E709E0"/>
    <w:rsid w:val="00E716A8"/>
    <w:rsid w:val="00E71D95"/>
    <w:rsid w:val="00E731E4"/>
    <w:rsid w:val="00E74539"/>
    <w:rsid w:val="00E75D5F"/>
    <w:rsid w:val="00E8412F"/>
    <w:rsid w:val="00E8575C"/>
    <w:rsid w:val="00E859BF"/>
    <w:rsid w:val="00E85B9D"/>
    <w:rsid w:val="00E85D00"/>
    <w:rsid w:val="00E909A3"/>
    <w:rsid w:val="00E920D5"/>
    <w:rsid w:val="00E932C4"/>
    <w:rsid w:val="00E93662"/>
    <w:rsid w:val="00E93DA4"/>
    <w:rsid w:val="00E9572B"/>
    <w:rsid w:val="00E968FF"/>
    <w:rsid w:val="00E97316"/>
    <w:rsid w:val="00E9743C"/>
    <w:rsid w:val="00EA0292"/>
    <w:rsid w:val="00EA170C"/>
    <w:rsid w:val="00EA281F"/>
    <w:rsid w:val="00EA585B"/>
    <w:rsid w:val="00EA5C24"/>
    <w:rsid w:val="00EB1707"/>
    <w:rsid w:val="00EB188D"/>
    <w:rsid w:val="00EB5B46"/>
    <w:rsid w:val="00EB63D0"/>
    <w:rsid w:val="00EC1392"/>
    <w:rsid w:val="00EC33AE"/>
    <w:rsid w:val="00EC3ECC"/>
    <w:rsid w:val="00EC6085"/>
    <w:rsid w:val="00EC6970"/>
    <w:rsid w:val="00EC756A"/>
    <w:rsid w:val="00ED0F61"/>
    <w:rsid w:val="00ED24CA"/>
    <w:rsid w:val="00ED3A58"/>
    <w:rsid w:val="00ED3FA0"/>
    <w:rsid w:val="00ED66D1"/>
    <w:rsid w:val="00ED678B"/>
    <w:rsid w:val="00ED6DA3"/>
    <w:rsid w:val="00EE439E"/>
    <w:rsid w:val="00EE6E08"/>
    <w:rsid w:val="00EF1273"/>
    <w:rsid w:val="00EF137E"/>
    <w:rsid w:val="00EF4F20"/>
    <w:rsid w:val="00EF5AF2"/>
    <w:rsid w:val="00EF6C92"/>
    <w:rsid w:val="00EF7534"/>
    <w:rsid w:val="00F002DF"/>
    <w:rsid w:val="00F003E3"/>
    <w:rsid w:val="00F01870"/>
    <w:rsid w:val="00F035D3"/>
    <w:rsid w:val="00F037E0"/>
    <w:rsid w:val="00F05E42"/>
    <w:rsid w:val="00F0651F"/>
    <w:rsid w:val="00F06CAC"/>
    <w:rsid w:val="00F07459"/>
    <w:rsid w:val="00F07AA9"/>
    <w:rsid w:val="00F13CC4"/>
    <w:rsid w:val="00F20F44"/>
    <w:rsid w:val="00F215D3"/>
    <w:rsid w:val="00F2286F"/>
    <w:rsid w:val="00F23CA6"/>
    <w:rsid w:val="00F24C76"/>
    <w:rsid w:val="00F24FFD"/>
    <w:rsid w:val="00F30486"/>
    <w:rsid w:val="00F40DAA"/>
    <w:rsid w:val="00F40FAD"/>
    <w:rsid w:val="00F4200E"/>
    <w:rsid w:val="00F46013"/>
    <w:rsid w:val="00F461B8"/>
    <w:rsid w:val="00F46898"/>
    <w:rsid w:val="00F50ABA"/>
    <w:rsid w:val="00F518BB"/>
    <w:rsid w:val="00F55F5A"/>
    <w:rsid w:val="00F56A0A"/>
    <w:rsid w:val="00F61836"/>
    <w:rsid w:val="00F63698"/>
    <w:rsid w:val="00F63D8B"/>
    <w:rsid w:val="00F659CA"/>
    <w:rsid w:val="00F708F0"/>
    <w:rsid w:val="00F73623"/>
    <w:rsid w:val="00F77031"/>
    <w:rsid w:val="00F80B82"/>
    <w:rsid w:val="00F826BF"/>
    <w:rsid w:val="00F8416D"/>
    <w:rsid w:val="00F86AE4"/>
    <w:rsid w:val="00F86EFA"/>
    <w:rsid w:val="00F91320"/>
    <w:rsid w:val="00F93866"/>
    <w:rsid w:val="00F93F83"/>
    <w:rsid w:val="00F957D3"/>
    <w:rsid w:val="00F95A52"/>
    <w:rsid w:val="00F96057"/>
    <w:rsid w:val="00FA0B00"/>
    <w:rsid w:val="00FA0EF6"/>
    <w:rsid w:val="00FA48A6"/>
    <w:rsid w:val="00FA63EF"/>
    <w:rsid w:val="00FA6483"/>
    <w:rsid w:val="00FA650F"/>
    <w:rsid w:val="00FA710E"/>
    <w:rsid w:val="00FB07A4"/>
    <w:rsid w:val="00FB28CE"/>
    <w:rsid w:val="00FB3987"/>
    <w:rsid w:val="00FC0887"/>
    <w:rsid w:val="00FC0F42"/>
    <w:rsid w:val="00FC5068"/>
    <w:rsid w:val="00FC7D13"/>
    <w:rsid w:val="00FD1790"/>
    <w:rsid w:val="00FD5B00"/>
    <w:rsid w:val="00FD72B8"/>
    <w:rsid w:val="00FE0875"/>
    <w:rsid w:val="00FE21ED"/>
    <w:rsid w:val="00FE296A"/>
    <w:rsid w:val="00FE7573"/>
    <w:rsid w:val="00FE7E2B"/>
    <w:rsid w:val="00FF16DB"/>
    <w:rsid w:val="00FF1FBD"/>
    <w:rsid w:val="00FF22BA"/>
    <w:rsid w:val="00FF245F"/>
    <w:rsid w:val="00FF4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vertical-relative:margin;mso-height-percent:200;mso-width-relative:margin;mso-height-relative:margin" fill="f" fillcolor="white" stroke="f">
      <v:fill color="white" on="f"/>
      <v:stroke on="f"/>
      <v:textbox style="mso-fit-shape-to-text:t" inset="1.5mm,.3mm,1.5mm,.3mm"/>
    </o:shapedefaults>
    <o:shapelayout v:ext="edit">
      <o:idmap v:ext="edit" data="1"/>
    </o:shapelayout>
  </w:shapeDefaults>
  <w:decimalSymbol w:val=","/>
  <w:listSeparator w:val=";"/>
  <w14:docId w14:val="656801BC"/>
  <w15:docId w15:val="{178C65F9-42DB-4530-A5A4-1FA066FE5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C064D5"/>
    <w:pPr>
      <w:spacing w:after="200" w:line="276" w:lineRule="auto"/>
    </w:pPr>
    <w:rPr>
      <w:rFonts w:ascii="Arial" w:hAnsi="Arial"/>
      <w:sz w:val="22"/>
      <w:szCs w:val="22"/>
      <w:lang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9132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13220"/>
  </w:style>
  <w:style w:type="paragraph" w:styleId="Fuzeile">
    <w:name w:val="footer"/>
    <w:basedOn w:val="Standard"/>
    <w:link w:val="FuzeileZchn"/>
    <w:uiPriority w:val="99"/>
    <w:unhideWhenUsed/>
    <w:rsid w:val="009132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13220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132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913220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2F5E91"/>
    <w:rPr>
      <w:color w:val="0000FF"/>
      <w:u w:val="single"/>
    </w:rPr>
  </w:style>
  <w:style w:type="character" w:styleId="Platzhaltertext">
    <w:name w:val="Placeholder Text"/>
    <w:uiPriority w:val="99"/>
    <w:semiHidden/>
    <w:rsid w:val="005E557C"/>
    <w:rPr>
      <w:color w:val="808080"/>
    </w:rPr>
  </w:style>
  <w:style w:type="table" w:styleId="Tabellenraster">
    <w:name w:val="Table Grid"/>
    <w:basedOn w:val="NormaleTabelle"/>
    <w:uiPriority w:val="39"/>
    <w:rsid w:val="009813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9813FC"/>
    <w:pPr>
      <w:ind w:left="720"/>
      <w:contextualSpacing/>
    </w:pPr>
    <w:rPr>
      <w:rFonts w:ascii="Calibri" w:hAnsi="Calibri"/>
    </w:rPr>
  </w:style>
  <w:style w:type="character" w:styleId="Hervorhebung">
    <w:name w:val="Emphasis"/>
    <w:uiPriority w:val="20"/>
    <w:qFormat/>
    <w:rsid w:val="007771F3"/>
    <w:rPr>
      <w:i/>
      <w:iCs/>
    </w:rPr>
  </w:style>
  <w:style w:type="character" w:customStyle="1" w:styleId="postbody">
    <w:name w:val="postbody"/>
    <w:basedOn w:val="Absatz-Standardschriftart"/>
    <w:rsid w:val="007771F3"/>
  </w:style>
  <w:style w:type="character" w:customStyle="1" w:styleId="apple-converted-space">
    <w:name w:val="apple-converted-space"/>
    <w:basedOn w:val="Absatz-Standardschriftart"/>
    <w:rsid w:val="004D7D57"/>
  </w:style>
  <w:style w:type="paragraph" w:styleId="Textkrper">
    <w:name w:val="Body Text"/>
    <w:basedOn w:val="Standard"/>
    <w:link w:val="TextkrperZchn"/>
    <w:uiPriority w:val="1"/>
    <w:qFormat/>
    <w:rsid w:val="00054943"/>
    <w:pPr>
      <w:widowControl w:val="0"/>
      <w:spacing w:after="0" w:line="240" w:lineRule="auto"/>
      <w:ind w:left="156"/>
    </w:pPr>
    <w:rPr>
      <w:rFonts w:ascii="Tahoma" w:eastAsia="Tahoma" w:hAnsi="Tahoma"/>
      <w:sz w:val="20"/>
      <w:szCs w:val="20"/>
      <w:lang w:val="en-US"/>
    </w:rPr>
  </w:style>
  <w:style w:type="character" w:customStyle="1" w:styleId="TextkrperZchn">
    <w:name w:val="Textkörper Zchn"/>
    <w:link w:val="Textkrper"/>
    <w:uiPriority w:val="1"/>
    <w:rsid w:val="00054943"/>
    <w:rPr>
      <w:rFonts w:ascii="Tahoma" w:eastAsia="Tahoma" w:hAnsi="Tahoma"/>
      <w:sz w:val="20"/>
      <w:szCs w:val="20"/>
      <w:lang w:val="en-US"/>
    </w:rPr>
  </w:style>
  <w:style w:type="paragraph" w:customStyle="1" w:styleId="berschrift11">
    <w:name w:val="Überschrift 11"/>
    <w:basedOn w:val="Standard"/>
    <w:uiPriority w:val="1"/>
    <w:qFormat/>
    <w:rsid w:val="00054943"/>
    <w:pPr>
      <w:widowControl w:val="0"/>
      <w:spacing w:before="63" w:after="0" w:line="240" w:lineRule="auto"/>
      <w:outlineLvl w:val="1"/>
    </w:pPr>
    <w:rPr>
      <w:rFonts w:ascii="Tahoma" w:eastAsia="Tahoma" w:hAnsi="Tahoma"/>
      <w:b/>
      <w:bCs/>
      <w:lang w:val="en-US"/>
    </w:rPr>
  </w:style>
  <w:style w:type="paragraph" w:styleId="StandardWeb">
    <w:name w:val="Normal (Web)"/>
    <w:basedOn w:val="Standard"/>
    <w:uiPriority w:val="99"/>
    <w:semiHidden/>
    <w:unhideWhenUsed/>
    <w:rsid w:val="00685C1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de-DE"/>
    </w:rPr>
  </w:style>
  <w:style w:type="paragraph" w:styleId="NurText">
    <w:name w:val="Plain Text"/>
    <w:basedOn w:val="Standard"/>
    <w:link w:val="NurTextZchn"/>
    <w:uiPriority w:val="99"/>
    <w:semiHidden/>
    <w:unhideWhenUsed/>
    <w:rsid w:val="00732C6D"/>
    <w:pPr>
      <w:spacing w:after="0" w:line="240" w:lineRule="auto"/>
    </w:pPr>
    <w:rPr>
      <w:rFonts w:ascii="Calibri" w:hAnsi="Calibri"/>
      <w:szCs w:val="21"/>
    </w:rPr>
  </w:style>
  <w:style w:type="character" w:customStyle="1" w:styleId="NurTextZchn">
    <w:name w:val="Nur Text Zchn"/>
    <w:link w:val="NurText"/>
    <w:uiPriority w:val="99"/>
    <w:semiHidden/>
    <w:rsid w:val="00732C6D"/>
    <w:rPr>
      <w:rFonts w:ascii="Calibri" w:hAnsi="Calibri"/>
      <w:szCs w:val="21"/>
    </w:rPr>
  </w:style>
  <w:style w:type="character" w:styleId="BesuchterLink">
    <w:name w:val="FollowedHyperlink"/>
    <w:uiPriority w:val="99"/>
    <w:semiHidden/>
    <w:unhideWhenUsed/>
    <w:rsid w:val="00A5659E"/>
    <w:rPr>
      <w:color w:val="800080"/>
      <w:u w:val="single"/>
    </w:rPr>
  </w:style>
  <w:style w:type="character" w:styleId="Kommentarzeichen">
    <w:name w:val="annotation reference"/>
    <w:uiPriority w:val="99"/>
    <w:semiHidden/>
    <w:unhideWhenUsed/>
    <w:rsid w:val="00BB64A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BB64A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semiHidden/>
    <w:rsid w:val="00BB64AB"/>
    <w:rPr>
      <w:rFonts w:ascii="Arial" w:hAnsi="Arial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BB64AB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BB64AB"/>
    <w:rPr>
      <w:rFonts w:ascii="Arial" w:hAnsi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30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0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nsgar-tebben.d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ansgar-tebben.de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t\02_Private\wc_share\Live_Projects\DJ\Events\Event_Liste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1C8EBB8-4D92-47BC-8C6E-61E7CB6DEF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Event_Liste.dotx</Template>
  <TotalTime>0</TotalTime>
  <Pages>4</Pages>
  <Words>796</Words>
  <Characters>5022</Characters>
  <Application>Microsoft Office Word</Application>
  <DocSecurity>0</DocSecurity>
  <Lines>41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5807</CharactersWithSpaces>
  <SharedDoc>false</SharedDoc>
  <HLinks>
    <vt:vector size="6" baseType="variant">
      <vt:variant>
        <vt:i4>5701651</vt:i4>
      </vt:variant>
      <vt:variant>
        <vt:i4>0</vt:i4>
      </vt:variant>
      <vt:variant>
        <vt:i4>0</vt:i4>
      </vt:variant>
      <vt:variant>
        <vt:i4>5</vt:i4>
      </vt:variant>
      <vt:variant>
        <vt:lpwstr>http://www.ansgar-tebben.de/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Ansgar Tebben</dc:creator>
  <cp:keywords/>
  <cp:lastModifiedBy>Ansgar Tebben</cp:lastModifiedBy>
  <cp:revision>64</cp:revision>
  <cp:lastPrinted>2018-02-04T13:03:00Z</cp:lastPrinted>
  <dcterms:created xsi:type="dcterms:W3CDTF">2019-02-04T15:02:00Z</dcterms:created>
  <dcterms:modified xsi:type="dcterms:W3CDTF">2019-08-22T11:38:00Z</dcterms:modified>
</cp:coreProperties>
</file>