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87574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87574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87574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87574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925851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87574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87574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8757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87574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18757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25851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</w:t>
            </w:r>
            <w:r w:rsidR="00A97D37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A97D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bookmarkStart w:id="0" w:name="_GoBack"/>
            <w:bookmarkEnd w:id="0"/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</w:t>
            </w:r>
            <w:r w:rsidR="00A97D37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574" w:rsidRDefault="00187574" w:rsidP="00913220">
      <w:pPr>
        <w:spacing w:after="0" w:line="240" w:lineRule="auto"/>
      </w:pPr>
      <w:r>
        <w:separator/>
      </w:r>
    </w:p>
  </w:endnote>
  <w:endnote w:type="continuationSeparator" w:id="0">
    <w:p w:rsidR="00187574" w:rsidRDefault="0018757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574" w:rsidRDefault="00187574" w:rsidP="00913220">
      <w:pPr>
        <w:spacing w:after="0" w:line="240" w:lineRule="auto"/>
      </w:pPr>
      <w:r>
        <w:separator/>
      </w:r>
    </w:p>
  </w:footnote>
  <w:footnote w:type="continuationSeparator" w:id="0">
    <w:p w:rsidR="00187574" w:rsidRDefault="0018757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574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4325"/>
    <w:rsid w:val="00925851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97D37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F884DB0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B37E8-51C7-4355-964A-B9431C2E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659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56</cp:revision>
  <cp:lastPrinted>2018-02-04T13:03:00Z</cp:lastPrinted>
  <dcterms:created xsi:type="dcterms:W3CDTF">2019-02-04T15:02:00Z</dcterms:created>
  <dcterms:modified xsi:type="dcterms:W3CDTF">2019-05-15T05:58:00Z</dcterms:modified>
</cp:coreProperties>
</file>