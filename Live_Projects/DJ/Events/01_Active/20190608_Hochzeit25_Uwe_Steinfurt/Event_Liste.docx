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311DEC">
            <w:pPr>
              <w:tabs>
                <w:tab w:val="left" w:pos="825"/>
              </w:tabs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Uwe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Hilkens</w:t>
            </w:r>
            <w:proofErr w:type="spellEnd"/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07B6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Am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Kurbaum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5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48565 Steinfurt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01705370906</w:t>
            </w:r>
            <w:r w:rsidR="0091262C">
              <w:rPr>
                <w:rFonts w:ascii="Verdana" w:hAnsi="Verdana"/>
                <w:color w:val="000000"/>
                <w:sz w:val="18"/>
                <w:szCs w:val="18"/>
              </w:rPr>
              <w:t xml:space="preserve">    025517228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981C8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hyperlink r:id="rId10" w:history="1">
              <w:r w:rsidR="00311DEC">
                <w:rPr>
                  <w:rStyle w:val="Hyperlink"/>
                  <w:rFonts w:ascii="Verdana" w:hAnsi="Verdana"/>
                  <w:sz w:val="18"/>
                  <w:szCs w:val="18"/>
                </w:rPr>
                <w:t>higgi1965@googlemail.com</w:t>
              </w:r>
            </w:hyperlink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Silberne Hochzeit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08.06.2019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F321D" w:rsidP="001D78F7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9</w:t>
            </w:r>
            <w:r w:rsidR="00311DEC">
              <w:rPr>
                <w:rFonts w:ascii="Calibri" w:hAnsi="Calibri" w:cs="Calibri"/>
                <w:color w:val="000000"/>
                <w:szCs w:val="20"/>
              </w:rPr>
              <w:t>0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Personen</w:t>
            </w:r>
            <w:r w:rsidR="008F15BC" w:rsidRPr="00AD3389">
              <w:rPr>
                <w:rFonts w:ascii="Calibri" w:hAnsi="Calibri" w:cs="Calibri"/>
                <w:color w:val="000000"/>
                <w:szCs w:val="20"/>
              </w:rPr>
              <w:t>:   Alter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zwischen</w:t>
            </w:r>
            <w:r w:rsidR="009D0509"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- </w:t>
            </w:r>
            <w:r w:rsidR="009D0509"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Jahren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311DEC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16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>:</w:t>
            </w:r>
            <w:r>
              <w:rPr>
                <w:rFonts w:ascii="Calibri" w:hAnsi="Calibri" w:cs="Calibri"/>
                <w:color w:val="000000"/>
                <w:szCs w:val="20"/>
              </w:rPr>
              <w:t>00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Uhr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Im Garten mit mehreren Zelten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91262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Am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Kurbaum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5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91262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48565 Steinfurt</w:t>
            </w: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711833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 xml:space="preserve">Wir feiern am 8 Juni unsere Silberhochzeit Mitte ca. 80 Personen bei uns im Garten. </w:t>
      </w:r>
    </w:p>
    <w:p w:rsidR="00711833" w:rsidRDefault="00711833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 xml:space="preserve">Alter zu 80 % um die 50 Jahre. Kleidung: Bieranzug. </w:t>
      </w:r>
    </w:p>
    <w:p w:rsidR="00311DEC" w:rsidRP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P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>Beginn 16.00 Uhr. Ende spätestens 2 - 3 Uhr. (Da wir in der Stadt</w:t>
      </w:r>
      <w:r w:rsidR="00711833">
        <w:rPr>
          <w:rFonts w:ascii="Verdana" w:hAnsi="Verdana"/>
          <w:b/>
          <w:color w:val="000000"/>
          <w:sz w:val="18"/>
          <w:szCs w:val="18"/>
        </w:rPr>
        <w:t xml:space="preserve"> feiern</w:t>
      </w:r>
      <w:r w:rsidRPr="00311DEC">
        <w:rPr>
          <w:rFonts w:ascii="Verdana" w:hAnsi="Verdana"/>
          <w:b/>
          <w:color w:val="000000"/>
          <w:sz w:val="18"/>
          <w:szCs w:val="18"/>
        </w:rPr>
        <w:t>) </w:t>
      </w:r>
    </w:p>
    <w:p w:rsidR="00311DEC" w:rsidRP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br/>
        <w:t>Zur Info 50% der Gäste waren im Musikzug aktiv. Und 85 % im Schützenverein.</w:t>
      </w:r>
    </w:p>
    <w:p w:rsidR="00311DEC" w:rsidRP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br/>
      </w:r>
      <w:r w:rsidRPr="00995C55">
        <w:rPr>
          <w:rFonts w:ascii="Verdana" w:hAnsi="Verdana"/>
          <w:b/>
          <w:color w:val="FF0000"/>
          <w:sz w:val="18"/>
          <w:szCs w:val="18"/>
        </w:rPr>
        <w:t>Musikrichtung 60 - 90 Jahre sowie Schlager, Trinklieder usw. </w:t>
      </w:r>
      <w:r w:rsidR="00A62836" w:rsidRPr="00995C55">
        <w:rPr>
          <w:rFonts w:ascii="Verdana" w:hAnsi="Verdana"/>
          <w:b/>
          <w:color w:val="FF0000"/>
          <w:sz w:val="18"/>
          <w:szCs w:val="18"/>
        </w:rPr>
        <w:t>kein Metall, Rap</w:t>
      </w:r>
      <w:r w:rsidR="00995C55" w:rsidRPr="00995C55">
        <w:rPr>
          <w:rFonts w:ascii="Verdana" w:hAnsi="Verdana"/>
          <w:b/>
          <w:color w:val="FF0000"/>
          <w:sz w:val="18"/>
          <w:szCs w:val="18"/>
        </w:rPr>
        <w:t>,</w:t>
      </w:r>
      <w:r w:rsidR="00A62836" w:rsidRPr="00995C55">
        <w:rPr>
          <w:rFonts w:ascii="Verdana" w:hAnsi="Verdana"/>
          <w:b/>
          <w:color w:val="FF0000"/>
          <w:sz w:val="18"/>
          <w:szCs w:val="18"/>
        </w:rPr>
        <w:t xml:space="preserve"> Hiphop</w:t>
      </w:r>
      <w:r w:rsidRPr="00995C55">
        <w:rPr>
          <w:rFonts w:ascii="Verdana" w:hAnsi="Verdana"/>
          <w:b/>
          <w:color w:val="FF0000"/>
          <w:sz w:val="18"/>
          <w:szCs w:val="18"/>
        </w:rPr>
        <w:br/>
      </w: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>Wir würden uns freuen, wenn Sie/ Du dazu beitragen würden/würdest, dass man über diesen Tag auch noch in 25 Jahren sprechen wird.</w:t>
      </w: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Essen es gibt Spanferkel</w:t>
      </w:r>
      <w:bookmarkStart w:id="0" w:name="_GoBack"/>
      <w:bookmarkEnd w:id="0"/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Entspannter lässiger Typ Party soll locker und </w:t>
      </w:r>
      <w:r w:rsidR="0091262C">
        <w:rPr>
          <w:rFonts w:ascii="Verdana" w:hAnsi="Verdana"/>
          <w:b/>
          <w:color w:val="000000"/>
          <w:sz w:val="18"/>
          <w:szCs w:val="18"/>
        </w:rPr>
        <w:t>e</w:t>
      </w:r>
      <w:r>
        <w:rPr>
          <w:rFonts w:ascii="Verdana" w:hAnsi="Verdana"/>
          <w:b/>
          <w:color w:val="000000"/>
          <w:sz w:val="18"/>
          <w:szCs w:val="18"/>
        </w:rPr>
        <w:t xml:space="preserve">ntspannt sein. </w:t>
      </w: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Gäste sind allesamt Partytiere.</w:t>
      </w:r>
    </w:p>
    <w:p w:rsidR="00992A7B" w:rsidRDefault="00992A7B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992A7B" w:rsidRPr="00EF13EE" w:rsidRDefault="00992A7B" w:rsidP="000D1C63">
      <w:pPr>
        <w:spacing w:after="0" w:line="240" w:lineRule="auto"/>
        <w:ind w:left="708"/>
        <w:rPr>
          <w:rFonts w:ascii="Verdana" w:hAnsi="Verdana"/>
          <w:b/>
          <w:color w:val="FF0000"/>
          <w:sz w:val="18"/>
          <w:szCs w:val="18"/>
        </w:rPr>
      </w:pPr>
      <w:r w:rsidRPr="00EF13EE">
        <w:rPr>
          <w:rFonts w:ascii="Verdana" w:hAnsi="Verdana"/>
          <w:b/>
          <w:color w:val="FF0000"/>
          <w:sz w:val="18"/>
          <w:szCs w:val="18"/>
        </w:rPr>
        <w:t xml:space="preserve">Spider Murphy Gang </w:t>
      </w:r>
      <w:r w:rsidRPr="00EF13EE">
        <w:rPr>
          <w:rFonts w:ascii="Verdana" w:hAnsi="Verdana"/>
          <w:b/>
          <w:color w:val="FF0000"/>
          <w:sz w:val="18"/>
          <w:szCs w:val="18"/>
        </w:rPr>
        <w:tab/>
      </w:r>
      <w:r w:rsidRPr="00EF13EE">
        <w:rPr>
          <w:rFonts w:ascii="Verdana" w:hAnsi="Verdana"/>
          <w:b/>
          <w:color w:val="FF0000"/>
          <w:sz w:val="18"/>
          <w:szCs w:val="18"/>
        </w:rPr>
        <w:tab/>
      </w:r>
      <w:r w:rsidRPr="00EF13EE">
        <w:rPr>
          <w:rFonts w:ascii="Verdana" w:hAnsi="Verdana"/>
          <w:b/>
          <w:color w:val="FF0000"/>
          <w:sz w:val="18"/>
          <w:szCs w:val="18"/>
        </w:rPr>
        <w:tab/>
        <w:t>Herzklopfen, Herzschmerzen</w:t>
      </w:r>
    </w:p>
    <w:p w:rsidR="00992A7B" w:rsidRPr="00EF13EE" w:rsidRDefault="00992A7B" w:rsidP="000D1C63">
      <w:pPr>
        <w:spacing w:after="0" w:line="240" w:lineRule="auto"/>
        <w:ind w:left="708"/>
        <w:rPr>
          <w:rFonts w:ascii="Verdana" w:hAnsi="Verdana"/>
          <w:b/>
          <w:color w:val="FF0000"/>
          <w:sz w:val="18"/>
          <w:szCs w:val="18"/>
        </w:rPr>
      </w:pPr>
      <w:r w:rsidRPr="00EF13EE">
        <w:rPr>
          <w:rFonts w:ascii="Verdana" w:hAnsi="Verdana"/>
          <w:b/>
          <w:color w:val="FF0000"/>
          <w:sz w:val="18"/>
          <w:szCs w:val="18"/>
        </w:rPr>
        <w:t>Conny Francis</w:t>
      </w:r>
    </w:p>
    <w:p w:rsidR="00992A7B" w:rsidRPr="00EF13EE" w:rsidRDefault="00992A7B" w:rsidP="000D1C63">
      <w:pPr>
        <w:spacing w:after="0" w:line="240" w:lineRule="auto"/>
        <w:ind w:left="708"/>
        <w:rPr>
          <w:rFonts w:ascii="Verdana" w:hAnsi="Verdana"/>
          <w:b/>
          <w:color w:val="FF0000"/>
          <w:sz w:val="18"/>
          <w:szCs w:val="18"/>
        </w:rPr>
      </w:pPr>
      <w:r w:rsidRPr="00EF13EE">
        <w:rPr>
          <w:rFonts w:ascii="Verdana" w:hAnsi="Verdana"/>
          <w:b/>
          <w:color w:val="FF0000"/>
          <w:sz w:val="18"/>
          <w:szCs w:val="18"/>
        </w:rPr>
        <w:t xml:space="preserve">Lagerfeuer Musik </w:t>
      </w:r>
      <w:r w:rsidRPr="00EF13EE">
        <w:rPr>
          <w:rFonts w:ascii="Verdana" w:hAnsi="Verdana"/>
          <w:b/>
          <w:color w:val="FF0000"/>
          <w:sz w:val="18"/>
          <w:szCs w:val="18"/>
        </w:rPr>
        <w:tab/>
      </w:r>
      <w:r w:rsidRPr="00EF13EE">
        <w:rPr>
          <w:rFonts w:ascii="Verdana" w:hAnsi="Verdana"/>
          <w:b/>
          <w:color w:val="FF0000"/>
          <w:sz w:val="18"/>
          <w:szCs w:val="18"/>
        </w:rPr>
        <w:tab/>
      </w:r>
      <w:r w:rsidRPr="00EF13EE">
        <w:rPr>
          <w:rFonts w:ascii="Verdana" w:hAnsi="Verdana"/>
          <w:b/>
          <w:color w:val="FF0000"/>
          <w:sz w:val="18"/>
          <w:szCs w:val="18"/>
        </w:rPr>
        <w:tab/>
        <w:t>(Hohe Tannen, Marschmusik)</w:t>
      </w:r>
    </w:p>
    <w:p w:rsidR="0091262C" w:rsidRDefault="00992A7B" w:rsidP="000D1C63">
      <w:pPr>
        <w:spacing w:after="0" w:line="240" w:lineRule="auto"/>
        <w:ind w:left="708"/>
        <w:rPr>
          <w:rFonts w:ascii="Verdana" w:hAnsi="Verdana"/>
          <w:b/>
          <w:color w:val="FF0000"/>
          <w:sz w:val="18"/>
          <w:szCs w:val="18"/>
        </w:rPr>
      </w:pPr>
      <w:r w:rsidRPr="00EF13EE">
        <w:rPr>
          <w:rFonts w:ascii="Verdana" w:hAnsi="Verdana"/>
          <w:b/>
          <w:color w:val="FF0000"/>
          <w:sz w:val="18"/>
          <w:szCs w:val="18"/>
        </w:rPr>
        <w:t xml:space="preserve">Keine Tanzfläche </w:t>
      </w:r>
      <w:r w:rsidRPr="00EF13EE">
        <w:rPr>
          <w:rFonts w:ascii="Verdana" w:hAnsi="Verdana"/>
          <w:b/>
          <w:color w:val="FF0000"/>
          <w:sz w:val="18"/>
          <w:szCs w:val="18"/>
        </w:rPr>
        <w:tab/>
      </w:r>
      <w:r w:rsidRPr="00EF13EE">
        <w:rPr>
          <w:rFonts w:ascii="Verdana" w:hAnsi="Verdana"/>
          <w:b/>
          <w:color w:val="FF0000"/>
          <w:sz w:val="18"/>
          <w:szCs w:val="18"/>
        </w:rPr>
        <w:tab/>
      </w:r>
      <w:r w:rsidRPr="00EF13EE">
        <w:rPr>
          <w:rFonts w:ascii="Verdana" w:hAnsi="Verdana"/>
          <w:b/>
          <w:color w:val="FF0000"/>
          <w:sz w:val="18"/>
          <w:szCs w:val="18"/>
        </w:rPr>
        <w:tab/>
        <w:t>evtl. auf der Straße.</w:t>
      </w:r>
    </w:p>
    <w:p w:rsidR="00EF13EE" w:rsidRDefault="00EF13EE" w:rsidP="000D1C63">
      <w:pPr>
        <w:spacing w:after="0" w:line="240" w:lineRule="auto"/>
        <w:ind w:left="708"/>
        <w:rPr>
          <w:rFonts w:ascii="Verdana" w:hAnsi="Verdana"/>
          <w:b/>
          <w:color w:val="FF0000"/>
          <w:sz w:val="18"/>
          <w:szCs w:val="18"/>
        </w:rPr>
      </w:pPr>
    </w:p>
    <w:p w:rsidR="00EF13EE" w:rsidRPr="00EF13EE" w:rsidRDefault="00EF13EE" w:rsidP="000D1C63">
      <w:pPr>
        <w:spacing w:after="0" w:line="240" w:lineRule="auto"/>
        <w:ind w:left="708"/>
        <w:rPr>
          <w:rFonts w:ascii="Verdana" w:hAnsi="Verdana"/>
          <w:b/>
          <w:color w:val="FF0000"/>
          <w:sz w:val="18"/>
          <w:szCs w:val="18"/>
        </w:rPr>
      </w:pPr>
    </w:p>
    <w:p w:rsidR="00073E76" w:rsidRDefault="00311DEC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>Jutta und Uwe</w:t>
      </w:r>
      <w:r w:rsidRPr="00311DEC">
        <w:rPr>
          <w:rFonts w:ascii="Verdana" w:hAnsi="Verdana"/>
          <w:b/>
          <w:color w:val="000000"/>
          <w:sz w:val="18"/>
          <w:szCs w:val="18"/>
        </w:rPr>
        <w:br/>
      </w: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711833" w:rsidRDefault="0071183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EA5C24" w:rsidRPr="00AD3389" w:rsidTr="00AD3389">
        <w:trPr>
          <w:trHeight w:val="313"/>
        </w:trPr>
        <w:tc>
          <w:tcPr>
            <w:tcW w:w="1025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Dieser Tanz deklariert, das Ende der </w:t>
            </w:r>
            <w:r w:rsidRPr="00AD3389">
              <w:rPr>
                <w:rFonts w:ascii="Calibri" w:hAnsi="Calibri" w:cs="Calibri"/>
                <w:color w:val="000000"/>
                <w:szCs w:val="20"/>
                <w:u w:val="single"/>
              </w:rPr>
              <w:t>offiziellen Veranstaltung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311DE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311DE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505" w:type="dxa"/>
            <w:gridSpan w:val="2"/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981C8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981C8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981C8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981C8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0D21F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311DEC">
              <w:rPr>
                <w:rFonts w:ascii="Verdana" w:hAnsi="Verdana"/>
                <w:b/>
                <w:color w:val="000000"/>
                <w:sz w:val="18"/>
                <w:szCs w:val="18"/>
              </w:rPr>
              <w:t>50 % der Gäste waren im Musikzug aktiv. Und 85 % im Schützenverein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981C82" w:rsidP="00EF13E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91D3C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Chillout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40DC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Kool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EF13E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81"/>
        <w:gridCol w:w="2067"/>
        <w:gridCol w:w="1721"/>
        <w:gridCol w:w="3321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981C82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981C82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Ärzte, Nena, Toten Hosen, Grönemeyer, Westernhagen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Deep Purple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81C82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Guetta,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Peas,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81C82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Bob Marley, Gipsy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10064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444"/>
            </w:tblGrid>
            <w:tr w:rsidR="009663F4" w:rsidRPr="00AD3389" w:rsidTr="00B90D01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444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81C8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81C8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81C8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81C8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81C8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Mittel - bis ca. 100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81C8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81C8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81C8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81C8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444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981C8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A3255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981C8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Video-Show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200,00€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981C8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0040760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981C8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981C8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lastRenderedPageBreak/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7040F7" w:rsidRDefault="00311DEC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1</w:t>
            </w:r>
            <w:r w:rsidR="00C62AB6">
              <w:rPr>
                <w:rFonts w:ascii="Calibri" w:hAnsi="Calibri" w:cs="Calibri"/>
                <w:b/>
                <w:color w:val="000000"/>
              </w:rPr>
              <w:t>2</w:t>
            </w:r>
            <w:r w:rsidR="00E8412F" w:rsidRPr="007040F7">
              <w:rPr>
                <w:rFonts w:ascii="Calibri" w:hAnsi="Calibri" w:cs="Calibri"/>
                <w:b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7040F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7040F7" w:rsidRDefault="00311DEC" w:rsidP="00311DEC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15</w:t>
            </w:r>
            <w:r w:rsidR="006248EE" w:rsidRPr="007040F7">
              <w:rPr>
                <w:rFonts w:ascii="Calibri" w:hAnsi="Calibri" w:cs="Calibri"/>
                <w:b/>
                <w:color w:val="000000"/>
              </w:rPr>
              <w:t>:</w:t>
            </w:r>
            <w:r w:rsidRPr="007040F7">
              <w:rPr>
                <w:rFonts w:ascii="Calibri" w:hAnsi="Calibri" w:cs="Calibri"/>
                <w:b/>
                <w:color w:val="000000"/>
              </w:rPr>
              <w:t>3</w:t>
            </w:r>
            <w:r w:rsidR="006248EE" w:rsidRPr="007040F7">
              <w:rPr>
                <w:rFonts w:ascii="Calibri" w:hAnsi="Calibri" w:cs="Calibri"/>
                <w:b/>
                <w:color w:val="000000"/>
              </w:rPr>
              <w:t xml:space="preserve">0 </w:t>
            </w:r>
            <w:r w:rsidR="00E8412F" w:rsidRPr="007040F7">
              <w:rPr>
                <w:rFonts w:ascii="Calibri" w:hAnsi="Calibri" w:cs="Calibri"/>
                <w:b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7040F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50483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 xml:space="preserve">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sectPr w:rsidR="00E8412F" w:rsidRPr="00AD3389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C82" w:rsidRDefault="00981C82" w:rsidP="00913220">
      <w:pPr>
        <w:spacing w:after="0" w:line="240" w:lineRule="auto"/>
      </w:pPr>
      <w:r>
        <w:separator/>
      </w:r>
    </w:p>
  </w:endnote>
  <w:endnote w:type="continuationSeparator" w:id="0">
    <w:p w:rsidR="00981C82" w:rsidRDefault="00981C82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C82" w:rsidRDefault="00981C82" w:rsidP="00913220">
      <w:pPr>
        <w:spacing w:after="0" w:line="240" w:lineRule="auto"/>
      </w:pPr>
      <w:r>
        <w:separator/>
      </w:r>
    </w:p>
  </w:footnote>
  <w:footnote w:type="continuationSeparator" w:id="0">
    <w:p w:rsidR="00981C82" w:rsidRDefault="00981C82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87A"/>
    <w:rsid w:val="00085348"/>
    <w:rsid w:val="00093480"/>
    <w:rsid w:val="00093646"/>
    <w:rsid w:val="00094A29"/>
    <w:rsid w:val="000A0072"/>
    <w:rsid w:val="000A3255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21F4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2081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4647"/>
    <w:rsid w:val="001D5ABC"/>
    <w:rsid w:val="001D78F7"/>
    <w:rsid w:val="001E0F01"/>
    <w:rsid w:val="001E2BA3"/>
    <w:rsid w:val="001E2BB6"/>
    <w:rsid w:val="001E7CA1"/>
    <w:rsid w:val="001E7FCC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07B67"/>
    <w:rsid w:val="0031139E"/>
    <w:rsid w:val="00311DEC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D3C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4A09"/>
    <w:rsid w:val="00405CB6"/>
    <w:rsid w:val="0040640F"/>
    <w:rsid w:val="00416E49"/>
    <w:rsid w:val="004207A6"/>
    <w:rsid w:val="00426905"/>
    <w:rsid w:val="00427CD9"/>
    <w:rsid w:val="00432C57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321D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0F7"/>
    <w:rsid w:val="0070423F"/>
    <w:rsid w:val="00706074"/>
    <w:rsid w:val="0070622E"/>
    <w:rsid w:val="00710922"/>
    <w:rsid w:val="00710D1B"/>
    <w:rsid w:val="00710FC1"/>
    <w:rsid w:val="00711833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1714F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262C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77B63"/>
    <w:rsid w:val="009813FC"/>
    <w:rsid w:val="00981C82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2A7B"/>
    <w:rsid w:val="00995C55"/>
    <w:rsid w:val="00995E39"/>
    <w:rsid w:val="009973C9"/>
    <w:rsid w:val="009A010E"/>
    <w:rsid w:val="009A0458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2836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824D1"/>
    <w:rsid w:val="00B90D01"/>
    <w:rsid w:val="00BA0D07"/>
    <w:rsid w:val="00BA43DA"/>
    <w:rsid w:val="00BB49DB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2AB6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13E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4720C494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higgi1965@googl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D03136-E330-4050-8ACC-32671F1D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832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at</cp:lastModifiedBy>
  <cp:revision>58</cp:revision>
  <cp:lastPrinted>2018-02-04T13:03:00Z</cp:lastPrinted>
  <dcterms:created xsi:type="dcterms:W3CDTF">2019-02-04T15:02:00Z</dcterms:created>
  <dcterms:modified xsi:type="dcterms:W3CDTF">2019-05-27T18:17:00Z</dcterms:modified>
</cp:coreProperties>
</file>