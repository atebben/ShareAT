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Petra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Crossling</w:t>
            </w:r>
            <w:proofErr w:type="spellEnd"/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Westerkappeln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0176 8238 3417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890128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hyperlink r:id="rId10" w:history="1">
              <w:r w:rsidR="0026576B">
                <w:rPr>
                  <w:rStyle w:val="Hyperlink"/>
                  <w:rFonts w:ascii="Verdana" w:hAnsi="Verdana"/>
                  <w:sz w:val="18"/>
                  <w:szCs w:val="18"/>
                </w:rPr>
                <w:t>miaou@web.de</w:t>
              </w:r>
            </w:hyperlink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Email</w:t>
            </w: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Geburtstag (50 Jahre)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12.10.2019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77537" w:rsidP="00087014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50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7753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 15</w:t>
            </w:r>
            <w:r w:rsidR="0026576B">
              <w:rPr>
                <w:rFonts w:ascii="Verdana" w:hAnsi="Verdana"/>
                <w:color w:val="000000"/>
                <w:sz w:val="18"/>
                <w:szCs w:val="18"/>
              </w:rPr>
              <w:t>:00 Uhr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7753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Open end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26576B" w:rsidRDefault="0026576B" w:rsidP="0026576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6576B">
              <w:rPr>
                <w:rFonts w:ascii="Calibri" w:hAnsi="Calibri" w:cs="Calibri"/>
                <w:color w:val="000000"/>
              </w:rPr>
              <w:t>Hotel Waldesruh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26576B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6576B">
              <w:rPr>
                <w:rFonts w:ascii="Calibri" w:hAnsi="Calibri" w:cs="Calibri"/>
                <w:color w:val="000000"/>
              </w:rPr>
              <w:t>Zur Waldesruh 30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26576B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6576B">
              <w:rPr>
                <w:rFonts w:ascii="Calibri" w:hAnsi="Calibri" w:cs="Calibri"/>
                <w:color w:val="000000"/>
              </w:rPr>
              <w:t>49124 Georgsmarienhütte-</w:t>
            </w:r>
            <w:proofErr w:type="spellStart"/>
            <w:r w:rsidRPr="0026576B">
              <w:rPr>
                <w:rFonts w:ascii="Calibri" w:hAnsi="Calibri" w:cs="Calibri"/>
                <w:color w:val="000000"/>
              </w:rPr>
              <w:t>Harderberg</w:t>
            </w:r>
            <w:proofErr w:type="spellEnd"/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26576B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 xml:space="preserve">Geld </w:t>
      </w:r>
      <w:r w:rsidR="0064043B">
        <w:rPr>
          <w:rFonts w:ascii="Calibri" w:hAnsi="Calibri" w:cs="Calibri"/>
          <w:color w:val="000000"/>
          <w:sz w:val="24"/>
          <w:szCs w:val="24"/>
        </w:rPr>
        <w:t xml:space="preserve">per </w:t>
      </w:r>
      <w:r w:rsidRPr="003D1BE9">
        <w:rPr>
          <w:rFonts w:ascii="Calibri" w:hAnsi="Calibri" w:cs="Calibri"/>
          <w:color w:val="000000"/>
          <w:sz w:val="24"/>
          <w:szCs w:val="24"/>
        </w:rPr>
        <w:t>Überweisung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</w:p>
    <w:p w:rsidR="0026576B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>Paartanz wenig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</w:p>
    <w:p w:rsidR="00FE271E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>Funk Soul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  <w:r w:rsidRPr="003D1BE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E271E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>Stones und Rock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  <w:bookmarkStart w:id="0" w:name="_GoBack"/>
      <w:bookmarkEnd w:id="0"/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</w:t>
      </w:r>
      <w:r w:rsidR="00B15563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</w:t>
      </w:r>
      <w:r w:rsidR="004464B3">
        <w:rPr>
          <w:rFonts w:ascii="Calibri" w:hAnsi="Calibri" w:cs="Calibri"/>
          <w:b/>
          <w:color w:val="000000"/>
          <w:sz w:val="24"/>
          <w:szCs w:val="24"/>
          <w:lang w:val="en-US"/>
        </w:rPr>
        <w:t>s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Lied</w:t>
      </w:r>
    </w:p>
    <w:p w:rsidR="00A511BB" w:rsidRPr="00AD3389" w:rsidRDefault="00A511BB" w:rsidP="00A511BB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3D1BE9" w:rsidRDefault="003D1BE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Pr="00AD338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026"/>
      </w:tblGrid>
      <w:tr w:rsidR="00EA5C24" w:rsidRPr="00AD3389" w:rsidTr="0091772C">
        <w:trPr>
          <w:trHeight w:val="313"/>
        </w:trPr>
        <w:tc>
          <w:tcPr>
            <w:tcW w:w="1000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B77537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B77537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B77537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B77537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 xml:space="preserve">Dieser Tanz deklariert, das Ende der </w:t>
            </w:r>
            <w:r w:rsidRPr="00B77537">
              <w:rPr>
                <w:rFonts w:ascii="Calibri" w:hAnsi="Calibri" w:cs="Calibri"/>
                <w:strike/>
                <w:color w:val="000000"/>
                <w:szCs w:val="20"/>
                <w:u w:val="single"/>
              </w:rPr>
              <w:t>offiziellen Veranstaltung</w:t>
            </w: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 xml:space="preserve">, </w:t>
            </w:r>
          </w:p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B77537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B77537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B77537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3D1BE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>Crazy-Runden</w:t>
            </w: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3D1BE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>Musikwünsche werden in Crazy-Runden zusammengefasst.</w:t>
            </w:r>
          </w:p>
          <w:p w:rsidR="006602D6" w:rsidRPr="003D1BE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 xml:space="preserve">Hierbei werden die Musikwünsche gesammelt und in einer </w:t>
            </w: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B77537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tcBorders>
                  <w:bottom w:val="single" w:sz="4" w:space="0" w:color="808080" w:themeColor="background1" w:themeShade="80"/>
                </w:tcBorders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91772C">
        <w:trPr>
          <w:trHeight w:val="313"/>
        </w:trPr>
        <w:tc>
          <w:tcPr>
            <w:tcW w:w="17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25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B7753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Flipchart steht für Musikwünsche zur Verfügung</w:t>
            </w: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890128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890128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890128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890128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B77537" w:rsidP="00FE271E">
            <w:r>
              <w:t>Bauchtanzgruppe</w:t>
            </w:r>
            <w:r w:rsidR="00FE271E">
              <w:t xml:space="preserve"> und weitere Aktionen. Zus. Mikrofon.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890128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B77537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77"/>
        <w:gridCol w:w="2060"/>
        <w:gridCol w:w="1724"/>
        <w:gridCol w:w="3329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890128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890128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89012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89012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9759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139"/>
            </w:tblGrid>
            <w:tr w:rsidR="009663F4" w:rsidRPr="00AD3389" w:rsidTr="006A4780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139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372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5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C400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 xml:space="preserve">Mittel - bis ca. </w:t>
                  </w:r>
                  <w:r w:rsidR="008C4000">
                    <w:rPr>
                      <w:rFonts w:ascii="Calibri" w:hAnsi="Calibri" w:cs="Calibri"/>
                    </w:rPr>
                    <w:t>150</w:t>
                  </w:r>
                  <w:r w:rsidRPr="00AD3389">
                    <w:rPr>
                      <w:rFonts w:ascii="Calibri" w:hAnsi="Calibri" w:cs="Calibri"/>
                    </w:rPr>
                    <w:t xml:space="preserve">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139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Default="0089012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428D8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A340D5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tcBorders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5391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lastRenderedPageBreak/>
              <w:t xml:space="preserve">Fr </w:t>
            </w:r>
            <w:r>
              <w:rPr>
                <w:rFonts w:ascii="Calibri" w:hAnsi="Calibri" w:cs="Calibri"/>
                <w:b/>
                <w:color w:val="000000"/>
              </w:rPr>
              <w:t>11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</w:t>
            </w:r>
            <w:r>
              <w:rPr>
                <w:rFonts w:ascii="Calibri" w:hAnsi="Calibri" w:cs="Calibri"/>
                <w:b/>
                <w:color w:val="000000"/>
              </w:rPr>
              <w:t>10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.201</w:t>
            </w:r>
            <w:r w:rsidR="003F06CC" w:rsidRPr="00B77537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16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B7753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B7753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6248EE" w:rsidRPr="00AD3389">
              <w:rPr>
                <w:rFonts w:ascii="Calibri" w:hAnsi="Calibri" w:cs="Calibri"/>
                <w:color w:val="000000"/>
              </w:rPr>
              <w:t>:</w:t>
            </w:r>
            <w:r w:rsidR="003A0940">
              <w:rPr>
                <w:rFonts w:ascii="Calibri" w:hAnsi="Calibri" w:cs="Calibri"/>
                <w:color w:val="000000"/>
              </w:rPr>
              <w:t>3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 xml:space="preserve">Sa </w:t>
            </w:r>
            <w:r>
              <w:rPr>
                <w:rFonts w:ascii="Calibri" w:hAnsi="Calibri" w:cs="Calibri"/>
                <w:b/>
                <w:color w:val="000000"/>
              </w:rPr>
              <w:t>12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</w:t>
            </w:r>
            <w:r>
              <w:rPr>
                <w:rFonts w:ascii="Calibri" w:hAnsi="Calibri" w:cs="Calibri"/>
                <w:b/>
                <w:color w:val="000000"/>
              </w:rPr>
              <w:t>10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.201</w:t>
            </w:r>
            <w:r w:rsidR="003F06CC" w:rsidRPr="00B77537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15</w:t>
            </w:r>
            <w:r w:rsidR="006248EE" w:rsidRPr="00B77537">
              <w:rPr>
                <w:rFonts w:ascii="Calibri" w:hAnsi="Calibri" w:cs="Calibri"/>
                <w:b/>
                <w:color w:val="000000"/>
              </w:rPr>
              <w:t xml:space="preserve">:00 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B7753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B77537" w:rsidRDefault="0050483D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64043B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64043B">
              <w:rPr>
                <w:rFonts w:ascii="Calibri" w:hAnsi="Calibri" w:cs="Calibri"/>
                <w:b/>
                <w:color w:val="000000"/>
              </w:rPr>
              <w:t>17</w:t>
            </w:r>
            <w:r w:rsidR="006248EE" w:rsidRPr="0064043B">
              <w:rPr>
                <w:rFonts w:ascii="Calibri" w:hAnsi="Calibri" w:cs="Calibri"/>
                <w:b/>
                <w:color w:val="000000"/>
              </w:rPr>
              <w:t>:</w:t>
            </w:r>
            <w:r w:rsidRPr="0064043B">
              <w:rPr>
                <w:rFonts w:ascii="Calibri" w:hAnsi="Calibri" w:cs="Calibri"/>
                <w:b/>
                <w:color w:val="000000"/>
              </w:rPr>
              <w:t>3</w:t>
            </w:r>
            <w:r w:rsidR="006248EE" w:rsidRPr="0064043B">
              <w:rPr>
                <w:rFonts w:ascii="Calibri" w:hAnsi="Calibri" w:cs="Calibri"/>
                <w:b/>
                <w:color w:val="000000"/>
              </w:rPr>
              <w:t xml:space="preserve">0 </w:t>
            </w:r>
            <w:r w:rsidR="00E8412F" w:rsidRPr="0064043B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64043B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64043B">
              <w:rPr>
                <w:rFonts w:ascii="Calibri" w:hAnsi="Calibri" w:cs="Calibri"/>
                <w:b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64043B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64043B">
              <w:rPr>
                <w:rFonts w:ascii="Calibri" w:hAnsi="Calibri" w:cs="Calibri"/>
                <w:b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6248EE" w:rsidRPr="00AD3389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6248EE" w:rsidRPr="00AD3389">
              <w:rPr>
                <w:rFonts w:ascii="Calibri" w:hAnsi="Calibri" w:cs="Calibri"/>
                <w:color w:val="000000"/>
              </w:rPr>
              <w:t>:0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8A51EB" w:rsidRDefault="008A51EB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E8412F" w:rsidRDefault="008A51EB" w:rsidP="008A51EB">
      <w:pPr>
        <w:tabs>
          <w:tab w:val="left" w:pos="171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Pr="008A51EB" w:rsidRDefault="008A51EB" w:rsidP="008A51EB">
      <w:pPr>
        <w:tabs>
          <w:tab w:val="left" w:pos="1710"/>
        </w:tabs>
        <w:ind w:left="708"/>
        <w:rPr>
          <w:rFonts w:ascii="Calibri" w:hAnsi="Calibri" w:cs="Calibri"/>
        </w:rPr>
      </w:pPr>
      <w:r>
        <w:rPr>
          <w:rFonts w:ascii="Verdana" w:hAnsi="Verdana"/>
          <w:color w:val="000000"/>
          <w:sz w:val="18"/>
          <w:szCs w:val="18"/>
        </w:rPr>
        <w:t>Hallo Ansgar,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herzlichen Glückwunsch zu Deiner neuen Buchung für die Veranstaltung </w:t>
      </w:r>
      <w:r w:rsidRPr="008A51EB">
        <w:rPr>
          <w:rFonts w:ascii="Verdana" w:hAnsi="Verdana"/>
          <w:b/>
          <w:color w:val="000000"/>
          <w:sz w:val="20"/>
          <w:szCs w:val="18"/>
        </w:rPr>
        <w:t>Geburtstag (50 Jahre) am Samstag, 12.10.2019 in 49074 Osnabrück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 xml:space="preserve">Frau Petra </w:t>
      </w:r>
      <w:proofErr w:type="spellStart"/>
      <w:r w:rsidRPr="008A51EB">
        <w:rPr>
          <w:rFonts w:ascii="Verdana" w:hAnsi="Verdana"/>
          <w:b/>
          <w:color w:val="000000"/>
          <w:sz w:val="18"/>
          <w:szCs w:val="18"/>
        </w:rPr>
        <w:t>Crossling</w:t>
      </w:r>
      <w:proofErr w:type="spellEnd"/>
      <w:r w:rsidRPr="008A51EB">
        <w:rPr>
          <w:rFonts w:ascii="Verdana" w:hAnsi="Verdana"/>
          <w:b/>
          <w:color w:val="000000"/>
          <w:sz w:val="18"/>
          <w:szCs w:val="18"/>
        </w:rPr>
        <w:br/>
        <w:t>Telefon 1: +49176 8238 3417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>Telefon 2: keine Angabe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 xml:space="preserve">E-Mail: </w:t>
      </w:r>
      <w:hyperlink r:id="rId11" w:history="1">
        <w:r w:rsidRPr="008A51EB">
          <w:rPr>
            <w:rStyle w:val="Hyperlink"/>
            <w:rFonts w:ascii="Verdana" w:hAnsi="Verdana"/>
            <w:b/>
            <w:sz w:val="18"/>
            <w:szCs w:val="18"/>
          </w:rPr>
          <w:t>miaou@web.de</w:t>
        </w:r>
      </w:hyperlink>
      <w:r w:rsidRPr="008A51EB">
        <w:rPr>
          <w:rFonts w:ascii="Verdana" w:hAnsi="Verdana"/>
          <w:b/>
          <w:color w:val="000000"/>
          <w:sz w:val="18"/>
          <w:szCs w:val="18"/>
        </w:rPr>
        <w:br/>
        <w:t>Gewünschte Kontaktform: E-Mail</w:t>
      </w:r>
      <w:r w:rsidRPr="008A51EB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Deine Buchungsdaten</w:t>
      </w:r>
      <w:r>
        <w:rPr>
          <w:rFonts w:ascii="Verdana" w:hAnsi="Verdana"/>
          <w:color w:val="000000"/>
          <w:sz w:val="18"/>
          <w:szCs w:val="18"/>
        </w:rPr>
        <w:br/>
        <w:t>Buchungsnummer: DJ-34471</w:t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>Veranstaltung: Geburtstag (50 Jahre)</w:t>
      </w:r>
      <w:r w:rsidRPr="008A51EB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Ort: 49074 Osnabrück</w:t>
      </w:r>
      <w:r>
        <w:rPr>
          <w:rFonts w:ascii="Verdana" w:hAnsi="Verdana"/>
          <w:color w:val="000000"/>
          <w:sz w:val="18"/>
          <w:szCs w:val="18"/>
        </w:rPr>
        <w:br/>
        <w:t>Entfernung: 6 km (Fahrtstrecke kann abweichen)</w:t>
      </w:r>
      <w:r>
        <w:rPr>
          <w:rFonts w:ascii="Verdana" w:hAnsi="Verdana"/>
          <w:color w:val="000000"/>
          <w:sz w:val="18"/>
          <w:szCs w:val="18"/>
        </w:rPr>
        <w:br/>
        <w:t>Fahrtstrecke: </w:t>
      </w:r>
      <w:r>
        <w:rPr>
          <w:rFonts w:ascii="Verdana" w:hAnsi="Verdana"/>
          <w:color w:val="000000"/>
          <w:sz w:val="18"/>
          <w:szCs w:val="18"/>
        </w:rPr>
        <w:br/>
        <w:t>Name der Location: Hotel</w:t>
      </w:r>
      <w:r>
        <w:rPr>
          <w:rFonts w:ascii="Verdana" w:hAnsi="Verdana"/>
          <w:color w:val="000000"/>
          <w:sz w:val="18"/>
          <w:szCs w:val="18"/>
        </w:rPr>
        <w:br/>
        <w:t>Straße, Nr. Location: Anfragen laufen noch</w:t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>Datum: Samstag, 12.10.2019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>Musikbeginn: 20:00 Uhr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>Musikende: 03:00 Uhr</w:t>
      </w:r>
      <w:r w:rsidRPr="008A51EB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Deine Inklusivleistungen</w:t>
      </w:r>
      <w:r>
        <w:rPr>
          <w:rFonts w:ascii="Verdana" w:hAnsi="Verdana"/>
          <w:color w:val="000000"/>
          <w:sz w:val="18"/>
          <w:szCs w:val="18"/>
        </w:rPr>
        <w:br/>
        <w:t>Ansgar</w:t>
      </w:r>
      <w:r>
        <w:rPr>
          <w:rFonts w:ascii="Verdana" w:hAnsi="Verdana"/>
          <w:color w:val="000000"/>
          <w:sz w:val="18"/>
          <w:szCs w:val="18"/>
        </w:rPr>
        <w:br/>
        <w:t>DJ At (ID: DJ-2806)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Musikspieldauer: 7,00 Stunden (Extrastunde 30€)</w:t>
      </w:r>
      <w:r>
        <w:rPr>
          <w:rFonts w:ascii="Verdana" w:hAnsi="Verdana"/>
          <w:color w:val="000000"/>
          <w:sz w:val="18"/>
          <w:szCs w:val="18"/>
        </w:rPr>
        <w:br/>
        <w:t>DJ-Technik: Ja, wird benötigt.</w:t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>Größe der DJ-Technik: mittel - bis ca. 150 Gäste</w:t>
      </w:r>
      <w:r>
        <w:rPr>
          <w:rFonts w:ascii="Verdana" w:hAnsi="Verdana"/>
          <w:color w:val="000000"/>
          <w:sz w:val="18"/>
          <w:szCs w:val="18"/>
        </w:rPr>
        <w:t xml:space="preserve"> (inkl. Tontechnik, Lichteffekte für Tanzfläche und Mikrofon)</w:t>
      </w:r>
      <w:r>
        <w:rPr>
          <w:rFonts w:ascii="Verdana" w:hAnsi="Verdana"/>
          <w:color w:val="000000"/>
          <w:sz w:val="18"/>
          <w:szCs w:val="18"/>
        </w:rPr>
        <w:br/>
        <w:t>Inklusive: An-/Abfahrt, Auf-/Abbau (unmittelbar vor bzw. nach Veranstaltung), Ersatzservice, Bezahlung am Veranstaltungstag, Vorgespräch (telefonisch), ggf. Übernachtungspauschale.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Gebuchte Extras: </w:t>
      </w:r>
      <w:r>
        <w:rPr>
          <w:rFonts w:ascii="Verdana" w:hAnsi="Verdana"/>
          <w:color w:val="000000"/>
          <w:sz w:val="18"/>
          <w:szCs w:val="18"/>
        </w:rPr>
        <w:br/>
        <w:t>Hintergrundmusik: 0,00€</w:t>
      </w:r>
      <w:r>
        <w:rPr>
          <w:rFonts w:ascii="Verdana" w:hAnsi="Verdana"/>
          <w:color w:val="000000"/>
          <w:sz w:val="18"/>
          <w:szCs w:val="18"/>
        </w:rPr>
        <w:br/>
        <w:t>Klimabeitrag: 1,00€</w:t>
      </w:r>
      <w:r>
        <w:rPr>
          <w:rFonts w:ascii="Verdana" w:hAnsi="Verdana"/>
          <w:color w:val="000000"/>
          <w:sz w:val="18"/>
          <w:szCs w:val="18"/>
        </w:rPr>
        <w:br/>
        <w:t>Hinweis: </w:t>
      </w:r>
      <w:r>
        <w:rPr>
          <w:rFonts w:ascii="Verdana" w:hAnsi="Verdana"/>
          <w:color w:val="000000"/>
          <w:sz w:val="18"/>
          <w:szCs w:val="18"/>
        </w:rPr>
        <w:br/>
        <w:t>Der Klimabeitrag wird vom Kunden an dich bezahlt und von uns gebührenfrei zusammen mit deiner Vermittlungsgebühr abgerechnet.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Cs w:val="18"/>
        </w:rPr>
        <w:t>Dein Komplettpreis: 545,00€ *</w:t>
      </w:r>
    </w:p>
    <w:sectPr w:rsidR="008A51EB" w:rsidRPr="008A51EB" w:rsidSect="008F7DCA">
      <w:headerReference w:type="default" r:id="rId12"/>
      <w:footerReference w:type="default" r:id="rId13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128" w:rsidRDefault="00890128" w:rsidP="00913220">
      <w:pPr>
        <w:spacing w:after="0" w:line="240" w:lineRule="auto"/>
      </w:pPr>
      <w:r>
        <w:separator/>
      </w:r>
    </w:p>
  </w:endnote>
  <w:endnote w:type="continuationSeparator" w:id="0">
    <w:p w:rsidR="00890128" w:rsidRDefault="00890128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128" w:rsidRDefault="00890128" w:rsidP="00913220">
      <w:pPr>
        <w:spacing w:after="0" w:line="240" w:lineRule="auto"/>
      </w:pPr>
      <w:r>
        <w:separator/>
      </w:r>
    </w:p>
  </w:footnote>
  <w:footnote w:type="continuationSeparator" w:id="0">
    <w:p w:rsidR="00890128" w:rsidRDefault="00890128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87014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76B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0940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BE9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464B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67AD4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8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043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780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372F4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198B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90128"/>
    <w:rsid w:val="008A1A4F"/>
    <w:rsid w:val="008A1E8D"/>
    <w:rsid w:val="008A2C93"/>
    <w:rsid w:val="008A51EB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00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47A"/>
    <w:rsid w:val="00913220"/>
    <w:rsid w:val="00916A40"/>
    <w:rsid w:val="0091772C"/>
    <w:rsid w:val="00920E73"/>
    <w:rsid w:val="00921052"/>
    <w:rsid w:val="00921B5D"/>
    <w:rsid w:val="0092373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40D5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77537"/>
    <w:rsid w:val="00B824D1"/>
    <w:rsid w:val="00B90D01"/>
    <w:rsid w:val="00BA0D07"/>
    <w:rsid w:val="00BA0E93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1E8C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71E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0E39F62E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  <w:style w:type="character" w:styleId="Fett">
    <w:name w:val="Strong"/>
    <w:basedOn w:val="Absatz-Standardschriftart"/>
    <w:uiPriority w:val="22"/>
    <w:qFormat/>
    <w:rsid w:val="002657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aou@web.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aou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54159A-493A-4653-9F70-6234AFC5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5</Pages>
  <Words>886</Words>
  <Characters>5585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at</cp:lastModifiedBy>
  <cp:revision>61</cp:revision>
  <cp:lastPrinted>2018-02-04T13:03:00Z</cp:lastPrinted>
  <dcterms:created xsi:type="dcterms:W3CDTF">2019-02-04T15:02:00Z</dcterms:created>
  <dcterms:modified xsi:type="dcterms:W3CDTF">2019-09-14T13:10:00Z</dcterms:modified>
</cp:coreProperties>
</file>