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72B" w:rsidRPr="00AD3389" w:rsidRDefault="00A23BE4" w:rsidP="00F30486">
      <w:pPr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AD3389">
        <w:rPr>
          <w:rFonts w:ascii="Calibri" w:hAnsi="Calibri" w:cs="Calibri"/>
          <w:noProof/>
          <w:color w:val="000000"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-133350</wp:posOffset>
                </wp:positionV>
                <wp:extent cx="6305550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3B6" w:rsidRPr="001C2BFF" w:rsidRDefault="00FA13B6" w:rsidP="003D687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E2D71">
                              <w:rPr>
                                <w:sz w:val="24"/>
                              </w:rPr>
                              <w:t>Ansgar Tebben                          DJ + Event-Technik</w:t>
                            </w:r>
                            <w:r w:rsidRPr="00DE2D71">
                              <w:rPr>
                                <w:b/>
                                <w:sz w:val="24"/>
                              </w:rPr>
                              <w:t xml:space="preserve">               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Pr="00DE2D71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    </w:t>
                            </w:r>
                            <w:hyperlink r:id="rId8" w:history="1">
                              <w:r w:rsidRPr="00AD3389">
                                <w:rPr>
                                  <w:rStyle w:val="Hyperlink"/>
                                  <w:color w:val="000000"/>
                                  <w:sz w:val="24"/>
                                  <w:u w:val="none"/>
                                </w:rPr>
                                <w:t>www.ansgar-tebben.de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.15pt;margin-top:-10.5pt;width:496.5pt;height:21.7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" filled="f" stroked="f">
                <v:textbox>
                  <w:txbxContent>
                    <w:p w:rsidR="00FA13B6" w:rsidRPr="001C2BFF" w:rsidRDefault="00FA13B6" w:rsidP="003D6878">
                      <w:pPr>
                        <w:rPr>
                          <w:b/>
                          <w:sz w:val="24"/>
                        </w:rPr>
                      </w:pPr>
                      <w:r w:rsidRPr="00DE2D71">
                        <w:rPr>
                          <w:sz w:val="24"/>
                        </w:rPr>
                        <w:t>Ansgar Tebben                          DJ + Event-Technik</w:t>
                      </w:r>
                      <w:r w:rsidRPr="00DE2D71">
                        <w:rPr>
                          <w:b/>
                          <w:sz w:val="24"/>
                        </w:rPr>
                        <w:t xml:space="preserve">                </w:t>
                      </w:r>
                      <w:r>
                        <w:rPr>
                          <w:b/>
                          <w:sz w:val="24"/>
                        </w:rPr>
                        <w:t xml:space="preserve">  </w:t>
                      </w:r>
                      <w:r w:rsidRPr="00DE2D71">
                        <w:rPr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Pr="00DE2D71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    </w:t>
                      </w:r>
                      <w:hyperlink r:id="rId9" w:history="1">
                        <w:r w:rsidRPr="00AD3389">
                          <w:rPr>
                            <w:rStyle w:val="Hyperlink"/>
                            <w:color w:val="000000"/>
                            <w:sz w:val="24"/>
                            <w:u w:val="none"/>
                          </w:rPr>
                          <w:t>www.ansgar-tebben.de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5E2C1B" w:rsidRPr="00AD3389" w:rsidRDefault="000D1C63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 w:rsidRPr="00AD3389">
        <w:rPr>
          <w:rFonts w:ascii="Calibri" w:hAnsi="Calibri" w:cs="Calibri"/>
          <w:color w:val="000000"/>
          <w:sz w:val="24"/>
          <w:szCs w:val="24"/>
        </w:rPr>
        <w:tab/>
      </w:r>
    </w:p>
    <w:tbl>
      <w:tblPr>
        <w:tblW w:w="10005" w:type="dxa"/>
        <w:tblInd w:w="482" w:type="dxa"/>
        <w:tblLook w:val="04A0" w:firstRow="1" w:lastRow="0" w:firstColumn="1" w:lastColumn="0" w:noHBand="0" w:noVBand="1"/>
      </w:tblPr>
      <w:tblGrid>
        <w:gridCol w:w="2887"/>
        <w:gridCol w:w="7118"/>
      </w:tblGrid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087014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Eigene Kontaktdaten: 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Name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26576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Petra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Crossling</w:t>
            </w:r>
            <w:proofErr w:type="spellEnd"/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Anschrift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A2569C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PLZ</w:t>
            </w:r>
            <w:r w:rsidR="005E2C1B" w:rsidRPr="00AD3389">
              <w:rPr>
                <w:rFonts w:ascii="Calibri" w:hAnsi="Calibri" w:cs="Calibri"/>
                <w:szCs w:val="20"/>
              </w:rPr>
              <w:t xml:space="preserve"> / Ort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26576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Westerkappeln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Telefon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26576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0176 8238 3417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E-Mail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FA13B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hyperlink r:id="rId10" w:history="1">
              <w:r w:rsidR="0026576B">
                <w:rPr>
                  <w:rStyle w:val="Hyperlink"/>
                  <w:rFonts w:ascii="Verdana" w:hAnsi="Verdana"/>
                  <w:sz w:val="18"/>
                  <w:szCs w:val="18"/>
                </w:rPr>
                <w:t>miaou@web.de</w:t>
              </w:r>
            </w:hyperlink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Gewünschte Kontaktform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26576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Email</w:t>
            </w:r>
          </w:p>
        </w:tc>
      </w:tr>
    </w:tbl>
    <w:p w:rsidR="007B4CBE" w:rsidRPr="00AD3389" w:rsidRDefault="007B4CBE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560E73" w:rsidRPr="00AD3389" w:rsidRDefault="00560E73" w:rsidP="005E2C1B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tbl>
      <w:tblPr>
        <w:tblW w:w="10005" w:type="dxa"/>
        <w:tblInd w:w="482" w:type="dxa"/>
        <w:tblLook w:val="04A0" w:firstRow="1" w:lastRow="0" w:firstColumn="1" w:lastColumn="0" w:noHBand="0" w:noVBand="1"/>
      </w:tblPr>
      <w:tblGrid>
        <w:gridCol w:w="2887"/>
        <w:gridCol w:w="7118"/>
      </w:tblGrid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087014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sz w:val="24"/>
                <w:szCs w:val="24"/>
              </w:rPr>
              <w:t xml:space="preserve">Buchungsdaten: 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Veranstaltung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26576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Geburtstag (50 Jahre)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Veranstaltungsdatum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26576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12.10.2019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Gäste Anzahl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B77537" w:rsidP="00087014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50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Musikbeginn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B77537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Sa 15</w:t>
            </w:r>
            <w:r w:rsidR="0026576B">
              <w:rPr>
                <w:rFonts w:ascii="Verdana" w:hAnsi="Verdana"/>
                <w:color w:val="000000"/>
                <w:sz w:val="18"/>
                <w:szCs w:val="18"/>
              </w:rPr>
              <w:t>:00 Uhr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Musikende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B77537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Open end</w:t>
            </w:r>
          </w:p>
        </w:tc>
      </w:tr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7B4CBE" w:rsidRPr="00AD3389" w:rsidRDefault="007B4CBE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60E73" w:rsidRPr="00AD3389" w:rsidRDefault="00560E73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5E2C1B" w:rsidRPr="00AD3389" w:rsidTr="00E056D0">
        <w:tc>
          <w:tcPr>
            <w:tcW w:w="10005" w:type="dxa"/>
            <w:gridSpan w:val="2"/>
            <w:shd w:val="clear" w:color="auto" w:fill="FFFFFF"/>
          </w:tcPr>
          <w:p w:rsidR="005E2C1B" w:rsidRPr="00AD3389" w:rsidRDefault="005E2C1B" w:rsidP="00087014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Anschrift des Veranstaltungsort: 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 xml:space="preserve">Name 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26576B" w:rsidRDefault="0026576B" w:rsidP="0026576B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6576B">
              <w:rPr>
                <w:rFonts w:ascii="Calibri" w:hAnsi="Calibri" w:cs="Calibri"/>
                <w:color w:val="000000"/>
              </w:rPr>
              <w:t>Hotel Waldesruh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 xml:space="preserve">Anschrift 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26576B" w:rsidRDefault="0026576B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6576B">
              <w:rPr>
                <w:rFonts w:ascii="Calibri" w:hAnsi="Calibri" w:cs="Calibri"/>
                <w:color w:val="000000"/>
              </w:rPr>
              <w:t>Zur Waldesruh 30</w:t>
            </w:r>
          </w:p>
        </w:tc>
      </w:tr>
      <w:tr w:rsidR="00AD3389" w:rsidRPr="00AD3389" w:rsidTr="00087014">
        <w:tc>
          <w:tcPr>
            <w:tcW w:w="2887" w:type="dxa"/>
            <w:tcBorders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AD3389" w:rsidRDefault="00BB6474" w:rsidP="00AD3389">
            <w:pPr>
              <w:spacing w:after="0" w:line="240" w:lineRule="auto"/>
              <w:rPr>
                <w:rFonts w:ascii="Calibri" w:hAnsi="Calibri" w:cs="Calibri"/>
                <w:szCs w:val="20"/>
              </w:rPr>
            </w:pPr>
            <w:r w:rsidRPr="00AD3389">
              <w:rPr>
                <w:rFonts w:ascii="Calibri" w:hAnsi="Calibri" w:cs="Calibri"/>
                <w:szCs w:val="20"/>
              </w:rPr>
              <w:t>PLZ</w:t>
            </w:r>
            <w:r w:rsidR="005E2C1B" w:rsidRPr="00AD3389">
              <w:rPr>
                <w:rFonts w:ascii="Calibri" w:hAnsi="Calibri" w:cs="Calibri"/>
                <w:szCs w:val="20"/>
              </w:rPr>
              <w:t xml:space="preserve"> / Ort</w:t>
            </w:r>
          </w:p>
        </w:tc>
        <w:tc>
          <w:tcPr>
            <w:tcW w:w="711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/>
          </w:tcPr>
          <w:p w:rsidR="005E2C1B" w:rsidRPr="0026576B" w:rsidRDefault="0026576B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26576B">
              <w:rPr>
                <w:rFonts w:ascii="Calibri" w:hAnsi="Calibri" w:cs="Calibri"/>
                <w:color w:val="000000"/>
              </w:rPr>
              <w:t>49124 Georgsmarienhütte-</w:t>
            </w:r>
            <w:proofErr w:type="spellStart"/>
            <w:r w:rsidRPr="0026576B">
              <w:rPr>
                <w:rFonts w:ascii="Calibri" w:hAnsi="Calibri" w:cs="Calibri"/>
                <w:color w:val="000000"/>
              </w:rPr>
              <w:t>Harderberg</w:t>
            </w:r>
            <w:proofErr w:type="spellEnd"/>
          </w:p>
        </w:tc>
      </w:tr>
    </w:tbl>
    <w:p w:rsidR="005E2C1B" w:rsidRPr="00AD3389" w:rsidRDefault="005E2C1B" w:rsidP="005E2C1B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p w:rsidR="005E2C1B" w:rsidRDefault="005E2C1B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E056D0" w:rsidRDefault="00E056D0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26576B" w:rsidRPr="003D1BE9" w:rsidRDefault="00FE271E" w:rsidP="000D1C63">
      <w:pPr>
        <w:spacing w:after="0" w:line="240" w:lineRule="auto"/>
        <w:ind w:firstLine="708"/>
        <w:rPr>
          <w:rFonts w:ascii="Calibri" w:hAnsi="Calibri" w:cs="Calibri"/>
          <w:color w:val="000000"/>
          <w:sz w:val="24"/>
          <w:szCs w:val="24"/>
        </w:rPr>
      </w:pPr>
      <w:r w:rsidRPr="003D1BE9">
        <w:rPr>
          <w:rFonts w:ascii="Calibri" w:hAnsi="Calibri" w:cs="Calibri"/>
          <w:color w:val="000000"/>
          <w:sz w:val="24"/>
          <w:szCs w:val="24"/>
        </w:rPr>
        <w:t xml:space="preserve">Geld </w:t>
      </w:r>
      <w:r w:rsidR="0064043B">
        <w:rPr>
          <w:rFonts w:ascii="Calibri" w:hAnsi="Calibri" w:cs="Calibri"/>
          <w:color w:val="000000"/>
          <w:sz w:val="24"/>
          <w:szCs w:val="24"/>
        </w:rPr>
        <w:t xml:space="preserve">per </w:t>
      </w:r>
      <w:r w:rsidRPr="003D1BE9">
        <w:rPr>
          <w:rFonts w:ascii="Calibri" w:hAnsi="Calibri" w:cs="Calibri"/>
          <w:color w:val="000000"/>
          <w:sz w:val="24"/>
          <w:szCs w:val="24"/>
        </w:rPr>
        <w:t>Überweisung</w:t>
      </w:r>
      <w:r w:rsidR="0064043B">
        <w:rPr>
          <w:rFonts w:ascii="Calibri" w:hAnsi="Calibri" w:cs="Calibri"/>
          <w:color w:val="000000"/>
          <w:sz w:val="24"/>
          <w:szCs w:val="24"/>
        </w:rPr>
        <w:t>,</w:t>
      </w:r>
    </w:p>
    <w:p w:rsidR="0026576B" w:rsidRPr="003D1BE9" w:rsidRDefault="00FE271E" w:rsidP="000D1C63">
      <w:pPr>
        <w:spacing w:after="0" w:line="240" w:lineRule="auto"/>
        <w:ind w:firstLine="708"/>
        <w:rPr>
          <w:rFonts w:ascii="Calibri" w:hAnsi="Calibri" w:cs="Calibri"/>
          <w:color w:val="000000"/>
          <w:sz w:val="24"/>
          <w:szCs w:val="24"/>
        </w:rPr>
      </w:pPr>
      <w:r w:rsidRPr="003D1BE9">
        <w:rPr>
          <w:rFonts w:ascii="Calibri" w:hAnsi="Calibri" w:cs="Calibri"/>
          <w:color w:val="000000"/>
          <w:sz w:val="24"/>
          <w:szCs w:val="24"/>
        </w:rPr>
        <w:t>Paartanz wenig</w:t>
      </w:r>
      <w:r w:rsidR="0064043B">
        <w:rPr>
          <w:rFonts w:ascii="Calibri" w:hAnsi="Calibri" w:cs="Calibri"/>
          <w:color w:val="000000"/>
          <w:sz w:val="24"/>
          <w:szCs w:val="24"/>
        </w:rPr>
        <w:t>,</w:t>
      </w:r>
    </w:p>
    <w:p w:rsidR="00FE271E" w:rsidRPr="003D1BE9" w:rsidRDefault="00FE271E" w:rsidP="000D1C63">
      <w:pPr>
        <w:spacing w:after="0" w:line="240" w:lineRule="auto"/>
        <w:ind w:firstLine="708"/>
        <w:rPr>
          <w:rFonts w:ascii="Calibri" w:hAnsi="Calibri" w:cs="Calibri"/>
          <w:color w:val="000000"/>
          <w:sz w:val="24"/>
          <w:szCs w:val="24"/>
        </w:rPr>
      </w:pPr>
      <w:r w:rsidRPr="003D1BE9">
        <w:rPr>
          <w:rFonts w:ascii="Calibri" w:hAnsi="Calibri" w:cs="Calibri"/>
          <w:color w:val="000000"/>
          <w:sz w:val="24"/>
          <w:szCs w:val="24"/>
        </w:rPr>
        <w:t>Funk Soul</w:t>
      </w:r>
      <w:r w:rsidR="0064043B">
        <w:rPr>
          <w:rFonts w:ascii="Calibri" w:hAnsi="Calibri" w:cs="Calibri"/>
          <w:color w:val="000000"/>
          <w:sz w:val="24"/>
          <w:szCs w:val="24"/>
        </w:rPr>
        <w:t>,</w:t>
      </w:r>
      <w:r w:rsidRPr="003D1BE9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FE271E" w:rsidRPr="003D1BE9" w:rsidRDefault="00FE271E" w:rsidP="000D1C63">
      <w:pPr>
        <w:spacing w:after="0" w:line="240" w:lineRule="auto"/>
        <w:ind w:firstLine="708"/>
        <w:rPr>
          <w:rFonts w:ascii="Calibri" w:hAnsi="Calibri" w:cs="Calibri"/>
          <w:color w:val="000000"/>
          <w:sz w:val="24"/>
          <w:szCs w:val="24"/>
        </w:rPr>
      </w:pPr>
      <w:r w:rsidRPr="003D1BE9">
        <w:rPr>
          <w:rFonts w:ascii="Calibri" w:hAnsi="Calibri" w:cs="Calibri"/>
          <w:color w:val="000000"/>
          <w:sz w:val="24"/>
          <w:szCs w:val="24"/>
        </w:rPr>
        <w:t>Stones und Rock</w:t>
      </w:r>
      <w:r w:rsidR="0064043B">
        <w:rPr>
          <w:rFonts w:ascii="Calibri" w:hAnsi="Calibri" w:cs="Calibri"/>
          <w:color w:val="000000"/>
          <w:sz w:val="24"/>
          <w:szCs w:val="24"/>
        </w:rPr>
        <w:t>,</w:t>
      </w:r>
    </w:p>
    <w:p w:rsidR="00E056D0" w:rsidRPr="00AD3389" w:rsidRDefault="00E056D0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990900" w:rsidRPr="00AD3389" w:rsidRDefault="00E056D0" w:rsidP="00E056D0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       </w:t>
      </w:r>
      <w:r w:rsidR="00990900" w:rsidRPr="00AD3389">
        <w:rPr>
          <w:rFonts w:ascii="Calibri" w:hAnsi="Calibri" w:cs="Calibri"/>
          <w:b/>
          <w:color w:val="000000"/>
          <w:sz w:val="24"/>
          <w:szCs w:val="24"/>
        </w:rPr>
        <w:t xml:space="preserve">Persönliche Informationen über </w:t>
      </w:r>
      <w:r w:rsidR="009D0509" w:rsidRPr="00AD3389">
        <w:rPr>
          <w:rFonts w:ascii="Calibri" w:hAnsi="Calibri" w:cs="Calibri"/>
          <w:b/>
          <w:color w:val="000000"/>
          <w:sz w:val="24"/>
          <w:szCs w:val="24"/>
        </w:rPr>
        <w:t>Euch</w:t>
      </w:r>
      <w:r w:rsidR="00990900" w:rsidRPr="00AD3389">
        <w:rPr>
          <w:rFonts w:ascii="Calibri" w:hAnsi="Calibri" w:cs="Calibri"/>
          <w:b/>
          <w:color w:val="000000"/>
          <w:sz w:val="24"/>
          <w:szCs w:val="24"/>
        </w:rPr>
        <w:t>, die für den DJ wichtig sind.</w:t>
      </w:r>
    </w:p>
    <w:p w:rsidR="006A1DF4" w:rsidRPr="00AD3389" w:rsidRDefault="006A1DF4" w:rsidP="000D1C63">
      <w:pPr>
        <w:spacing w:after="0" w:line="240" w:lineRule="auto"/>
        <w:ind w:firstLine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</w:rPr>
      </w:pPr>
    </w:p>
    <w:p w:rsidR="00093480" w:rsidRPr="00AD3389" w:rsidRDefault="00E056D0" w:rsidP="00E056D0">
      <w:pPr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>
        <w:rPr>
          <w:rFonts w:ascii="Calibri" w:hAnsi="Calibri" w:cs="Calibri"/>
          <w:b/>
          <w:color w:val="000000"/>
          <w:sz w:val="24"/>
          <w:szCs w:val="24"/>
        </w:rPr>
        <w:t xml:space="preserve">            </w:t>
      </w:r>
      <w:r w:rsidR="00B15563" w:rsidRPr="00AD3389">
        <w:rPr>
          <w:rFonts w:ascii="Calibri" w:hAnsi="Calibri" w:cs="Calibri"/>
          <w:b/>
          <w:color w:val="000000"/>
          <w:sz w:val="24"/>
          <w:szCs w:val="24"/>
          <w:lang w:val="en-US"/>
        </w:rPr>
        <w:t>Private</w:t>
      </w:r>
      <w:r w:rsidR="004464B3">
        <w:rPr>
          <w:rFonts w:ascii="Calibri" w:hAnsi="Calibri" w:cs="Calibri"/>
          <w:b/>
          <w:color w:val="000000"/>
          <w:sz w:val="24"/>
          <w:szCs w:val="24"/>
          <w:lang w:val="en-US"/>
        </w:rPr>
        <w:t>s</w:t>
      </w:r>
      <w:r w:rsidR="00A511BB" w:rsidRPr="00AD3389">
        <w:rPr>
          <w:rFonts w:ascii="Calibri" w:hAnsi="Calibri" w:cs="Calibri"/>
          <w:b/>
          <w:color w:val="000000"/>
          <w:sz w:val="24"/>
          <w:szCs w:val="24"/>
          <w:lang w:val="en-US"/>
        </w:rPr>
        <w:t xml:space="preserve"> Lied</w:t>
      </w:r>
    </w:p>
    <w:p w:rsidR="00A511BB" w:rsidRPr="00AD3389" w:rsidRDefault="00A511BB" w:rsidP="00A511BB">
      <w:pPr>
        <w:spacing w:after="0" w:line="240" w:lineRule="auto"/>
        <w:ind w:left="-15" w:firstLine="723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073E76" w:rsidRDefault="00073E76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3D1BE9" w:rsidRDefault="003D1BE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31A49" w:rsidRPr="00AD3389" w:rsidRDefault="00D31A49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B15563" w:rsidRPr="00AD3389" w:rsidRDefault="00B15563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B15563" w:rsidRPr="00AD3389" w:rsidRDefault="00B15563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491BA5" w:rsidRPr="00AD3389" w:rsidRDefault="00491BA5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5E2C1B" w:rsidRPr="00AD3389" w:rsidRDefault="005E2C1B" w:rsidP="000D1C63">
      <w:pPr>
        <w:spacing w:after="0" w:line="240" w:lineRule="auto"/>
        <w:ind w:left="708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1753"/>
        <w:gridCol w:w="7229"/>
        <w:gridCol w:w="1026"/>
      </w:tblGrid>
      <w:tr w:rsidR="00EA5C24" w:rsidRPr="00AD3389" w:rsidTr="0091772C">
        <w:trPr>
          <w:trHeight w:val="313"/>
        </w:trPr>
        <w:tc>
          <w:tcPr>
            <w:tcW w:w="10008" w:type="dxa"/>
            <w:gridSpan w:val="3"/>
            <w:shd w:val="clear" w:color="auto" w:fill="auto"/>
          </w:tcPr>
          <w:p w:rsidR="00EA5C24" w:rsidRPr="00AD3389" w:rsidRDefault="00EA5C2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Welche der folgenden Punkte wünschen Sie auf Ihrer Veranstaltung</w:t>
            </w:r>
          </w:p>
          <w:p w:rsidR="009C2245" w:rsidRPr="00AD3389" w:rsidRDefault="009C2245" w:rsidP="00AD3389">
            <w:pPr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B77537" w:rsidRDefault="006602D6" w:rsidP="00AD3389">
            <w:pPr>
              <w:spacing w:after="0" w:line="240" w:lineRule="auto"/>
              <w:jc w:val="both"/>
              <w:rPr>
                <w:rFonts w:ascii="Calibri" w:hAnsi="Calibri" w:cs="Calibri"/>
                <w:strike/>
                <w:color w:val="000000"/>
                <w:szCs w:val="20"/>
              </w:rPr>
            </w:pPr>
            <w:r w:rsidRPr="00B77537">
              <w:rPr>
                <w:rFonts w:ascii="Calibri" w:hAnsi="Calibri" w:cs="Calibri"/>
                <w:strike/>
                <w:color w:val="000000"/>
                <w:szCs w:val="20"/>
              </w:rPr>
              <w:t>Intro-/Opener</w:t>
            </w:r>
          </w:p>
        </w:tc>
        <w:tc>
          <w:tcPr>
            <w:tcW w:w="7229" w:type="dxa"/>
            <w:shd w:val="clear" w:color="auto" w:fill="auto"/>
          </w:tcPr>
          <w:p w:rsidR="006602D6" w:rsidRPr="00B77537" w:rsidRDefault="006602D6" w:rsidP="00AD3389">
            <w:pPr>
              <w:spacing w:after="0" w:line="240" w:lineRule="auto"/>
              <w:rPr>
                <w:rFonts w:ascii="Calibri" w:hAnsi="Calibri" w:cs="Calibri"/>
                <w:strike/>
                <w:color w:val="000000"/>
                <w:szCs w:val="20"/>
              </w:rPr>
            </w:pPr>
            <w:r w:rsidRPr="00B77537">
              <w:rPr>
                <w:rFonts w:ascii="Calibri" w:hAnsi="Calibri" w:cs="Calibri"/>
                <w:strike/>
                <w:color w:val="000000"/>
                <w:szCs w:val="20"/>
              </w:rPr>
              <w:t>Intro mit Licht, Ton und Effekten (Story-Entertainment)</w:t>
            </w:r>
          </w:p>
        </w:tc>
        <w:sdt>
          <w:sdtPr>
            <w:rPr>
              <w:rFonts w:ascii="Calibri" w:hAnsi="Calibri" w:cs="Calibri"/>
              <w:strike/>
              <w:color w:val="000000"/>
              <w:szCs w:val="20"/>
            </w:rPr>
            <w:id w:val="19986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6" w:type="dxa"/>
                <w:shd w:val="clear" w:color="auto" w:fill="auto"/>
              </w:tcPr>
              <w:p w:rsidR="006602D6" w:rsidRPr="00B77537" w:rsidRDefault="009A5196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strike/>
                    <w:color w:val="000000"/>
                    <w:szCs w:val="20"/>
                  </w:rPr>
                </w:pPr>
                <w:r w:rsidRPr="00B77537">
                  <w:rPr>
                    <w:rFonts w:ascii="MS Gothic" w:eastAsia="MS Gothic" w:hAnsi="MS Gothic" w:cs="Calibri" w:hint="eastAsia"/>
                    <w:strike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91772C">
        <w:trPr>
          <w:trHeight w:val="329"/>
        </w:trPr>
        <w:tc>
          <w:tcPr>
            <w:tcW w:w="1753" w:type="dxa"/>
            <w:shd w:val="clear" w:color="auto" w:fill="auto"/>
          </w:tcPr>
          <w:p w:rsidR="006602D6" w:rsidRPr="00B77537" w:rsidRDefault="006602D6" w:rsidP="00AD3389">
            <w:pPr>
              <w:spacing w:after="0" w:line="240" w:lineRule="auto"/>
              <w:rPr>
                <w:rFonts w:ascii="Calibri" w:hAnsi="Calibri" w:cs="Calibri"/>
                <w:strike/>
                <w:color w:val="000000"/>
                <w:szCs w:val="20"/>
              </w:rPr>
            </w:pPr>
            <w:r w:rsidRPr="00B77537">
              <w:rPr>
                <w:rFonts w:ascii="Calibri" w:hAnsi="Calibri" w:cs="Calibri"/>
                <w:strike/>
                <w:color w:val="000000"/>
                <w:szCs w:val="20"/>
              </w:rPr>
              <w:t>Ehrentanz</w:t>
            </w:r>
          </w:p>
        </w:tc>
        <w:tc>
          <w:tcPr>
            <w:tcW w:w="7229" w:type="dxa"/>
            <w:shd w:val="clear" w:color="auto" w:fill="auto"/>
          </w:tcPr>
          <w:p w:rsidR="006602D6" w:rsidRPr="00B77537" w:rsidRDefault="006602D6" w:rsidP="00AD3389">
            <w:pPr>
              <w:spacing w:after="0" w:line="240" w:lineRule="auto"/>
              <w:rPr>
                <w:rFonts w:ascii="Calibri" w:hAnsi="Calibri" w:cs="Calibri"/>
                <w:strike/>
                <w:color w:val="000000"/>
                <w:szCs w:val="20"/>
              </w:rPr>
            </w:pPr>
            <w:r w:rsidRPr="00B77537">
              <w:rPr>
                <w:rFonts w:ascii="Calibri" w:hAnsi="Calibri" w:cs="Calibri"/>
                <w:strike/>
                <w:color w:val="000000"/>
                <w:szCs w:val="20"/>
              </w:rPr>
              <w:t>Sie eröffnen offiziell Ihre Party auf der Tanzfläche</w:t>
            </w:r>
          </w:p>
        </w:tc>
        <w:sdt>
          <w:sdtPr>
            <w:rPr>
              <w:rFonts w:ascii="Calibri" w:hAnsi="Calibri" w:cs="Calibri"/>
              <w:strike/>
              <w:color w:val="000000"/>
              <w:szCs w:val="20"/>
            </w:rPr>
            <w:id w:val="-863673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6" w:type="dxa"/>
                <w:shd w:val="clear" w:color="auto" w:fill="auto"/>
              </w:tcPr>
              <w:p w:rsidR="006602D6" w:rsidRPr="00B77537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strike/>
                    <w:color w:val="000000"/>
                    <w:szCs w:val="20"/>
                  </w:rPr>
                </w:pPr>
                <w:r w:rsidRPr="00B77537">
                  <w:rPr>
                    <w:rFonts w:ascii="MS Gothic" w:eastAsia="MS Gothic" w:hAnsi="MS Gothic" w:cs="Calibri" w:hint="eastAsia"/>
                    <w:strike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B77537" w:rsidRDefault="006602D6" w:rsidP="00AD3389">
            <w:pPr>
              <w:spacing w:after="0" w:line="240" w:lineRule="auto"/>
              <w:rPr>
                <w:rFonts w:ascii="Calibri" w:hAnsi="Calibri" w:cs="Calibri"/>
                <w:strike/>
                <w:color w:val="000000"/>
                <w:szCs w:val="20"/>
              </w:rPr>
            </w:pPr>
            <w:r w:rsidRPr="00B77537">
              <w:rPr>
                <w:rFonts w:ascii="Calibri" w:hAnsi="Calibri" w:cs="Calibri"/>
                <w:strike/>
                <w:color w:val="000000"/>
                <w:szCs w:val="20"/>
              </w:rPr>
              <w:t>Abschlusstanz</w:t>
            </w:r>
          </w:p>
        </w:tc>
        <w:tc>
          <w:tcPr>
            <w:tcW w:w="7229" w:type="dxa"/>
            <w:shd w:val="clear" w:color="auto" w:fill="auto"/>
          </w:tcPr>
          <w:p w:rsidR="006602D6" w:rsidRPr="00B77537" w:rsidRDefault="006602D6" w:rsidP="00AD3389">
            <w:pPr>
              <w:spacing w:after="0" w:line="240" w:lineRule="auto"/>
              <w:rPr>
                <w:rFonts w:ascii="Calibri" w:hAnsi="Calibri" w:cs="Calibri"/>
                <w:strike/>
                <w:color w:val="000000"/>
                <w:szCs w:val="20"/>
              </w:rPr>
            </w:pPr>
            <w:r w:rsidRPr="00B77537">
              <w:rPr>
                <w:rFonts w:ascii="Calibri" w:hAnsi="Calibri" w:cs="Calibri"/>
                <w:strike/>
                <w:color w:val="000000"/>
                <w:szCs w:val="20"/>
              </w:rPr>
              <w:t xml:space="preserve">Dieser Tanz deklariert, das Ende der </w:t>
            </w:r>
            <w:r w:rsidRPr="00B77537">
              <w:rPr>
                <w:rFonts w:ascii="Calibri" w:hAnsi="Calibri" w:cs="Calibri"/>
                <w:strike/>
                <w:color w:val="000000"/>
                <w:szCs w:val="20"/>
                <w:u w:val="single"/>
              </w:rPr>
              <w:t>offiziellen Veranstaltung</w:t>
            </w:r>
            <w:r w:rsidRPr="00B77537">
              <w:rPr>
                <w:rFonts w:ascii="Calibri" w:hAnsi="Calibri" w:cs="Calibri"/>
                <w:strike/>
                <w:color w:val="000000"/>
                <w:szCs w:val="20"/>
              </w:rPr>
              <w:t xml:space="preserve">, </w:t>
            </w:r>
          </w:p>
          <w:p w:rsidR="006602D6" w:rsidRPr="00B77537" w:rsidRDefault="006602D6" w:rsidP="00AD3389">
            <w:pPr>
              <w:spacing w:after="0" w:line="240" w:lineRule="auto"/>
              <w:rPr>
                <w:rFonts w:ascii="Calibri" w:hAnsi="Calibri" w:cs="Calibri"/>
                <w:strike/>
                <w:color w:val="000000"/>
                <w:szCs w:val="20"/>
              </w:rPr>
            </w:pPr>
            <w:r w:rsidRPr="00B77537">
              <w:rPr>
                <w:rFonts w:ascii="Calibri" w:hAnsi="Calibri" w:cs="Calibri"/>
                <w:strike/>
                <w:color w:val="000000"/>
                <w:szCs w:val="20"/>
              </w:rPr>
              <w:t>nicht aber das Ende der Veranstaltung</w:t>
            </w:r>
          </w:p>
        </w:tc>
        <w:sdt>
          <w:sdtPr>
            <w:rPr>
              <w:rFonts w:ascii="Calibri" w:hAnsi="Calibri" w:cs="Calibri"/>
              <w:strike/>
              <w:color w:val="000000"/>
              <w:szCs w:val="20"/>
            </w:rPr>
            <w:id w:val="11719928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6" w:type="dxa"/>
                <w:shd w:val="clear" w:color="auto" w:fill="auto"/>
              </w:tcPr>
              <w:p w:rsidR="006602D6" w:rsidRPr="00B77537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strike/>
                    <w:color w:val="000000"/>
                    <w:szCs w:val="20"/>
                  </w:rPr>
                </w:pPr>
                <w:r w:rsidRPr="00B77537">
                  <w:rPr>
                    <w:rFonts w:ascii="MS Gothic" w:eastAsia="MS Gothic" w:hAnsi="MS Gothic" w:cs="Calibri" w:hint="eastAsia"/>
                    <w:strike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Tanz-Runden</w:t>
            </w:r>
          </w:p>
        </w:tc>
        <w:tc>
          <w:tcPr>
            <w:tcW w:w="7229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-3500311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6" w:type="dxa"/>
                <w:shd w:val="clear" w:color="auto" w:fill="auto"/>
              </w:tcPr>
              <w:p w:rsidR="006602D6" w:rsidRPr="00AD3389" w:rsidRDefault="00B77537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☒</w:t>
                </w:r>
              </w:p>
            </w:tc>
          </w:sdtContent>
        </w:sdt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3D1BE9" w:rsidRDefault="006602D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3D1BE9">
              <w:rPr>
                <w:rFonts w:ascii="Calibri" w:hAnsi="Calibri" w:cs="Calibri"/>
                <w:b/>
                <w:color w:val="000000"/>
                <w:szCs w:val="20"/>
              </w:rPr>
              <w:t>Crazy-Runden</w:t>
            </w:r>
            <w:r w:rsidRPr="003D1BE9">
              <w:rPr>
                <w:rFonts w:ascii="Calibri" w:hAnsi="Calibri" w:cs="Calibri"/>
                <w:b/>
                <w:color w:val="000000"/>
                <w:szCs w:val="20"/>
              </w:rPr>
              <w:tab/>
            </w:r>
          </w:p>
        </w:tc>
        <w:tc>
          <w:tcPr>
            <w:tcW w:w="7229" w:type="dxa"/>
            <w:shd w:val="clear" w:color="auto" w:fill="auto"/>
          </w:tcPr>
          <w:p w:rsidR="006602D6" w:rsidRPr="003D1BE9" w:rsidRDefault="006602D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3D1BE9">
              <w:rPr>
                <w:rFonts w:ascii="Calibri" w:hAnsi="Calibri" w:cs="Calibri"/>
                <w:b/>
                <w:color w:val="000000"/>
                <w:szCs w:val="20"/>
              </w:rPr>
              <w:t>Musikwünsche werden in Crazy-Runden zusammengefasst.</w:t>
            </w:r>
          </w:p>
          <w:p w:rsidR="006602D6" w:rsidRPr="003D1BE9" w:rsidRDefault="006602D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3D1BE9">
              <w:rPr>
                <w:rFonts w:ascii="Calibri" w:hAnsi="Calibri" w:cs="Calibri"/>
                <w:b/>
                <w:color w:val="000000"/>
                <w:szCs w:val="20"/>
              </w:rPr>
              <w:t xml:space="preserve">Hierbei werden die Musikwünsche gesammelt und in einer </w:t>
            </w:r>
            <w:r w:rsidRPr="003D1BE9">
              <w:rPr>
                <w:rFonts w:ascii="Calibri" w:hAnsi="Calibri" w:cs="Calibri"/>
                <w:b/>
                <w:color w:val="000000"/>
                <w:szCs w:val="20"/>
              </w:rPr>
              <w:br/>
              <w:t xml:space="preserve">Crazy-Runde (5-8 Min) nacheinander abgespielt. 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14809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6" w:type="dxa"/>
                <w:shd w:val="clear" w:color="auto" w:fill="auto"/>
              </w:tcPr>
              <w:p w:rsidR="006602D6" w:rsidRPr="00AD3389" w:rsidRDefault="00B77537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☒</w:t>
                </w:r>
              </w:p>
            </w:tc>
          </w:sdtContent>
        </w:sdt>
      </w:tr>
      <w:tr w:rsidR="006602D6" w:rsidRPr="00AD3389" w:rsidTr="0091772C">
        <w:trPr>
          <w:trHeight w:val="313"/>
        </w:trPr>
        <w:tc>
          <w:tcPr>
            <w:tcW w:w="1753" w:type="dxa"/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Vorstellung</w:t>
            </w:r>
          </w:p>
        </w:tc>
        <w:tc>
          <w:tcPr>
            <w:tcW w:w="7229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:rsidR="006602D6" w:rsidRPr="00AD3389" w:rsidRDefault="006602D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Vorstellung des DJ</w:t>
            </w:r>
            <w:r w:rsidR="003B14B9" w:rsidRPr="00AD3389">
              <w:rPr>
                <w:rFonts w:ascii="Calibri" w:hAnsi="Calibri" w:cs="Calibri"/>
                <w:color w:val="000000"/>
                <w:szCs w:val="20"/>
              </w:rPr>
              <w:t xml:space="preserve"> vor dem Opener</w:t>
            </w:r>
          </w:p>
        </w:tc>
        <w:sdt>
          <w:sdtPr>
            <w:rPr>
              <w:rFonts w:ascii="Calibri" w:hAnsi="Calibri" w:cs="Calibri"/>
              <w:color w:val="000000"/>
              <w:szCs w:val="20"/>
            </w:rPr>
            <w:id w:val="225803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026" w:type="dxa"/>
                <w:tcBorders>
                  <w:bottom w:val="single" w:sz="4" w:space="0" w:color="808080" w:themeColor="background1" w:themeShade="80"/>
                </w:tcBorders>
                <w:shd w:val="clear" w:color="auto" w:fill="auto"/>
              </w:tcPr>
              <w:p w:rsidR="006602D6" w:rsidRPr="00AD3389" w:rsidRDefault="00CC3B9C" w:rsidP="00AD3389">
                <w:pPr>
                  <w:spacing w:after="0" w:line="240" w:lineRule="auto"/>
                  <w:jc w:val="center"/>
                  <w:rPr>
                    <w:rFonts w:ascii="Calibri" w:hAnsi="Calibri" w:cs="Calibri"/>
                    <w:color w:val="000000"/>
                    <w:szCs w:val="20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Cs w:val="20"/>
                  </w:rPr>
                  <w:t>☐</w:t>
                </w:r>
              </w:p>
            </w:tc>
          </w:sdtContent>
        </w:sdt>
      </w:tr>
      <w:tr w:rsidR="008B2889" w:rsidRPr="00AD3389" w:rsidTr="0091772C">
        <w:trPr>
          <w:trHeight w:val="313"/>
        </w:trPr>
        <w:tc>
          <w:tcPr>
            <w:tcW w:w="1753" w:type="dxa"/>
            <w:tcBorders>
              <w:right w:val="single" w:sz="4" w:space="0" w:color="808080" w:themeColor="background1" w:themeShade="80"/>
            </w:tcBorders>
            <w:shd w:val="clear" w:color="auto" w:fill="auto"/>
            <w:vAlign w:val="center"/>
          </w:tcPr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Sonstiges</w:t>
            </w:r>
          </w:p>
        </w:tc>
        <w:tc>
          <w:tcPr>
            <w:tcW w:w="8255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B77537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Flipchart steht für Musikwünsche zur Verfügung</w:t>
            </w:r>
          </w:p>
          <w:p w:rsidR="008B2889" w:rsidRPr="00AD3389" w:rsidRDefault="008B2889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</w:p>
          <w:p w:rsidR="008B2889" w:rsidRPr="00AD3389" w:rsidRDefault="008B2889" w:rsidP="00AD338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  <w:szCs w:val="20"/>
              </w:rPr>
            </w:pPr>
          </w:p>
        </w:tc>
      </w:tr>
    </w:tbl>
    <w:p w:rsidR="00491BA5" w:rsidRPr="00AD3389" w:rsidRDefault="00491BA5" w:rsidP="008D3796">
      <w:pPr>
        <w:spacing w:after="0" w:line="240" w:lineRule="auto"/>
        <w:rPr>
          <w:rFonts w:ascii="Calibri" w:hAnsi="Calibri" w:cs="Calibri"/>
          <w:i/>
          <w:color w:val="FF0000"/>
          <w:sz w:val="24"/>
          <w:szCs w:val="24"/>
        </w:rPr>
      </w:pPr>
    </w:p>
    <w:tbl>
      <w:tblPr>
        <w:tblpPr w:leftFromText="142" w:rightFromText="142" w:vertAnchor="text" w:tblpX="48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35"/>
        <w:gridCol w:w="3293"/>
        <w:gridCol w:w="3344"/>
      </w:tblGrid>
      <w:tr w:rsidR="00505986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Gästegruppen</w:t>
            </w:r>
          </w:p>
          <w:p w:rsidR="009C2245" w:rsidRPr="00AD3389" w:rsidRDefault="009C2245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8F61F9" w:rsidRPr="00AD3389" w:rsidTr="00AD3389">
        <w:trPr>
          <w:trHeight w:val="288"/>
        </w:trPr>
        <w:tc>
          <w:tcPr>
            <w:tcW w:w="3475" w:type="dxa"/>
            <w:shd w:val="clear" w:color="auto" w:fill="auto"/>
          </w:tcPr>
          <w:p w:rsidR="008F61F9" w:rsidRPr="00AD3389" w:rsidRDefault="00FA13B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1341115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26CC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Familie</w:t>
            </w:r>
          </w:p>
        </w:tc>
        <w:tc>
          <w:tcPr>
            <w:tcW w:w="3300" w:type="dxa"/>
            <w:shd w:val="clear" w:color="auto" w:fill="auto"/>
          </w:tcPr>
          <w:p w:rsidR="008F61F9" w:rsidRPr="00AD3389" w:rsidRDefault="00FA13B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284782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F26CC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Freunde</w:t>
            </w:r>
            <w:r w:rsidR="00A7699D" w:rsidRPr="00AD3389">
              <w:rPr>
                <w:rFonts w:ascii="Calibri" w:hAnsi="Calibri" w:cs="Calibri"/>
                <w:color w:val="000000"/>
                <w:szCs w:val="20"/>
              </w:rPr>
              <w:t>-/Bekannte</w:t>
            </w:r>
          </w:p>
        </w:tc>
        <w:tc>
          <w:tcPr>
            <w:tcW w:w="3488" w:type="dxa"/>
            <w:shd w:val="clear" w:color="auto" w:fill="auto"/>
          </w:tcPr>
          <w:p w:rsidR="008F61F9" w:rsidRPr="00AD3389" w:rsidRDefault="00FA13B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824169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09E0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8F61F9" w:rsidRPr="00AD3389">
              <w:rPr>
                <w:rFonts w:ascii="Calibri" w:hAnsi="Calibri" w:cs="Calibri"/>
                <w:color w:val="000000"/>
                <w:szCs w:val="20"/>
              </w:rPr>
              <w:t>Arbeit</w:t>
            </w:r>
          </w:p>
        </w:tc>
      </w:tr>
      <w:tr w:rsidR="00F46898" w:rsidRPr="00AD3389" w:rsidTr="00AD3389">
        <w:trPr>
          <w:trHeight w:val="303"/>
        </w:trPr>
        <w:tc>
          <w:tcPr>
            <w:tcW w:w="3475" w:type="dxa"/>
            <w:shd w:val="clear" w:color="auto" w:fill="auto"/>
          </w:tcPr>
          <w:p w:rsidR="00F46898" w:rsidRPr="00AD3389" w:rsidRDefault="00FA13B6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sdt>
              <w:sdtPr>
                <w:rPr>
                  <w:rFonts w:ascii="Calibri" w:eastAsia="MS Gothic" w:hAnsi="Calibri" w:cs="Calibri"/>
                </w:rPr>
                <w:id w:val="-157996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21FEF">
                  <w:rPr>
                    <w:rFonts w:ascii="MS Gothic" w:eastAsia="MS Gothic" w:hAnsi="MS Gothic" w:cs="Calibri" w:hint="eastAsia"/>
                  </w:rPr>
                  <w:t>☐</w:t>
                </w:r>
              </w:sdtContent>
            </w:sdt>
            <w:r w:rsidR="00F46898" w:rsidRPr="00AD3389">
              <w:rPr>
                <w:rFonts w:ascii="Calibri" w:eastAsia="MS Gothic" w:hAnsi="Calibri" w:cs="Calibri"/>
              </w:rPr>
              <w:t xml:space="preserve"> </w:t>
            </w:r>
            <w:r w:rsidR="00F46898" w:rsidRPr="00AD3389">
              <w:rPr>
                <w:rFonts w:ascii="Calibri" w:hAnsi="Calibri" w:cs="Calibri"/>
                <w:color w:val="000000"/>
                <w:szCs w:val="20"/>
              </w:rPr>
              <w:t>Nachbarn</w:t>
            </w:r>
          </w:p>
        </w:tc>
        <w:tc>
          <w:tcPr>
            <w:tcW w:w="6788" w:type="dxa"/>
            <w:gridSpan w:val="2"/>
            <w:shd w:val="clear" w:color="auto" w:fill="auto"/>
          </w:tcPr>
          <w:p w:rsidR="00F46898" w:rsidRPr="00AD3389" w:rsidRDefault="00AB52C2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0"/>
              </w:rPr>
            </w:pPr>
            <w:r w:rsidRPr="00AD3389">
              <w:rPr>
                <w:rFonts w:ascii="Calibri" w:hAnsi="Calibri" w:cs="Calibri"/>
                <w:color w:val="000000"/>
                <w:szCs w:val="20"/>
              </w:rPr>
              <w:t>Sonstige</w:t>
            </w:r>
          </w:p>
        </w:tc>
      </w:tr>
      <w:tr w:rsidR="006248EE" w:rsidRPr="00AD3389" w:rsidTr="00AD3389">
        <w:trPr>
          <w:trHeight w:val="374"/>
        </w:trPr>
        <w:tc>
          <w:tcPr>
            <w:tcW w:w="10263" w:type="dxa"/>
            <w:gridSpan w:val="3"/>
            <w:shd w:val="clear" w:color="auto" w:fill="auto"/>
          </w:tcPr>
          <w:p w:rsidR="005E2C1B" w:rsidRPr="00AD3389" w:rsidRDefault="005E2C1B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4"/>
              </w:rPr>
            </w:pP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color w:val="000000"/>
                <w:szCs w:val="24"/>
              </w:rPr>
            </w:pPr>
          </w:p>
        </w:tc>
      </w:tr>
      <w:tr w:rsidR="00505986" w:rsidRPr="00AD3389" w:rsidTr="00AD3389">
        <w:trPr>
          <w:trHeight w:val="1470"/>
        </w:trPr>
        <w:tc>
          <w:tcPr>
            <w:tcW w:w="10263" w:type="dxa"/>
            <w:gridSpan w:val="3"/>
            <w:shd w:val="clear" w:color="auto" w:fill="auto"/>
          </w:tcPr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Gäste-Musik-Verbindungen                                                                     </w:t>
            </w:r>
            <w:r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>bestehen Musikverbindungen zu Ihren Gästen?</w:t>
            </w: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505986" w:rsidRPr="00AD3389" w:rsidRDefault="00505986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6248EE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6248EE" w:rsidRPr="00AD3389" w:rsidRDefault="006248EE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Aktionen</w:t>
            </w:r>
            <w:r w:rsidR="00A540C7"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  <w:r w:rsidR="00AA2708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</w:t>
            </w:r>
            <w:r w:rsidR="00D642DC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                                        </w:t>
            </w:r>
            <w:r w:rsidR="00505986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 xml:space="preserve">                                        </w:t>
            </w:r>
            <w:r w:rsidR="00AA2708" w:rsidRPr="00AD3389">
              <w:rPr>
                <w:rFonts w:ascii="Calibri" w:hAnsi="Calibri" w:cs="Calibri"/>
                <w:i/>
                <w:color w:val="7F7F7F"/>
                <w:sz w:val="18"/>
                <w:szCs w:val="24"/>
              </w:rPr>
              <w:t>Sind Vorträge, Spiele oder ähnliches geplant oder gewünscht?</w:t>
            </w:r>
          </w:p>
          <w:p w:rsidR="00491BA5" w:rsidRPr="00AD3389" w:rsidRDefault="00491BA5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491BA5" w:rsidRPr="00AD3389" w:rsidRDefault="00B77537" w:rsidP="00FE271E">
            <w:r>
              <w:t>Bauchtanzgruppe</w:t>
            </w:r>
            <w:r w:rsidR="00FE271E">
              <w:t xml:space="preserve"> und weitere Aktionen. Zus. Mikrofon.</w:t>
            </w: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7F7F7F"/>
                <w:sz w:val="18"/>
                <w:szCs w:val="24"/>
              </w:rPr>
            </w:pPr>
          </w:p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F46898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Auswahl und Wünsche für den Abend</w:t>
            </w:r>
            <w:r w:rsidRPr="00AD3389">
              <w:rPr>
                <w:rFonts w:ascii="Calibri" w:hAnsi="Calibri" w:cs="Calibri"/>
                <w:i/>
                <w:color w:val="FF0000"/>
                <w:sz w:val="20"/>
                <w:szCs w:val="24"/>
              </w:rPr>
              <w:t xml:space="preserve"> </w:t>
            </w: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9776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992"/>
            </w:tblGrid>
            <w:tr w:rsidR="006D7A10" w:rsidRPr="00AD3389" w:rsidTr="00AD3389">
              <w:trPr>
                <w:trHeight w:val="427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color w:val="000000"/>
                    </w:rPr>
                    <w:t>Moderation / Animation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6D7A10" w:rsidRPr="00AD3389" w:rsidRDefault="00FA13B6" w:rsidP="00FA13B6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83529853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D7A10" w:rsidRPr="00AD3389" w:rsidRDefault="00FA13B6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39411997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6D7A10" w:rsidRPr="00AD3389" w:rsidRDefault="00FA13B6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513990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:rsidR="006D7A10" w:rsidRPr="00AD3389" w:rsidRDefault="00FA13B6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492095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</w:tr>
          </w:tbl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506"/>
              <w:gridCol w:w="2507"/>
              <w:gridCol w:w="2507"/>
              <w:gridCol w:w="2507"/>
            </w:tblGrid>
            <w:tr w:rsidR="00F46898" w:rsidRPr="00AD3389" w:rsidTr="00AD3389">
              <w:tc>
                <w:tcPr>
                  <w:tcW w:w="10027" w:type="dxa"/>
                  <w:gridSpan w:val="4"/>
                  <w:shd w:val="clear" w:color="auto" w:fill="auto"/>
                </w:tcPr>
                <w:p w:rsidR="008B2889" w:rsidRPr="00AD3389" w:rsidRDefault="00F46898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b/>
                      <w:color w:val="000000"/>
                    </w:rPr>
                    <w:t>Hintergrund Musik</w:t>
                  </w:r>
                </w:p>
              </w:tc>
            </w:tr>
            <w:tr w:rsidR="00AD3389" w:rsidRPr="00AD3389" w:rsidTr="00AD3389">
              <w:tc>
                <w:tcPr>
                  <w:tcW w:w="2506" w:type="dxa"/>
                  <w:shd w:val="clear" w:color="auto" w:fill="auto"/>
                </w:tcPr>
                <w:p w:rsidR="00F46898" w:rsidRPr="00AD3389" w:rsidRDefault="00FA13B6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7542916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r w:rsidR="00140DC5">
                    <w:rPr>
                      <w:rFonts w:ascii="Calibri" w:hAnsi="Calibri" w:cs="Calibri"/>
                    </w:rPr>
                    <w:t>70 - 80er Jahre Hits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FA13B6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9122084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Bar Jazz Swing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FA13B6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001358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Chillout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FA13B6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984458159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="00F46898" w:rsidRPr="00AD3389">
                    <w:rPr>
                      <w:rFonts w:ascii="Calibri" w:hAnsi="Calibri" w:cs="Calibri"/>
                    </w:rPr>
                    <w:t>Cafe</w:t>
                  </w:r>
                  <w:proofErr w:type="spellEnd"/>
                  <w:r w:rsidR="00F46898" w:rsidRPr="00AD3389">
                    <w:rPr>
                      <w:rFonts w:ascii="Calibri" w:hAnsi="Calibri" w:cs="Calibri"/>
                    </w:rPr>
                    <w:t xml:space="preserve"> Del Mar</w:t>
                  </w:r>
                </w:p>
              </w:tc>
            </w:tr>
            <w:tr w:rsidR="00AD3389" w:rsidRPr="00AD3389" w:rsidTr="00AD3389">
              <w:tc>
                <w:tcPr>
                  <w:tcW w:w="2506" w:type="dxa"/>
                  <w:shd w:val="clear" w:color="auto" w:fill="auto"/>
                </w:tcPr>
                <w:p w:rsidR="00F46898" w:rsidRPr="00AD3389" w:rsidRDefault="00FA13B6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1102658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A002D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Klassik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FA13B6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197410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E709E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Kuschelrock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FA13B6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3091606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F46898" w:rsidRPr="00AD3389">
                    <w:rPr>
                      <w:rFonts w:ascii="Calibri" w:hAnsi="Calibri" w:cs="Calibri"/>
                    </w:rPr>
                    <w:t xml:space="preserve"> </w:t>
                  </w:r>
                  <w:r w:rsidR="00140DC5">
                    <w:rPr>
                      <w:rFonts w:ascii="Calibri" w:hAnsi="Calibri" w:cs="Calibri"/>
                    </w:rPr>
                    <w:t>Lounge</w:t>
                  </w:r>
                </w:p>
              </w:tc>
              <w:tc>
                <w:tcPr>
                  <w:tcW w:w="2507" w:type="dxa"/>
                  <w:shd w:val="clear" w:color="auto" w:fill="auto"/>
                </w:tcPr>
                <w:p w:rsidR="00F46898" w:rsidRPr="00AD3389" w:rsidRDefault="00F46898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</w:tc>
            </w:tr>
            <w:tr w:rsidR="00F46898" w:rsidRPr="00AD3389" w:rsidTr="00AD3389">
              <w:tc>
                <w:tcPr>
                  <w:tcW w:w="2506" w:type="dxa"/>
                  <w:shd w:val="clear" w:color="auto" w:fill="auto"/>
                </w:tcPr>
                <w:p w:rsidR="008B2889" w:rsidRPr="00AD3389" w:rsidRDefault="008B2889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eastAsia="MS Gothic" w:hAnsi="Calibri" w:cs="Calibri"/>
                    </w:rPr>
                  </w:pPr>
                </w:p>
                <w:p w:rsidR="00F46898" w:rsidRPr="00AD3389" w:rsidRDefault="00F46898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eastAsia="MS Gothic" w:hAnsi="Calibri" w:cs="Calibri"/>
                    </w:rPr>
                  </w:pPr>
                  <w:r w:rsidRPr="00AD3389">
                    <w:rPr>
                      <w:rFonts w:ascii="Calibri" w:eastAsia="MS Gothic" w:hAnsi="Calibri" w:cs="Calibri"/>
                    </w:rPr>
                    <w:t>Sonstiges:</w:t>
                  </w:r>
                </w:p>
              </w:tc>
              <w:tc>
                <w:tcPr>
                  <w:tcW w:w="7521" w:type="dxa"/>
                  <w:gridSpan w:val="3"/>
                  <w:shd w:val="clear" w:color="auto" w:fill="auto"/>
                </w:tcPr>
                <w:p w:rsidR="00F46898" w:rsidRPr="00AD3389" w:rsidRDefault="00F46898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  <w:p w:rsidR="00EA5C24" w:rsidRPr="00AD3389" w:rsidRDefault="00EA5C2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  <w:p w:rsidR="00EA5C24" w:rsidRPr="00AD3389" w:rsidRDefault="00EA5C2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  <w:color w:val="000000"/>
                    </w:rPr>
                  </w:pPr>
                </w:p>
              </w:tc>
            </w:tr>
          </w:tbl>
          <w:p w:rsidR="00653D05" w:rsidRPr="00AD3389" w:rsidRDefault="00653D05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i/>
                <w:color w:val="FF0000"/>
                <w:sz w:val="20"/>
                <w:szCs w:val="24"/>
              </w:rPr>
            </w:pPr>
          </w:p>
          <w:p w:rsidR="00F46898" w:rsidRPr="00AD3389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  <w:tr w:rsidR="00F46898" w:rsidRPr="00AD3389" w:rsidTr="00AD3389">
        <w:trPr>
          <w:trHeight w:val="288"/>
        </w:trPr>
        <w:tc>
          <w:tcPr>
            <w:tcW w:w="10263" w:type="dxa"/>
            <w:gridSpan w:val="3"/>
            <w:shd w:val="clear" w:color="auto" w:fill="auto"/>
          </w:tcPr>
          <w:p w:rsidR="00F46898" w:rsidRDefault="00F46898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AD3389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lastRenderedPageBreak/>
              <w:t xml:space="preserve">Musik Auswahl </w:t>
            </w:r>
          </w:p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FA13B6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Standardtänze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FA13B6" w:rsidP="00FA13B6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4450393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FA13B6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87415911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FA13B6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5806390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FA13B6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9536146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FA13B6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20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</w:t>
                  </w:r>
                  <w:r w:rsidR="00986B43">
                    <w:rPr>
                      <w:rFonts w:ascii="Calibri" w:hAnsi="Calibri" w:cs="Calibri"/>
                      <w:sz w:val="18"/>
                    </w:rPr>
                    <w:t>Disco Fox</w:t>
                  </w:r>
                  <w:r>
                    <w:rPr>
                      <w:rFonts w:ascii="Calibri" w:hAnsi="Calibri" w:cs="Calibri"/>
                      <w:sz w:val="18"/>
                    </w:rPr>
                    <w:t xml:space="preserve">, </w:t>
                  </w:r>
                  <w:r w:rsidRPr="00AD3389">
                    <w:rPr>
                      <w:rFonts w:ascii="Calibri" w:hAnsi="Calibri" w:cs="Calibri"/>
                      <w:sz w:val="18"/>
                    </w:rPr>
                    <w:t>Walzer, Tango, Foxtrott, Salsa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FA13B6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Klassische </w:t>
                  </w: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deutsche Schlager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FA13B6" w:rsidP="00FA13B6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6091973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FA13B6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621914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FA13B6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525595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FA13B6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503884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FA13B6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Udo Jürgens, Marianne Rosenberg, Jürgen Drews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FA13B6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Moderne </w:t>
                  </w: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deutsche Schlager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FA13B6" w:rsidP="00FA13B6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7605112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FA13B6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0963864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FA13B6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476077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FA13B6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5801762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FA13B6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sz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</w:t>
                  </w:r>
                  <w:r>
                    <w:rPr>
                      <w:rFonts w:ascii="Calibri" w:hAnsi="Calibri" w:cs="Calibri"/>
                      <w:sz w:val="18"/>
                    </w:rPr>
                    <w:t>Helene Fischer, Anna Maria-Zimmermann, Die Amigos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FA13B6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Classics der 70er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FA13B6" w:rsidP="00FA13B6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385209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FA13B6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204776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FA13B6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82369827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FA13B6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420401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FA13B6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Led Zeppelin, Beatles, Rolling Stones, Santana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FA13B6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Die Hits der 80er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FA13B6" w:rsidP="00FA13B6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87425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FA13B6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6506705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FA13B6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56417307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FA13B6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6259542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FA13B6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AHA, Tina Turner, Abba, Michael Jackson, Prince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FA13B6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Dance Classics der 70er und 80er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FA13B6" w:rsidP="00FA13B6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9636874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FA13B6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564790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FA13B6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7690944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FA13B6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19341981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FA13B6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Gloria Gaynor, Kool &amp;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the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Gang,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Alphaville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FA13B6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Die Hits der 90er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FA13B6" w:rsidP="00FA13B6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83297405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FA13B6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865779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FA13B6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80538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FA13B6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7888413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tabs>
                      <w:tab w:val="left" w:pos="839"/>
                    </w:tabs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FA13B6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Culture Beat,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Dr.Alban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, Madonna,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Haddaway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FA13B6">
                  <w:pPr>
                    <w:framePr w:hSpace="142" w:wrap="around" w:vAnchor="text" w:hAnchor="text" w:x="483" w:y="1"/>
                    <w:spacing w:after="0" w:line="240" w:lineRule="auto"/>
                    <w:suppressOverlap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Pr="00AD3389" w:rsidRDefault="00857CD4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0"/>
                <w:szCs w:val="24"/>
              </w:rPr>
            </w:pPr>
          </w:p>
        </w:tc>
      </w:tr>
    </w:tbl>
    <w:p w:rsidR="00AD3389" w:rsidRPr="00AD3389" w:rsidRDefault="00AD3389" w:rsidP="00AD3389">
      <w:pPr>
        <w:spacing w:after="0"/>
        <w:rPr>
          <w:vanish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3177"/>
        <w:gridCol w:w="2060"/>
        <w:gridCol w:w="1724"/>
        <w:gridCol w:w="3329"/>
      </w:tblGrid>
      <w:tr w:rsidR="00E8412F" w:rsidRPr="00AD3389" w:rsidTr="00AD3389">
        <w:trPr>
          <w:trHeight w:val="274"/>
        </w:trPr>
        <w:tc>
          <w:tcPr>
            <w:tcW w:w="10258" w:type="dxa"/>
            <w:gridSpan w:val="4"/>
            <w:shd w:val="clear" w:color="auto" w:fill="auto"/>
          </w:tcPr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tbl>
            <w:tblPr>
              <w:tblW w:w="10043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134"/>
              <w:gridCol w:w="1134"/>
              <w:gridCol w:w="1259"/>
            </w:tblGrid>
            <w:tr w:rsidR="00AD3389" w:rsidRPr="00AD3389" w:rsidTr="004E5D5B">
              <w:tc>
                <w:tcPr>
                  <w:tcW w:w="5240" w:type="dxa"/>
                  <w:shd w:val="clear" w:color="auto" w:fill="auto"/>
                </w:tcPr>
                <w:p w:rsidR="00291CD9" w:rsidRPr="00AD3389" w:rsidRDefault="00291CD9" w:rsidP="00AD3389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</w:rPr>
                    <w:t>Aktuelle Charts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FA13B6" w:rsidP="004E5D5B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38861122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FA13B6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71326298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4E5D5B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</w:t>
                  </w:r>
                  <w:sdt>
                    <w:sdtPr>
                      <w:rPr>
                        <w:rFonts w:ascii="Calibri" w:hAnsi="Calibri" w:cs="Calibri"/>
                      </w:rPr>
                      <w:id w:val="44512840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59" w:type="dxa"/>
                  <w:vMerge w:val="restart"/>
                  <w:shd w:val="clear" w:color="auto" w:fill="auto"/>
                  <w:vAlign w:val="center"/>
                </w:tcPr>
                <w:p w:rsidR="00291CD9" w:rsidRPr="00AD3389" w:rsidRDefault="004E5D5B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     </w:t>
                  </w:r>
                  <w:sdt>
                    <w:sdtPr>
                      <w:rPr>
                        <w:rFonts w:ascii="Calibri" w:hAnsi="Calibri" w:cs="Calibri"/>
                      </w:rPr>
                      <w:id w:val="-95055530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291CD9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</w:tr>
            <w:tr w:rsidR="00AD3389" w:rsidRPr="00AD3389" w:rsidTr="004E5D5B">
              <w:tc>
                <w:tcPr>
                  <w:tcW w:w="5240" w:type="dxa"/>
                  <w:shd w:val="clear" w:color="auto" w:fill="auto"/>
                </w:tcPr>
                <w:p w:rsidR="00291CD9" w:rsidRPr="00AD3389" w:rsidRDefault="00291CD9" w:rsidP="00AD3389">
                  <w:pPr>
                    <w:spacing w:after="0" w:line="240" w:lineRule="auto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AD3389">
                    <w:rPr>
                      <w:rFonts w:ascii="Calibri" w:hAnsi="Calibri" w:cs="Calibri"/>
                      <w:sz w:val="18"/>
                      <w:szCs w:val="18"/>
                    </w:rPr>
                    <w:t>Hits, die aktuell im Radio laufen</w:t>
                  </w: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59" w:type="dxa"/>
                  <w:vMerge/>
                  <w:shd w:val="clear" w:color="auto" w:fill="auto"/>
                </w:tcPr>
                <w:p w:rsidR="00291CD9" w:rsidRPr="00AD3389" w:rsidRDefault="00291CD9" w:rsidP="004E5D5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FA13B6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Deutschrock / Neue Deutsche Welle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FA13B6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2855729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FA13B6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03649620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FA13B6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92121089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FA13B6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9194457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FA13B6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Ärzte, Nena, Toten Hosen, Grönemeyer, Westernhagen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FA13B6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Rock - Klassiker / Classic Rock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FA13B6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980138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FA13B6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31565353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FA13B6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9404510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FA13B6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36952752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FA13B6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ACDC, Bon Jovi, Kiss, Queen,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Guns&amp;Roses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>, Deep Purple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857CD4" w:rsidRPr="00AD3389" w:rsidTr="00FA13B6"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Rock’n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Roll &amp; Twist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FA13B6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9615821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FA13B6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134701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FA13B6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846939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857CD4" w:rsidRPr="00AD3389" w:rsidRDefault="00FA13B6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74946161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857CD4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857CD4" w:rsidRPr="00AD3389" w:rsidTr="00FA13B6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Bill Haley, Elvis Presley,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Fats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Domino, Rocky Sharpe</w:t>
                  </w: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857CD4" w:rsidRPr="00AD3389" w:rsidRDefault="00857CD4" w:rsidP="00857CD4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857CD4" w:rsidRDefault="00857CD4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FA13B6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Clubhits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/ House / Elektronische Musik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FA13B6" w:rsidP="004E5D5B">
                  <w:pPr>
                    <w:tabs>
                      <w:tab w:val="left" w:pos="839"/>
                    </w:tabs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26434715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FA13B6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60778050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FA13B6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895615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FA13B6" w:rsidP="004E5D5B">
                  <w:pPr>
                    <w:spacing w:after="0" w:line="240" w:lineRule="auto"/>
                    <w:jc w:val="both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29256663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David Guetta, Faithless, Disco Boys, Michael Gray,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Modjo</w:t>
                  </w:r>
                  <w:proofErr w:type="spellEnd"/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FA13B6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Blackmusic</w:t>
                  </w:r>
                  <w:proofErr w:type="spellEnd"/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 / RNB / Rap / Hip Hop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FA13B6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988678811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FA13B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73914231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FA13B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0747235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FA13B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3458277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4E5D5B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 xml:space="preserve">z.B. Rihanna,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Taio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Cruz, Outcast, Black </w:t>
                  </w:r>
                  <w:proofErr w:type="spellStart"/>
                  <w:r w:rsidRPr="00AD3389">
                    <w:rPr>
                      <w:rFonts w:ascii="Calibri" w:hAnsi="Calibri" w:cs="Calibri"/>
                      <w:sz w:val="18"/>
                    </w:rPr>
                    <w:t>Eyed</w:t>
                  </w:r>
                  <w:proofErr w:type="spellEnd"/>
                  <w:r w:rsidRPr="00AD3389">
                    <w:rPr>
                      <w:rFonts w:ascii="Calibri" w:hAnsi="Calibri" w:cs="Calibri"/>
                      <w:sz w:val="18"/>
                    </w:rPr>
                    <w:t xml:space="preserve"> Peas, Sean Paul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FA13B6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>Soul - Klassiker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FA13B6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481301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FA13B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6916068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57CD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FA13B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29759585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FA13B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3478382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Blues Brothers, Aretha Franklin, Ray Charles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tbl>
            <w:tblPr>
              <w:tblW w:w="14880" w:type="dxa"/>
              <w:tblLook w:val="04A0" w:firstRow="1" w:lastRow="0" w:firstColumn="1" w:lastColumn="0" w:noHBand="0" w:noVBand="1"/>
            </w:tblPr>
            <w:tblGrid>
              <w:gridCol w:w="5240"/>
              <w:gridCol w:w="1276"/>
              <w:gridCol w:w="1276"/>
              <w:gridCol w:w="1276"/>
              <w:gridCol w:w="1276"/>
              <w:gridCol w:w="1276"/>
              <w:gridCol w:w="1134"/>
              <w:gridCol w:w="1134"/>
              <w:gridCol w:w="992"/>
            </w:tblGrid>
            <w:tr w:rsidR="006D7A10" w:rsidRPr="00AD3389" w:rsidTr="00FA13B6"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  <w:b/>
                    </w:rPr>
                  </w:pPr>
                  <w:r w:rsidRPr="00AD3389">
                    <w:rPr>
                      <w:rFonts w:ascii="Calibri" w:hAnsi="Calibri" w:cs="Calibri"/>
                      <w:b/>
                      <w:bCs/>
                    </w:rPr>
                    <w:t xml:space="preserve">Reggae / Salsa / </w:t>
                  </w:r>
                  <w:proofErr w:type="spellStart"/>
                  <w:r w:rsidRPr="00AD3389">
                    <w:rPr>
                      <w:rFonts w:ascii="Calibri" w:hAnsi="Calibri" w:cs="Calibri"/>
                      <w:b/>
                      <w:bCs/>
                    </w:rPr>
                    <w:t>Latin</w:t>
                  </w:r>
                  <w:proofErr w:type="spellEnd"/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FA13B6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68690444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nein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FA13B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40266335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B77537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wenig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FA13B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41860971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mittel</w:t>
                  </w:r>
                </w:p>
              </w:tc>
              <w:tc>
                <w:tcPr>
                  <w:tcW w:w="1276" w:type="dxa"/>
                  <w:vAlign w:val="center"/>
                </w:tcPr>
                <w:p w:rsidR="006D7A10" w:rsidRPr="00AD3389" w:rsidRDefault="00FA13B6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10006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D7A10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  <w:r w:rsidR="006D7A10" w:rsidRPr="00AD3389">
                    <w:rPr>
                      <w:rFonts w:ascii="Calibri" w:hAnsi="Calibri" w:cs="Calibri"/>
                    </w:rPr>
                    <w:t xml:space="preserve"> viel</w:t>
                  </w:r>
                </w:p>
              </w:tc>
              <w:tc>
                <w:tcPr>
                  <w:tcW w:w="1276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tabs>
                      <w:tab w:val="left" w:pos="839"/>
                    </w:tabs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 w:val="restart"/>
                  <w:shd w:val="clear" w:color="auto" w:fill="auto"/>
                  <w:vAlign w:val="center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6D7A10" w:rsidRPr="00AD3389" w:rsidTr="006D7A10">
              <w:trPr>
                <w:trHeight w:val="278"/>
              </w:trPr>
              <w:tc>
                <w:tcPr>
                  <w:tcW w:w="5240" w:type="dxa"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  <w:sz w:val="18"/>
                    </w:rPr>
                    <w:t>z.B. Bob Marley, Gipsy Kings, Santa Esmeralda, Gloria Estefan</w:t>
                  </w: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276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992" w:type="dxa"/>
                  <w:vMerge/>
                  <w:shd w:val="clear" w:color="auto" w:fill="auto"/>
                </w:tcPr>
                <w:p w:rsidR="006D7A10" w:rsidRPr="00AD3389" w:rsidRDefault="006D7A10" w:rsidP="006D7A10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291CD9" w:rsidRPr="00AD3389" w:rsidRDefault="00291CD9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857CD4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</w:t>
            </w:r>
            <w:r w:rsidR="00291CD9" w:rsidRPr="00AD3389">
              <w:rPr>
                <w:rFonts w:ascii="Calibri" w:hAnsi="Calibri" w:cs="Calibri"/>
                <w:b/>
              </w:rPr>
              <w:t>onstige Musikwünsche/Anmerkungen</w:t>
            </w:r>
            <w:r w:rsidR="00453FAE" w:rsidRPr="00AD3389">
              <w:rPr>
                <w:rFonts w:ascii="Calibri" w:hAnsi="Calibri" w:cs="Calibri"/>
                <w:b/>
              </w:rPr>
              <w:t>:</w:t>
            </w: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tbl>
            <w:tblPr>
              <w:tblW w:w="9759" w:type="dxa"/>
              <w:tblLook w:val="04A0" w:firstRow="1" w:lastRow="0" w:firstColumn="1" w:lastColumn="0" w:noHBand="0" w:noVBand="1"/>
            </w:tblPr>
            <w:tblGrid>
              <w:gridCol w:w="262"/>
              <w:gridCol w:w="4106"/>
              <w:gridCol w:w="1984"/>
              <w:gridCol w:w="2268"/>
              <w:gridCol w:w="1139"/>
            </w:tblGrid>
            <w:tr w:rsidR="009663F4" w:rsidRPr="00AD3389" w:rsidTr="006A4780">
              <w:trPr>
                <w:trHeight w:val="307"/>
              </w:trPr>
              <w:tc>
                <w:tcPr>
                  <w:tcW w:w="8620" w:type="dxa"/>
                  <w:gridSpan w:val="4"/>
                  <w:shd w:val="clear" w:color="auto" w:fill="auto"/>
                </w:tcPr>
                <w:p w:rsidR="009663F4" w:rsidRPr="00AD3389" w:rsidRDefault="009663F4" w:rsidP="009663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b/>
                    </w:rPr>
                    <w:t>Inklusiv-Leistungen</w:t>
                  </w:r>
                </w:p>
              </w:tc>
              <w:tc>
                <w:tcPr>
                  <w:tcW w:w="1139" w:type="dxa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</w:tr>
            <w:tr w:rsidR="009663F4" w:rsidRPr="00AD3389" w:rsidTr="006A4780">
              <w:trPr>
                <w:trHeight w:val="266"/>
              </w:trPr>
              <w:tc>
                <w:tcPr>
                  <w:tcW w:w="262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Musikspieldauer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8372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Open End (max. bis 0</w:t>
                  </w:r>
                  <w:r w:rsidR="008372F4">
                    <w:rPr>
                      <w:rFonts w:ascii="Calibri" w:hAnsi="Calibri" w:cs="Calibri"/>
                      <w:color w:val="000000"/>
                    </w:rPr>
                    <w:t>5</w:t>
                  </w:r>
                  <w:r w:rsidRPr="00AD3389">
                    <w:rPr>
                      <w:rFonts w:ascii="Calibri" w:hAnsi="Calibri" w:cs="Calibri"/>
                      <w:color w:val="000000"/>
                    </w:rPr>
                    <w:t>:</w:t>
                  </w:r>
                  <w:r w:rsidR="008372F4">
                    <w:rPr>
                      <w:rFonts w:ascii="Calibri" w:hAnsi="Calibri" w:cs="Calibri"/>
                      <w:color w:val="000000"/>
                    </w:rPr>
                    <w:t>0</w:t>
                  </w:r>
                  <w:r w:rsidRPr="00AD3389">
                    <w:rPr>
                      <w:rFonts w:ascii="Calibri" w:hAnsi="Calibri" w:cs="Calibri"/>
                      <w:color w:val="000000"/>
                    </w:rPr>
                    <w:t>0 Uhr)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FA13B6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723952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4x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2x</w:t>
                  </w:r>
                </w:p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1x</w:t>
                  </w: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PA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1 Bass 2 Top-Teile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FA13B6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4074749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Moving-Heads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Stairville-MH-X25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FA13B6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83452517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Quad Par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  <w:lang w:val="en-US"/>
                    </w:rPr>
                    <w:t>Lightmaxx-CLS-3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FA13B6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  <w:lang w:val="en-US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254279417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984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DJ Stand</w:t>
                  </w:r>
                </w:p>
              </w:tc>
              <w:tc>
                <w:tcPr>
                  <w:tcW w:w="2268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DMS-4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FA13B6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3555849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Größe der 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8C4000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 xml:space="preserve">Mittel - bis ca. </w:t>
                  </w:r>
                  <w:r w:rsidR="008C4000">
                    <w:rPr>
                      <w:rFonts w:ascii="Calibri" w:hAnsi="Calibri" w:cs="Calibri"/>
                    </w:rPr>
                    <w:t>150</w:t>
                  </w:r>
                  <w:r w:rsidRPr="00AD3389">
                    <w:rPr>
                      <w:rFonts w:ascii="Calibri" w:hAnsi="Calibri" w:cs="Calibri"/>
                    </w:rPr>
                    <w:t xml:space="preserve"> Gäste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FA13B6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856186832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Hintergrundmusik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FA13B6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462774244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Persönliches Vorgespräch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FA13B6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691109558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358" w:type="dxa"/>
                  <w:gridSpan w:val="3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</w:rPr>
                    <w:t>Zweites Mikrofon für Gäste</w:t>
                  </w: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FA13B6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115982316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☒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84"/>
              </w:trPr>
              <w:tc>
                <w:tcPr>
                  <w:tcW w:w="8620" w:type="dxa"/>
                  <w:gridSpan w:val="4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Pr="00AD3389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</w:p>
              </w:tc>
            </w:tr>
            <w:tr w:rsidR="009663F4" w:rsidRPr="00AD3389" w:rsidTr="006A4780">
              <w:trPr>
                <w:trHeight w:val="356"/>
              </w:trPr>
              <w:tc>
                <w:tcPr>
                  <w:tcW w:w="8620" w:type="dxa"/>
                  <w:gridSpan w:val="4"/>
                  <w:shd w:val="clear" w:color="auto" w:fill="auto"/>
                </w:tcPr>
                <w:p w:rsidR="009663F4" w:rsidRPr="00AD3389" w:rsidRDefault="009663F4" w:rsidP="009663F4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b/>
                    </w:rPr>
                    <w:t>E</w:t>
                  </w:r>
                  <w:r w:rsidRPr="00AD3389">
                    <w:rPr>
                      <w:rFonts w:ascii="Calibri" w:hAnsi="Calibri" w:cs="Calibri"/>
                      <w:b/>
                    </w:rPr>
                    <w:t>xtras</w:t>
                  </w:r>
                </w:p>
              </w:tc>
              <w:tc>
                <w:tcPr>
                  <w:tcW w:w="1139" w:type="dxa"/>
                </w:tcPr>
                <w:p w:rsidR="009663F4" w:rsidRDefault="009663F4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</w:tc>
            </w:tr>
            <w:tr w:rsidR="009663F4" w:rsidRPr="00AD3389" w:rsidTr="006A4780">
              <w:trPr>
                <w:trHeight w:val="266"/>
              </w:trPr>
              <w:tc>
                <w:tcPr>
                  <w:tcW w:w="262" w:type="dxa"/>
                  <w:vMerge w:val="restart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Zusätzliche Lichteffekte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Default="00FA13B6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106576401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91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proofErr w:type="spellStart"/>
                  <w:r w:rsidRPr="00AD3389">
                    <w:rPr>
                      <w:rFonts w:ascii="Calibri" w:hAnsi="Calibri" w:cs="Calibri"/>
                    </w:rPr>
                    <w:t>Beamer</w:t>
                  </w:r>
                  <w:proofErr w:type="spellEnd"/>
                  <w:r w:rsidRPr="00AD3389">
                    <w:rPr>
                      <w:rFonts w:ascii="Calibri" w:hAnsi="Calibri" w:cs="Calibri"/>
                    </w:rPr>
                    <w:t xml:space="preserve"> &amp; Leinwand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Default="00FA13B6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12548074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  <w:shd w:val="clear" w:color="auto" w:fill="F2F2F2"/>
                    </w:rPr>
                  </w:pPr>
                  <w:r w:rsidRPr="00AD3389">
                    <w:rPr>
                      <w:rFonts w:ascii="Calibri" w:hAnsi="Calibri" w:cs="Calibri"/>
                    </w:rPr>
                    <w:t>Fremdnutzung DJ-Technik</w:t>
                  </w:r>
                </w:p>
              </w:tc>
              <w:tc>
                <w:tcPr>
                  <w:tcW w:w="4252" w:type="dxa"/>
                  <w:gridSpan w:val="2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  <w:shd w:val="clear" w:color="auto" w:fill="F2F2F2"/>
                    </w:rPr>
                  </w:pPr>
                </w:p>
              </w:tc>
              <w:tc>
                <w:tcPr>
                  <w:tcW w:w="1139" w:type="dxa"/>
                  <w:shd w:val="clear" w:color="auto" w:fill="FFFFFF"/>
                </w:tcPr>
                <w:p w:rsidR="009663F4" w:rsidRDefault="00FA13B6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4430732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9663F4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9663F4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4106" w:type="dxa"/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rPr>
                      <w:rFonts w:ascii="Calibri" w:hAnsi="Calibri" w:cs="Calibri"/>
                    </w:rPr>
                  </w:pPr>
                  <w:r w:rsidRPr="00AD3389">
                    <w:rPr>
                      <w:rFonts w:ascii="Calibri" w:hAnsi="Calibri" w:cs="Calibri"/>
                    </w:rPr>
                    <w:t>4-Punkt-Traversen im Bundle</w:t>
                  </w:r>
                </w:p>
              </w:tc>
              <w:tc>
                <w:tcPr>
                  <w:tcW w:w="4252" w:type="dxa"/>
                  <w:gridSpan w:val="2"/>
                  <w:tcBorders>
                    <w:bottom w:val="single" w:sz="4" w:space="0" w:color="808080" w:themeColor="background1" w:themeShade="80"/>
                  </w:tcBorders>
                  <w:shd w:val="clear" w:color="auto" w:fill="FFFFFF"/>
                </w:tcPr>
                <w:p w:rsidR="009663F4" w:rsidRPr="00AD3389" w:rsidRDefault="009663F4" w:rsidP="001B78DB">
                  <w:pPr>
                    <w:spacing w:after="0" w:line="240" w:lineRule="auto"/>
                    <w:jc w:val="right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1139" w:type="dxa"/>
                  <w:tcBorders>
                    <w:bottom w:val="single" w:sz="4" w:space="0" w:color="808080" w:themeColor="background1" w:themeShade="80"/>
                  </w:tcBorders>
                  <w:shd w:val="clear" w:color="auto" w:fill="FFFFFF"/>
                </w:tcPr>
                <w:p w:rsidR="009663F4" w:rsidRDefault="00FA13B6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</w:rPr>
                  </w:pPr>
                  <w:sdt>
                    <w:sdtPr>
                      <w:rPr>
                        <w:rFonts w:ascii="Calibri" w:hAnsi="Calibri" w:cs="Calibri"/>
                      </w:rPr>
                      <w:id w:val="-53335282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5428D8">
                        <w:rPr>
                          <w:rFonts w:ascii="MS Gothic" w:eastAsia="MS Gothic" w:hAnsi="MS Gothic" w:cs="Calibri" w:hint="eastAsia"/>
                        </w:rPr>
                        <w:t>☐</w:t>
                      </w:r>
                    </w:sdtContent>
                  </w:sdt>
                </w:p>
              </w:tc>
            </w:tr>
            <w:tr w:rsidR="00A340D5" w:rsidRPr="00AD3389" w:rsidTr="006A4780">
              <w:trPr>
                <w:trHeight w:val="278"/>
              </w:trPr>
              <w:tc>
                <w:tcPr>
                  <w:tcW w:w="262" w:type="dxa"/>
                  <w:vMerge/>
                  <w:shd w:val="clear" w:color="auto" w:fill="FFFFFF"/>
                </w:tcPr>
                <w:p w:rsidR="00A340D5" w:rsidRPr="00AD3389" w:rsidRDefault="00A340D5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</w:p>
              </w:tc>
              <w:tc>
                <w:tcPr>
                  <w:tcW w:w="4106" w:type="dxa"/>
                  <w:tcBorders>
                    <w:right w:val="single" w:sz="4" w:space="0" w:color="808080" w:themeColor="background1" w:themeShade="80"/>
                  </w:tcBorders>
                  <w:shd w:val="clear" w:color="auto" w:fill="FFFFFF"/>
                </w:tcPr>
                <w:p w:rsidR="00A340D5" w:rsidRPr="00AD3389" w:rsidRDefault="00A340D5" w:rsidP="001B78DB">
                  <w:pPr>
                    <w:spacing w:after="0" w:line="240" w:lineRule="auto"/>
                    <w:rPr>
                      <w:rFonts w:ascii="Calibri" w:hAnsi="Calibri" w:cs="Calibri"/>
                      <w:color w:val="000000"/>
                    </w:rPr>
                  </w:pPr>
                  <w:r w:rsidRPr="00AD3389">
                    <w:rPr>
                      <w:rFonts w:ascii="Calibri" w:hAnsi="Calibri" w:cs="Calibri"/>
                      <w:color w:val="000000"/>
                    </w:rPr>
                    <w:t>Sonstiges</w:t>
                  </w:r>
                </w:p>
              </w:tc>
              <w:tc>
                <w:tcPr>
                  <w:tcW w:w="5391" w:type="dxa"/>
                  <w:gridSpan w:val="3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FFFFFF"/>
                </w:tcPr>
                <w:p w:rsidR="00A340D5" w:rsidRPr="00AD3389" w:rsidRDefault="00A340D5" w:rsidP="009663F4">
                  <w:pPr>
                    <w:spacing w:after="0" w:line="240" w:lineRule="auto"/>
                    <w:jc w:val="center"/>
                    <w:rPr>
                      <w:rFonts w:ascii="Calibri" w:hAnsi="Calibri" w:cs="Calibri"/>
                      <w:color w:val="000000"/>
                    </w:rPr>
                  </w:pPr>
                </w:p>
              </w:tc>
            </w:tr>
          </w:tbl>
          <w:p w:rsidR="001B78DB" w:rsidRP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B90D01" w:rsidRDefault="00B90D01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</w:rPr>
            </w:pPr>
          </w:p>
          <w:p w:rsidR="001B78DB" w:rsidRDefault="001B78DB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Aufbau/Musik/DJ Beginn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 w:val="restart"/>
            <w:shd w:val="clear" w:color="auto" w:fill="auto"/>
          </w:tcPr>
          <w:p w:rsidR="00E8412F" w:rsidRPr="00B77537" w:rsidRDefault="00B77537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B77537">
              <w:rPr>
                <w:rFonts w:ascii="Calibri" w:hAnsi="Calibri" w:cs="Calibri"/>
                <w:b/>
                <w:color w:val="000000"/>
              </w:rPr>
              <w:lastRenderedPageBreak/>
              <w:t xml:space="preserve">Fr </w:t>
            </w:r>
            <w:r>
              <w:rPr>
                <w:rFonts w:ascii="Calibri" w:hAnsi="Calibri" w:cs="Calibri"/>
                <w:b/>
                <w:color w:val="000000"/>
              </w:rPr>
              <w:t>11</w:t>
            </w:r>
            <w:r w:rsidR="00E8412F" w:rsidRPr="00B77537">
              <w:rPr>
                <w:rFonts w:ascii="Calibri" w:hAnsi="Calibri" w:cs="Calibri"/>
                <w:b/>
                <w:color w:val="000000"/>
              </w:rPr>
              <w:t>.</w:t>
            </w:r>
            <w:r>
              <w:rPr>
                <w:rFonts w:ascii="Calibri" w:hAnsi="Calibri" w:cs="Calibri"/>
                <w:b/>
                <w:color w:val="000000"/>
              </w:rPr>
              <w:t>10</w:t>
            </w:r>
            <w:r w:rsidR="00E8412F" w:rsidRPr="00B77537">
              <w:rPr>
                <w:rFonts w:ascii="Calibri" w:hAnsi="Calibri" w:cs="Calibri"/>
                <w:b/>
                <w:color w:val="000000"/>
              </w:rPr>
              <w:t>.201</w:t>
            </w:r>
            <w:r w:rsidR="003F06CC" w:rsidRPr="00B77537">
              <w:rPr>
                <w:rFonts w:ascii="Calibri" w:hAnsi="Calibri" w:cs="Calibri"/>
                <w:b/>
                <w:color w:val="000000"/>
              </w:rPr>
              <w:t>9</w:t>
            </w:r>
          </w:p>
        </w:tc>
        <w:tc>
          <w:tcPr>
            <w:tcW w:w="2477" w:type="dxa"/>
            <w:shd w:val="clear" w:color="auto" w:fill="auto"/>
          </w:tcPr>
          <w:p w:rsidR="00E8412F" w:rsidRPr="00B77537" w:rsidRDefault="00B77537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B77537">
              <w:rPr>
                <w:rFonts w:ascii="Calibri" w:hAnsi="Calibri" w:cs="Calibri"/>
                <w:b/>
                <w:color w:val="000000"/>
              </w:rPr>
              <w:t>16</w:t>
            </w:r>
            <w:r w:rsidR="00E8412F" w:rsidRPr="00B77537">
              <w:rPr>
                <w:rFonts w:ascii="Calibri" w:hAnsi="Calibri" w:cs="Calibri"/>
                <w:b/>
                <w:color w:val="000000"/>
              </w:rPr>
              <w:t>:00 Uhr</w:t>
            </w:r>
          </w:p>
        </w:tc>
        <w:tc>
          <w:tcPr>
            <w:tcW w:w="1634" w:type="dxa"/>
            <w:shd w:val="clear" w:color="auto" w:fill="auto"/>
          </w:tcPr>
          <w:p w:rsidR="00E8412F" w:rsidRPr="00B77537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B77537">
              <w:rPr>
                <w:rFonts w:ascii="Calibri" w:hAnsi="Calibri" w:cs="Calibri"/>
                <w:b/>
                <w:color w:val="000000"/>
              </w:rPr>
              <w:t>Aufbau</w:t>
            </w:r>
          </w:p>
        </w:tc>
        <w:tc>
          <w:tcPr>
            <w:tcW w:w="3596" w:type="dxa"/>
            <w:shd w:val="clear" w:color="auto" w:fill="auto"/>
          </w:tcPr>
          <w:p w:rsidR="00E8412F" w:rsidRPr="00B77537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B77537">
              <w:rPr>
                <w:rFonts w:ascii="Calibri" w:hAnsi="Calibri" w:cs="Calibri"/>
                <w:b/>
                <w:color w:val="000000"/>
              </w:rPr>
              <w:t>siehe Technik</w:t>
            </w:r>
          </w:p>
        </w:tc>
      </w:tr>
      <w:tr w:rsidR="00AD3389" w:rsidRPr="00AD3389" w:rsidTr="00AD3389">
        <w:trPr>
          <w:trHeight w:val="288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B77537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  <w:r w:rsidR="006248EE" w:rsidRPr="00AD3389">
              <w:rPr>
                <w:rFonts w:ascii="Calibri" w:hAnsi="Calibri" w:cs="Calibri"/>
                <w:color w:val="000000"/>
              </w:rPr>
              <w:t>:</w:t>
            </w:r>
            <w:r w:rsidR="003A0940">
              <w:rPr>
                <w:rFonts w:ascii="Calibri" w:hAnsi="Calibri" w:cs="Calibri"/>
                <w:color w:val="000000"/>
              </w:rPr>
              <w:t>3</w:t>
            </w:r>
            <w:r w:rsidR="006248EE" w:rsidRPr="00AD3389">
              <w:rPr>
                <w:rFonts w:ascii="Calibri" w:hAnsi="Calibri" w:cs="Calibri"/>
                <w:color w:val="000000"/>
              </w:rPr>
              <w:t xml:space="preserve">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Check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Sound und Light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 w:val="restart"/>
            <w:shd w:val="clear" w:color="auto" w:fill="auto"/>
          </w:tcPr>
          <w:p w:rsidR="00E8412F" w:rsidRPr="00B77537" w:rsidRDefault="00B77537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B77537">
              <w:rPr>
                <w:rFonts w:ascii="Calibri" w:hAnsi="Calibri" w:cs="Calibri"/>
                <w:b/>
                <w:color w:val="000000"/>
              </w:rPr>
              <w:t xml:space="preserve">Sa </w:t>
            </w:r>
            <w:r>
              <w:rPr>
                <w:rFonts w:ascii="Calibri" w:hAnsi="Calibri" w:cs="Calibri"/>
                <w:b/>
                <w:color w:val="000000"/>
              </w:rPr>
              <w:t>12</w:t>
            </w:r>
            <w:r w:rsidR="00E8412F" w:rsidRPr="00B77537">
              <w:rPr>
                <w:rFonts w:ascii="Calibri" w:hAnsi="Calibri" w:cs="Calibri"/>
                <w:b/>
                <w:color w:val="000000"/>
              </w:rPr>
              <w:t>.</w:t>
            </w:r>
            <w:r>
              <w:rPr>
                <w:rFonts w:ascii="Calibri" w:hAnsi="Calibri" w:cs="Calibri"/>
                <w:b/>
                <w:color w:val="000000"/>
              </w:rPr>
              <w:t>10</w:t>
            </w:r>
            <w:r w:rsidR="00E8412F" w:rsidRPr="00B77537">
              <w:rPr>
                <w:rFonts w:ascii="Calibri" w:hAnsi="Calibri" w:cs="Calibri"/>
                <w:b/>
                <w:color w:val="000000"/>
              </w:rPr>
              <w:t>.201</w:t>
            </w:r>
            <w:r w:rsidR="003F06CC" w:rsidRPr="00B77537">
              <w:rPr>
                <w:rFonts w:ascii="Calibri" w:hAnsi="Calibri" w:cs="Calibri"/>
                <w:b/>
                <w:color w:val="000000"/>
              </w:rPr>
              <w:t>9</w:t>
            </w:r>
          </w:p>
        </w:tc>
        <w:tc>
          <w:tcPr>
            <w:tcW w:w="2477" w:type="dxa"/>
            <w:shd w:val="clear" w:color="auto" w:fill="auto"/>
          </w:tcPr>
          <w:p w:rsidR="00E8412F" w:rsidRPr="00B77537" w:rsidRDefault="00B77537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B77537">
              <w:rPr>
                <w:rFonts w:ascii="Calibri" w:hAnsi="Calibri" w:cs="Calibri"/>
                <w:b/>
                <w:color w:val="000000"/>
              </w:rPr>
              <w:t>15</w:t>
            </w:r>
            <w:r w:rsidR="006248EE" w:rsidRPr="00B77537">
              <w:rPr>
                <w:rFonts w:ascii="Calibri" w:hAnsi="Calibri" w:cs="Calibri"/>
                <w:b/>
                <w:color w:val="000000"/>
              </w:rPr>
              <w:t xml:space="preserve">:00 </w:t>
            </w:r>
            <w:r w:rsidR="00E8412F" w:rsidRPr="00B77537">
              <w:rPr>
                <w:rFonts w:ascii="Calibri" w:hAnsi="Calibri" w:cs="Calibri"/>
                <w:b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B77537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B77537">
              <w:rPr>
                <w:rFonts w:ascii="Calibri" w:hAnsi="Calibri" w:cs="Calibri"/>
                <w:b/>
                <w:color w:val="000000"/>
              </w:rPr>
              <w:t>Standby</w:t>
            </w:r>
          </w:p>
        </w:tc>
        <w:tc>
          <w:tcPr>
            <w:tcW w:w="3596" w:type="dxa"/>
            <w:shd w:val="clear" w:color="auto" w:fill="auto"/>
          </w:tcPr>
          <w:p w:rsidR="00E8412F" w:rsidRPr="00B77537" w:rsidRDefault="0050483D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B77537">
              <w:rPr>
                <w:rFonts w:ascii="Calibri" w:hAnsi="Calibri" w:cs="Calibri"/>
                <w:b/>
                <w:color w:val="000000"/>
              </w:rPr>
              <w:t>Vorbereitungen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64043B" w:rsidRDefault="00B77537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64043B">
              <w:rPr>
                <w:rFonts w:ascii="Calibri" w:hAnsi="Calibri" w:cs="Calibri"/>
                <w:b/>
                <w:color w:val="000000"/>
              </w:rPr>
              <w:t>17</w:t>
            </w:r>
            <w:r w:rsidR="006248EE" w:rsidRPr="0064043B">
              <w:rPr>
                <w:rFonts w:ascii="Calibri" w:hAnsi="Calibri" w:cs="Calibri"/>
                <w:b/>
                <w:color w:val="000000"/>
              </w:rPr>
              <w:t>:</w:t>
            </w:r>
            <w:r w:rsidRPr="0064043B">
              <w:rPr>
                <w:rFonts w:ascii="Calibri" w:hAnsi="Calibri" w:cs="Calibri"/>
                <w:b/>
                <w:color w:val="000000"/>
              </w:rPr>
              <w:t>3</w:t>
            </w:r>
            <w:r w:rsidR="006248EE" w:rsidRPr="0064043B">
              <w:rPr>
                <w:rFonts w:ascii="Calibri" w:hAnsi="Calibri" w:cs="Calibri"/>
                <w:b/>
                <w:color w:val="000000"/>
              </w:rPr>
              <w:t xml:space="preserve">0 </w:t>
            </w:r>
            <w:r w:rsidR="00E8412F" w:rsidRPr="0064043B">
              <w:rPr>
                <w:rFonts w:ascii="Calibri" w:hAnsi="Calibri" w:cs="Calibri"/>
                <w:b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64043B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64043B">
              <w:rPr>
                <w:rFonts w:ascii="Calibri" w:hAnsi="Calibri" w:cs="Calibri"/>
                <w:b/>
                <w:color w:val="000000"/>
              </w:rPr>
              <w:t>Empfang</w:t>
            </w:r>
          </w:p>
        </w:tc>
        <w:tc>
          <w:tcPr>
            <w:tcW w:w="3596" w:type="dxa"/>
            <w:shd w:val="clear" w:color="auto" w:fill="auto"/>
          </w:tcPr>
          <w:p w:rsidR="00E8412F" w:rsidRPr="0064043B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64043B">
              <w:rPr>
                <w:rFonts w:ascii="Calibri" w:hAnsi="Calibri" w:cs="Calibri"/>
                <w:b/>
                <w:color w:val="000000"/>
              </w:rPr>
              <w:t>Welcome 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B77537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  <w:r w:rsidR="006248EE" w:rsidRPr="00AD3389">
              <w:rPr>
                <w:rFonts w:ascii="Calibri" w:hAnsi="Calibri" w:cs="Calibri"/>
                <w:color w:val="000000"/>
              </w:rPr>
              <w:t>:</w:t>
            </w:r>
            <w:r>
              <w:rPr>
                <w:rFonts w:ascii="Calibri" w:hAnsi="Calibri" w:cs="Calibri"/>
                <w:color w:val="000000"/>
              </w:rPr>
              <w:t>3</w:t>
            </w:r>
            <w:r w:rsidR="006248EE" w:rsidRPr="00AD3389">
              <w:rPr>
                <w:rFonts w:ascii="Calibri" w:hAnsi="Calibri" w:cs="Calibri"/>
                <w:color w:val="000000"/>
              </w:rPr>
              <w:t xml:space="preserve">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Essen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Dinner 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B77537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  <w:r w:rsidR="006248EE" w:rsidRPr="00AD3389">
              <w:rPr>
                <w:rFonts w:ascii="Calibri" w:hAnsi="Calibri" w:cs="Calibri"/>
                <w:color w:val="000000"/>
              </w:rPr>
              <w:t xml:space="preserve">:00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Opener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C6970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Opener-Music</w:t>
            </w:r>
          </w:p>
        </w:tc>
      </w:tr>
      <w:tr w:rsidR="00AD3389" w:rsidRPr="00AD3389" w:rsidTr="00AD3389">
        <w:trPr>
          <w:trHeight w:val="274"/>
        </w:trPr>
        <w:tc>
          <w:tcPr>
            <w:tcW w:w="2551" w:type="dxa"/>
            <w:vMerge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477" w:type="dxa"/>
            <w:shd w:val="clear" w:color="auto" w:fill="auto"/>
          </w:tcPr>
          <w:p w:rsidR="00E8412F" w:rsidRPr="00AD3389" w:rsidRDefault="00B77537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  <w:r w:rsidR="006248EE" w:rsidRPr="00AD3389">
              <w:rPr>
                <w:rFonts w:ascii="Calibri" w:hAnsi="Calibri" w:cs="Calibri"/>
                <w:color w:val="000000"/>
              </w:rPr>
              <w:t>:0</w:t>
            </w:r>
            <w:r>
              <w:rPr>
                <w:rFonts w:ascii="Calibri" w:hAnsi="Calibri" w:cs="Calibri"/>
                <w:color w:val="000000"/>
              </w:rPr>
              <w:t>5</w:t>
            </w:r>
            <w:r w:rsidR="006248EE" w:rsidRPr="00AD3389">
              <w:rPr>
                <w:rFonts w:ascii="Calibri" w:hAnsi="Calibri" w:cs="Calibri"/>
                <w:color w:val="000000"/>
              </w:rPr>
              <w:t xml:space="preserve"> </w:t>
            </w:r>
            <w:r w:rsidR="00E8412F" w:rsidRPr="00AD3389">
              <w:rPr>
                <w:rFonts w:ascii="Calibri" w:hAnsi="Calibri" w:cs="Calibri"/>
                <w:color w:val="000000"/>
              </w:rPr>
              <w:t>Uhr</w:t>
            </w:r>
          </w:p>
        </w:tc>
        <w:tc>
          <w:tcPr>
            <w:tcW w:w="1634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Tanz-/Show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Nach Absprache</w:t>
            </w:r>
          </w:p>
        </w:tc>
      </w:tr>
    </w:tbl>
    <w:p w:rsidR="00E8412F" w:rsidRPr="00AD3389" w:rsidRDefault="00E8412F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1B78DB" w:rsidRDefault="001B78DB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B90D01" w:rsidRPr="00AD3389" w:rsidRDefault="00B90D01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624902" w:rsidRPr="00AD3389" w:rsidRDefault="00624902" w:rsidP="008D3796">
      <w:pPr>
        <w:spacing w:after="0" w:line="240" w:lineRule="auto"/>
        <w:rPr>
          <w:rFonts w:ascii="Calibri" w:hAnsi="Calibri" w:cs="Calibri"/>
          <w:i/>
          <w:color w:val="FF0000"/>
        </w:rPr>
      </w:pPr>
    </w:p>
    <w:tbl>
      <w:tblPr>
        <w:tblW w:w="0" w:type="auto"/>
        <w:tblInd w:w="482" w:type="dxa"/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AD3389" w:rsidTr="00AD3389">
        <w:tc>
          <w:tcPr>
            <w:tcW w:w="10258" w:type="dxa"/>
            <w:gridSpan w:val="3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b/>
                <w:color w:val="000000"/>
              </w:rPr>
              <w:t>Termine im Vorfeld der Veranstaltung</w:t>
            </w:r>
          </w:p>
        </w:tc>
      </w:tr>
      <w:tr w:rsidR="00E8412F" w:rsidRPr="00AD3389" w:rsidTr="00AD3389">
        <w:tc>
          <w:tcPr>
            <w:tcW w:w="255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11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00:00 Uhr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Telefonisches Gespräch</w:t>
            </w:r>
          </w:p>
        </w:tc>
      </w:tr>
      <w:tr w:rsidR="00E8412F" w:rsidRPr="00AD3389" w:rsidTr="00AD3389">
        <w:tc>
          <w:tcPr>
            <w:tcW w:w="255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00.00.201</w:t>
            </w:r>
            <w:r w:rsidR="003F06CC" w:rsidRPr="00AD3389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111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00:00 Uhr</w:t>
            </w:r>
          </w:p>
        </w:tc>
        <w:tc>
          <w:tcPr>
            <w:tcW w:w="3596" w:type="dxa"/>
            <w:shd w:val="clear" w:color="auto" w:fill="auto"/>
          </w:tcPr>
          <w:p w:rsidR="00E8412F" w:rsidRPr="00AD3389" w:rsidRDefault="00E8412F" w:rsidP="00AD3389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AD3389">
              <w:rPr>
                <w:rFonts w:ascii="Calibri" w:hAnsi="Calibri" w:cs="Calibri"/>
                <w:color w:val="000000"/>
              </w:rPr>
              <w:t>Persönliches Gespräch</w:t>
            </w:r>
          </w:p>
        </w:tc>
      </w:tr>
    </w:tbl>
    <w:p w:rsidR="008A51EB" w:rsidRDefault="008A51EB" w:rsidP="001B78DB">
      <w:pPr>
        <w:spacing w:after="0" w:line="240" w:lineRule="auto"/>
        <w:rPr>
          <w:rFonts w:ascii="Calibri" w:hAnsi="Calibri" w:cs="Calibri"/>
          <w:i/>
          <w:color w:val="FF0000"/>
        </w:rPr>
      </w:pPr>
    </w:p>
    <w:p w:rsidR="00E8412F" w:rsidRDefault="008A51EB" w:rsidP="008A51EB">
      <w:pPr>
        <w:tabs>
          <w:tab w:val="left" w:pos="1710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8A51EB" w:rsidRDefault="008A51EB" w:rsidP="008A51EB">
      <w:pPr>
        <w:tabs>
          <w:tab w:val="left" w:pos="1710"/>
        </w:tabs>
        <w:rPr>
          <w:rFonts w:ascii="Calibri" w:hAnsi="Calibri" w:cs="Calibri"/>
        </w:rPr>
      </w:pPr>
    </w:p>
    <w:p w:rsidR="008A51EB" w:rsidRDefault="008A51EB" w:rsidP="008A51EB">
      <w:pPr>
        <w:tabs>
          <w:tab w:val="left" w:pos="1710"/>
        </w:tabs>
        <w:rPr>
          <w:rFonts w:ascii="Calibri" w:hAnsi="Calibri" w:cs="Calibri"/>
        </w:rPr>
      </w:pPr>
    </w:p>
    <w:p w:rsidR="008A51EB" w:rsidRDefault="008A51EB" w:rsidP="008A51EB">
      <w:pPr>
        <w:tabs>
          <w:tab w:val="left" w:pos="1710"/>
        </w:tabs>
        <w:rPr>
          <w:rFonts w:ascii="Calibri" w:hAnsi="Calibri" w:cs="Calibri"/>
        </w:rPr>
      </w:pPr>
    </w:p>
    <w:p w:rsidR="008A51EB" w:rsidRDefault="008A51EB" w:rsidP="008A51EB">
      <w:pPr>
        <w:tabs>
          <w:tab w:val="left" w:pos="1710"/>
        </w:tabs>
        <w:rPr>
          <w:rFonts w:ascii="Calibri" w:hAnsi="Calibri" w:cs="Calibri"/>
        </w:rPr>
      </w:pPr>
    </w:p>
    <w:p w:rsidR="008A51EB" w:rsidRDefault="008A51EB" w:rsidP="008A51EB">
      <w:pPr>
        <w:tabs>
          <w:tab w:val="left" w:pos="1710"/>
        </w:tabs>
        <w:ind w:left="708"/>
        <w:rPr>
          <w:rFonts w:ascii="Verdana" w:hAnsi="Verdana"/>
          <w:b/>
          <w:color w:val="000000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Hallo Ansgar,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 xml:space="preserve">herzlichen Glückwunsch zu Deiner neuen Buchung für die Veranstaltung </w:t>
      </w:r>
      <w:r w:rsidRPr="008A51EB">
        <w:rPr>
          <w:rFonts w:ascii="Verdana" w:hAnsi="Verdana"/>
          <w:b/>
          <w:color w:val="000000"/>
          <w:sz w:val="20"/>
          <w:szCs w:val="18"/>
        </w:rPr>
        <w:t>Geburtstag (50 Jahre) am Samstag, 12.10.2019 in 49074 Osnabrück</w:t>
      </w:r>
      <w:r>
        <w:rPr>
          <w:rFonts w:ascii="Verdana" w:hAnsi="Verdana"/>
          <w:color w:val="000000"/>
          <w:sz w:val="18"/>
          <w:szCs w:val="18"/>
        </w:rPr>
        <w:t>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 w:rsidRPr="008A51EB">
        <w:rPr>
          <w:rFonts w:ascii="Verdana" w:hAnsi="Verdana"/>
          <w:b/>
          <w:color w:val="000000"/>
          <w:sz w:val="18"/>
          <w:szCs w:val="18"/>
        </w:rPr>
        <w:t xml:space="preserve">Frau Petra </w:t>
      </w:r>
      <w:proofErr w:type="spellStart"/>
      <w:r w:rsidRPr="008A51EB">
        <w:rPr>
          <w:rFonts w:ascii="Verdana" w:hAnsi="Verdana"/>
          <w:b/>
          <w:color w:val="000000"/>
          <w:sz w:val="18"/>
          <w:szCs w:val="18"/>
        </w:rPr>
        <w:t>Crossling</w:t>
      </w:r>
      <w:proofErr w:type="spellEnd"/>
      <w:r w:rsidRPr="008A51EB">
        <w:rPr>
          <w:rFonts w:ascii="Verdana" w:hAnsi="Verdana"/>
          <w:b/>
          <w:color w:val="000000"/>
          <w:sz w:val="18"/>
          <w:szCs w:val="18"/>
        </w:rPr>
        <w:br/>
        <w:t>Telefon 1: +49176 8238 3417</w:t>
      </w:r>
      <w:r w:rsidRPr="008A51EB">
        <w:rPr>
          <w:rFonts w:ascii="Verdana" w:hAnsi="Verdana"/>
          <w:b/>
          <w:color w:val="000000"/>
          <w:sz w:val="18"/>
          <w:szCs w:val="18"/>
        </w:rPr>
        <w:br/>
        <w:t>Telefon 2: keine Angabe</w:t>
      </w:r>
      <w:r w:rsidRPr="008A51EB">
        <w:rPr>
          <w:rFonts w:ascii="Verdana" w:hAnsi="Verdana"/>
          <w:b/>
          <w:color w:val="000000"/>
          <w:sz w:val="18"/>
          <w:szCs w:val="18"/>
        </w:rPr>
        <w:br/>
        <w:t xml:space="preserve">E-Mail: </w:t>
      </w:r>
      <w:hyperlink r:id="rId11" w:history="1">
        <w:r w:rsidRPr="008A51EB">
          <w:rPr>
            <w:rStyle w:val="Hyperlink"/>
            <w:rFonts w:ascii="Verdana" w:hAnsi="Verdana"/>
            <w:b/>
            <w:sz w:val="18"/>
            <w:szCs w:val="18"/>
          </w:rPr>
          <w:t>miaou@web.de</w:t>
        </w:r>
      </w:hyperlink>
      <w:r w:rsidRPr="008A51EB">
        <w:rPr>
          <w:rFonts w:ascii="Verdana" w:hAnsi="Verdana"/>
          <w:b/>
          <w:color w:val="000000"/>
          <w:sz w:val="18"/>
          <w:szCs w:val="18"/>
        </w:rPr>
        <w:br/>
        <w:t>Gewünschte Kontaktform: E-Mail</w:t>
      </w:r>
      <w:r w:rsidRPr="008A51EB">
        <w:rPr>
          <w:rFonts w:ascii="Verdana" w:hAnsi="Verdana"/>
          <w:b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>Deine Buchungsdaten</w:t>
      </w:r>
      <w:r>
        <w:rPr>
          <w:rFonts w:ascii="Verdana" w:hAnsi="Verdana"/>
          <w:color w:val="000000"/>
          <w:sz w:val="18"/>
          <w:szCs w:val="18"/>
        </w:rPr>
        <w:br/>
        <w:t>Buchungsnummer: DJ-34471</w:t>
      </w:r>
      <w:r>
        <w:rPr>
          <w:rFonts w:ascii="Verdana" w:hAnsi="Verdana"/>
          <w:color w:val="000000"/>
          <w:sz w:val="18"/>
          <w:szCs w:val="18"/>
        </w:rPr>
        <w:br/>
      </w:r>
      <w:r w:rsidRPr="008A51EB">
        <w:rPr>
          <w:rFonts w:ascii="Verdana" w:hAnsi="Verdana"/>
          <w:b/>
          <w:color w:val="000000"/>
          <w:sz w:val="18"/>
          <w:szCs w:val="18"/>
        </w:rPr>
        <w:t>Veranstaltung: Geburtstag (50 Jahre)</w:t>
      </w:r>
      <w:r w:rsidRPr="008A51EB">
        <w:rPr>
          <w:rFonts w:ascii="Verdana" w:hAnsi="Verdana"/>
          <w:b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t>Ort: 49074 Osnabrück</w:t>
      </w:r>
      <w:r>
        <w:rPr>
          <w:rFonts w:ascii="Verdana" w:hAnsi="Verdana"/>
          <w:color w:val="000000"/>
          <w:sz w:val="18"/>
          <w:szCs w:val="18"/>
        </w:rPr>
        <w:br/>
        <w:t>Entfernung: 6 km (Fahrtstrecke kann abweichen)</w:t>
      </w:r>
      <w:r>
        <w:rPr>
          <w:rFonts w:ascii="Verdana" w:hAnsi="Verdana"/>
          <w:color w:val="000000"/>
          <w:sz w:val="18"/>
          <w:szCs w:val="18"/>
        </w:rPr>
        <w:br/>
        <w:t>Fahrtstrecke: </w:t>
      </w:r>
      <w:r>
        <w:rPr>
          <w:rFonts w:ascii="Verdana" w:hAnsi="Verdana"/>
          <w:color w:val="000000"/>
          <w:sz w:val="18"/>
          <w:szCs w:val="18"/>
        </w:rPr>
        <w:br/>
        <w:t>Name der Location: Hotel</w:t>
      </w:r>
      <w:r>
        <w:rPr>
          <w:rFonts w:ascii="Verdana" w:hAnsi="Verdana"/>
          <w:color w:val="000000"/>
          <w:sz w:val="18"/>
          <w:szCs w:val="18"/>
        </w:rPr>
        <w:br/>
        <w:t>Straße, Nr. Location: Anfragen laufen noch</w:t>
      </w:r>
      <w:r>
        <w:rPr>
          <w:rFonts w:ascii="Verdana" w:hAnsi="Verdana"/>
          <w:color w:val="000000"/>
          <w:sz w:val="18"/>
          <w:szCs w:val="18"/>
        </w:rPr>
        <w:br/>
      </w:r>
      <w:r w:rsidRPr="008A51EB">
        <w:rPr>
          <w:rFonts w:ascii="Verdana" w:hAnsi="Verdana"/>
          <w:b/>
          <w:color w:val="000000"/>
          <w:sz w:val="18"/>
          <w:szCs w:val="18"/>
        </w:rPr>
        <w:t>Datum: Samstag, 12.10.2019</w:t>
      </w:r>
      <w:r w:rsidRPr="008A51EB">
        <w:rPr>
          <w:rFonts w:ascii="Verdana" w:hAnsi="Verdana"/>
          <w:b/>
          <w:color w:val="000000"/>
          <w:sz w:val="18"/>
          <w:szCs w:val="18"/>
        </w:rPr>
        <w:br/>
        <w:t>Musikbeginn: 20:00 Uhr</w:t>
      </w:r>
      <w:r w:rsidRPr="008A51EB">
        <w:rPr>
          <w:rFonts w:ascii="Verdana" w:hAnsi="Verdana"/>
          <w:b/>
          <w:color w:val="000000"/>
          <w:sz w:val="18"/>
          <w:szCs w:val="18"/>
        </w:rPr>
        <w:br/>
        <w:t>Musikende: 03:00 Uhr</w:t>
      </w:r>
      <w:r w:rsidRPr="008A51EB">
        <w:rPr>
          <w:rFonts w:ascii="Verdana" w:hAnsi="Verdana"/>
          <w:b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>Deine Inklusivleistungen</w:t>
      </w:r>
      <w:r>
        <w:rPr>
          <w:rFonts w:ascii="Verdana" w:hAnsi="Verdana"/>
          <w:color w:val="000000"/>
          <w:sz w:val="18"/>
          <w:szCs w:val="18"/>
        </w:rPr>
        <w:br/>
        <w:t>Ansgar</w:t>
      </w:r>
      <w:r>
        <w:rPr>
          <w:rFonts w:ascii="Verdana" w:hAnsi="Verdana"/>
          <w:color w:val="000000"/>
          <w:sz w:val="18"/>
          <w:szCs w:val="18"/>
        </w:rPr>
        <w:br/>
        <w:t>DJ At (ID: DJ-2806)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>Musikspieldauer: 7,00 Stunden (Extrastunde 30€)</w:t>
      </w:r>
      <w:r>
        <w:rPr>
          <w:rFonts w:ascii="Verdana" w:hAnsi="Verdana"/>
          <w:color w:val="000000"/>
          <w:sz w:val="18"/>
          <w:szCs w:val="18"/>
        </w:rPr>
        <w:br/>
        <w:t>DJ-Technik: Ja, wird benötigt.</w:t>
      </w:r>
      <w:r>
        <w:rPr>
          <w:rFonts w:ascii="Verdana" w:hAnsi="Verdana"/>
          <w:color w:val="000000"/>
          <w:sz w:val="18"/>
          <w:szCs w:val="18"/>
        </w:rPr>
        <w:br/>
      </w:r>
      <w:r w:rsidRPr="008A51EB">
        <w:rPr>
          <w:rFonts w:ascii="Verdana" w:hAnsi="Verdana"/>
          <w:b/>
          <w:color w:val="000000"/>
          <w:sz w:val="18"/>
          <w:szCs w:val="18"/>
        </w:rPr>
        <w:t>Größe der DJ-Technik: mittel - bis ca. 150 Gäste</w:t>
      </w:r>
      <w:r>
        <w:rPr>
          <w:rFonts w:ascii="Verdana" w:hAnsi="Verdana"/>
          <w:color w:val="000000"/>
          <w:sz w:val="18"/>
          <w:szCs w:val="18"/>
        </w:rPr>
        <w:t xml:space="preserve"> (inkl. Tontechnik, Lichteffekte für Tanzfläche und Mikrofon)</w:t>
      </w:r>
      <w:r>
        <w:rPr>
          <w:rFonts w:ascii="Verdana" w:hAnsi="Verdana"/>
          <w:color w:val="000000"/>
          <w:sz w:val="18"/>
          <w:szCs w:val="18"/>
        </w:rPr>
        <w:br/>
        <w:t>Inklusive: An-/Abfahrt, Auf-/Abbau (unmittelbar vor bzw. nach Veranstaltung), Ersatzservice, Bezahlung am Veranstaltungstag, Vorgespräch (telefonisch), ggf. Übernachtungspauschale.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>Gebuchte Extras: </w:t>
      </w:r>
      <w:r>
        <w:rPr>
          <w:rFonts w:ascii="Verdana" w:hAnsi="Verdana"/>
          <w:color w:val="000000"/>
          <w:sz w:val="18"/>
          <w:szCs w:val="18"/>
        </w:rPr>
        <w:br/>
        <w:t>Hintergrundmusik: 0,00€</w:t>
      </w:r>
      <w:r>
        <w:rPr>
          <w:rFonts w:ascii="Verdana" w:hAnsi="Verdana"/>
          <w:color w:val="000000"/>
          <w:sz w:val="18"/>
          <w:szCs w:val="18"/>
        </w:rPr>
        <w:br/>
        <w:t>Klimabeitrag: 1,00€</w:t>
      </w:r>
      <w:r>
        <w:rPr>
          <w:rFonts w:ascii="Verdana" w:hAnsi="Verdana"/>
          <w:color w:val="000000"/>
          <w:sz w:val="18"/>
          <w:szCs w:val="18"/>
        </w:rPr>
        <w:br/>
        <w:t>Hinweis: </w:t>
      </w:r>
      <w:r>
        <w:rPr>
          <w:rFonts w:ascii="Verdana" w:hAnsi="Verdana"/>
          <w:color w:val="000000"/>
          <w:sz w:val="18"/>
          <w:szCs w:val="18"/>
        </w:rPr>
        <w:br/>
        <w:t>Der Klimabeitrag wird vom Kunden an dich bezahlt und von uns gebührenfrei zusammen mit deiner Vermittlungsgebühr abgerechnet.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</w:r>
      <w:r w:rsidRPr="008A51EB">
        <w:rPr>
          <w:rFonts w:ascii="Verdana" w:hAnsi="Verdana"/>
          <w:b/>
          <w:color w:val="000000"/>
          <w:szCs w:val="18"/>
        </w:rPr>
        <w:t>Dein Komplettpreis: 545,00€ *</w:t>
      </w:r>
    </w:p>
    <w:p w:rsidR="008D388A" w:rsidRDefault="008D388A" w:rsidP="008A51EB">
      <w:pPr>
        <w:tabs>
          <w:tab w:val="left" w:pos="1710"/>
        </w:tabs>
        <w:ind w:left="708"/>
        <w:rPr>
          <w:rFonts w:ascii="Calibri" w:hAnsi="Calibri" w:cs="Calibri"/>
        </w:rPr>
      </w:pPr>
    </w:p>
    <w:p w:rsidR="008D388A" w:rsidRDefault="008D388A" w:rsidP="008A51EB">
      <w:pPr>
        <w:tabs>
          <w:tab w:val="left" w:pos="1710"/>
        </w:tabs>
        <w:ind w:left="708"/>
        <w:rPr>
          <w:rFonts w:ascii="Calibri" w:hAnsi="Calibri" w:cs="Calibri"/>
        </w:rPr>
      </w:pPr>
    </w:p>
    <w:p w:rsidR="008D388A" w:rsidRDefault="008D388A" w:rsidP="008A51EB">
      <w:pPr>
        <w:tabs>
          <w:tab w:val="left" w:pos="1710"/>
        </w:tabs>
        <w:ind w:left="708"/>
        <w:rPr>
          <w:rFonts w:ascii="Calibri" w:hAnsi="Calibri" w:cs="Calibri"/>
        </w:rPr>
      </w:pPr>
    </w:p>
    <w:p w:rsidR="008D388A" w:rsidRDefault="008D388A" w:rsidP="008A51EB">
      <w:pPr>
        <w:tabs>
          <w:tab w:val="left" w:pos="1710"/>
        </w:tabs>
        <w:ind w:left="708"/>
        <w:rPr>
          <w:rFonts w:ascii="Calibri" w:hAnsi="Calibri" w:cs="Calibri"/>
        </w:rPr>
      </w:pPr>
    </w:p>
    <w:p w:rsidR="008D388A" w:rsidRDefault="008D388A" w:rsidP="008A51EB">
      <w:pPr>
        <w:tabs>
          <w:tab w:val="left" w:pos="1710"/>
        </w:tabs>
        <w:ind w:left="708"/>
        <w:rPr>
          <w:rFonts w:ascii="Calibri" w:hAnsi="Calibri" w:cs="Calibri"/>
        </w:rPr>
      </w:pPr>
    </w:p>
    <w:p w:rsidR="008D388A" w:rsidRDefault="008D388A" w:rsidP="008A51EB">
      <w:pPr>
        <w:tabs>
          <w:tab w:val="left" w:pos="1710"/>
        </w:tabs>
        <w:ind w:left="708"/>
        <w:rPr>
          <w:rFonts w:ascii="Calibri" w:hAnsi="Calibri" w:cs="Calibri"/>
        </w:rPr>
      </w:pP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b/>
          <w:color w:val="000000"/>
          <w:sz w:val="24"/>
          <w:lang w:eastAsia="de-DE"/>
        </w:rPr>
      </w:pPr>
      <w:r w:rsidRPr="008D388A">
        <w:rPr>
          <w:rFonts w:ascii="Calibri" w:eastAsia="Times New Roman" w:hAnsi="Calibri" w:cs="Calibri"/>
          <w:b/>
          <w:color w:val="000000"/>
          <w:sz w:val="24"/>
          <w:lang w:eastAsia="de-DE"/>
        </w:rPr>
        <w:t>Rock:</w:t>
      </w:r>
    </w:p>
    <w:p w:rsidR="008D388A" w:rsidRPr="0085614F" w:rsidRDefault="008D388A" w:rsidP="00C677A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Nirvana –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Smells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like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teen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spirit</w:t>
      </w:r>
      <w:proofErr w:type="spellEnd"/>
    </w:p>
    <w:p w:rsidR="008D388A" w:rsidRPr="0085614F" w:rsidRDefault="008D388A" w:rsidP="00C677A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Smoke on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the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water</w:t>
      </w:r>
      <w:proofErr w:type="spellEnd"/>
    </w:p>
    <w:p w:rsidR="008D388A" w:rsidRPr="0085614F" w:rsidRDefault="008D388A" w:rsidP="00C677A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85614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 xml:space="preserve">Billy Idol – Rebell </w:t>
      </w:r>
      <w:proofErr w:type="spellStart"/>
      <w:r w:rsidRPr="0085614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>Yell</w:t>
      </w:r>
      <w:proofErr w:type="spellEnd"/>
    </w:p>
    <w:p w:rsidR="008D388A" w:rsidRPr="0085614F" w:rsidRDefault="008D388A" w:rsidP="00C677A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85614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 xml:space="preserve">Stones – </w:t>
      </w:r>
      <w:proofErr w:type="spellStart"/>
      <w:r w:rsidRPr="0085614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>Sympathy</w:t>
      </w:r>
      <w:proofErr w:type="spellEnd"/>
      <w:r w:rsidRPr="0085614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>for</w:t>
      </w:r>
      <w:proofErr w:type="spellEnd"/>
      <w:r w:rsidRPr="0085614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>the</w:t>
      </w:r>
      <w:proofErr w:type="spellEnd"/>
      <w:r w:rsidRPr="0085614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>devil</w:t>
      </w:r>
      <w:proofErr w:type="spellEnd"/>
    </w:p>
    <w:p w:rsidR="008D388A" w:rsidRPr="0085614F" w:rsidRDefault="008D388A" w:rsidP="00C677A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Tina Turner –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Nutbush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city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limits</w:t>
      </w:r>
      <w:proofErr w:type="spellEnd"/>
    </w:p>
    <w:p w:rsidR="008D388A" w:rsidRPr="0085614F" w:rsidRDefault="008D388A" w:rsidP="00C677A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Bryan Adams – Summer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of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69</w:t>
      </w:r>
    </w:p>
    <w:p w:rsidR="008D388A" w:rsidRPr="0085614F" w:rsidRDefault="008D388A" w:rsidP="00C677A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Bruce Springsteen – Born in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the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USA</w:t>
      </w:r>
    </w:p>
    <w:p w:rsidR="008D388A" w:rsidRPr="0085614F" w:rsidRDefault="008D388A" w:rsidP="00C677A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ACDC – Highway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to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hell</w:t>
      </w:r>
    </w:p>
    <w:p w:rsidR="008D388A" w:rsidRPr="0085614F" w:rsidRDefault="008D388A" w:rsidP="00C677A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Billy Joel –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We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didn’t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start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the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fire</w:t>
      </w:r>
      <w:proofErr w:type="spellEnd"/>
    </w:p>
    <w:p w:rsidR="008D388A" w:rsidRPr="0085614F" w:rsidRDefault="008D388A" w:rsidP="00C677A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Kiss – I was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made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for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loving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you</w:t>
      </w:r>
      <w:proofErr w:type="spellEnd"/>
    </w:p>
    <w:p w:rsidR="008D388A" w:rsidRPr="0085614F" w:rsidRDefault="008D388A" w:rsidP="00C677A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Steppenwolf – Born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to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be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wild</w:t>
      </w:r>
    </w:p>
    <w:p w:rsidR="008D388A" w:rsidRPr="0085614F" w:rsidRDefault="008D388A" w:rsidP="00C677A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Queen –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No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stopping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me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/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Another</w:t>
      </w:r>
      <w:proofErr w:type="spellEnd"/>
      <w:r w:rsidR="0099757B"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one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bytes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the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dust</w:t>
      </w:r>
      <w:proofErr w:type="spellEnd"/>
    </w:p>
    <w:p w:rsidR="008D388A" w:rsidRPr="0085614F" w:rsidRDefault="008D388A" w:rsidP="00C677A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Bon Jovi – Little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runaway</w:t>
      </w:r>
      <w:proofErr w:type="spellEnd"/>
    </w:p>
    <w:p w:rsidR="008D388A" w:rsidRPr="0085614F" w:rsidRDefault="008D388A" w:rsidP="00C677A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The Clash –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Should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I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stay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or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should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I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go</w:t>
      </w:r>
      <w:proofErr w:type="spellEnd"/>
    </w:p>
    <w:p w:rsidR="008D388A" w:rsidRPr="0085614F" w:rsidRDefault="008D388A" w:rsidP="00C677A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Status Quo –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Rockin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all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over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the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world</w:t>
      </w:r>
      <w:proofErr w:type="spellEnd"/>
    </w:p>
    <w:p w:rsidR="008D388A" w:rsidRPr="0085614F" w:rsidRDefault="008D388A" w:rsidP="00C677A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Run DMC – Walk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this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way</w:t>
      </w:r>
      <w:proofErr w:type="spellEnd"/>
    </w:p>
    <w:p w:rsidR="008D388A" w:rsidRPr="0085614F" w:rsidRDefault="008D388A" w:rsidP="00C677A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Extrabreit – Flieger, grüß mir die Sonne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> 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b/>
          <w:color w:val="000000"/>
          <w:sz w:val="24"/>
          <w:lang w:eastAsia="de-DE"/>
        </w:rPr>
      </w:pPr>
      <w:r w:rsidRPr="008D388A">
        <w:rPr>
          <w:rFonts w:ascii="Calibri" w:eastAsia="Times New Roman" w:hAnsi="Calibri" w:cs="Calibri"/>
          <w:b/>
          <w:color w:val="000000"/>
          <w:sz w:val="24"/>
          <w:lang w:eastAsia="de-DE"/>
        </w:rPr>
        <w:t>Pop:</w:t>
      </w:r>
    </w:p>
    <w:p w:rsidR="008D388A" w:rsidRPr="0085614F" w:rsidRDefault="008D388A" w:rsidP="005F4D41">
      <w:pPr>
        <w:spacing w:after="0" w:line="240" w:lineRule="auto"/>
        <w:ind w:left="708"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Bee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Gees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–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Stayin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alive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/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If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I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can’t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have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you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/ </w:t>
      </w:r>
      <w:r w:rsidRPr="0085614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 xml:space="preserve">Love </w:t>
      </w:r>
      <w:proofErr w:type="spellStart"/>
      <w:r w:rsidRPr="0085614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>you</w:t>
      </w:r>
      <w:proofErr w:type="spellEnd"/>
      <w:r w:rsidRPr="0085614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>inside</w:t>
      </w:r>
      <w:proofErr w:type="spellEnd"/>
      <w:r w:rsidRPr="0085614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 xml:space="preserve"> out</w:t>
      </w:r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 /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How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deep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is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your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love</w:t>
      </w:r>
      <w:proofErr w:type="spellEnd"/>
    </w:p>
    <w:p w:rsidR="008D388A" w:rsidRPr="0085614F" w:rsidRDefault="008D388A" w:rsidP="00C677A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Santana – Maria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Maria</w:t>
      </w:r>
      <w:proofErr w:type="spellEnd"/>
    </w:p>
    <w:p w:rsidR="008D388A" w:rsidRPr="0085614F" w:rsidRDefault="008D388A" w:rsidP="00C677A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Michael Jackson – Billy Jean / Beat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it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/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Remember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the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time</w:t>
      </w:r>
    </w:p>
    <w:p w:rsidR="008D388A" w:rsidRPr="0085614F" w:rsidRDefault="008D388A" w:rsidP="00C677A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Madonna –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Into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the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groove / Holiday</w:t>
      </w:r>
    </w:p>
    <w:p w:rsidR="008D388A" w:rsidRPr="0085614F" w:rsidRDefault="008D388A" w:rsidP="00C677A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Sade – Smooth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operator</w:t>
      </w:r>
      <w:proofErr w:type="spellEnd"/>
    </w:p>
    <w:p w:rsidR="008D388A" w:rsidRPr="0085614F" w:rsidRDefault="008D388A" w:rsidP="00C677A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Chaka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Khan – </w:t>
      </w:r>
      <w:proofErr w:type="spellStart"/>
      <w:r w:rsidRPr="0085614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>Ain’t</w:t>
      </w:r>
      <w:proofErr w:type="spellEnd"/>
      <w:r w:rsidRPr="0085614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>nobody</w:t>
      </w:r>
      <w:proofErr w:type="spellEnd"/>
    </w:p>
    <w:p w:rsidR="008D388A" w:rsidRPr="0085614F" w:rsidRDefault="008D388A" w:rsidP="00C677A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George Michael –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Fastlove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/ As</w:t>
      </w:r>
    </w:p>
    <w:p w:rsidR="008D388A" w:rsidRPr="0085614F" w:rsidRDefault="008D388A" w:rsidP="00C677A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Whitney Houston – I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want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to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dance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with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somebody</w:t>
      </w:r>
      <w:proofErr w:type="spellEnd"/>
    </w:p>
    <w:p w:rsidR="008D388A" w:rsidRPr="0085614F" w:rsidRDefault="008D388A" w:rsidP="00C677A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Phil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Colling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–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You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can’t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hurry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love</w:t>
      </w:r>
      <w:proofErr w:type="spellEnd"/>
    </w:p>
    <w:p w:rsidR="008D388A" w:rsidRPr="0085614F" w:rsidRDefault="008D388A" w:rsidP="00C677A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Cool &amp;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the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Gang – </w:t>
      </w:r>
      <w:r w:rsidRPr="0085614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 xml:space="preserve">Ladies </w:t>
      </w:r>
      <w:proofErr w:type="spellStart"/>
      <w:r w:rsidRPr="0085614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>night</w:t>
      </w:r>
      <w:proofErr w:type="spellEnd"/>
    </w:p>
    <w:p w:rsidR="008D388A" w:rsidRPr="0085614F" w:rsidRDefault="008D388A" w:rsidP="00C677A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Earth, Wind &amp;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Fire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–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Let’s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groove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tonite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/ Boogie Wonderland</w:t>
      </w:r>
    </w:p>
    <w:p w:rsidR="008D388A" w:rsidRPr="0085614F" w:rsidRDefault="008D388A" w:rsidP="00C677A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Barry White –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Let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the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Music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play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/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Can’t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get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enough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of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your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love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baby</w:t>
      </w:r>
      <w:proofErr w:type="spellEnd"/>
    </w:p>
    <w:p w:rsidR="008D388A" w:rsidRPr="0085614F" w:rsidRDefault="008D388A" w:rsidP="005F4D41">
      <w:pPr>
        <w:spacing w:after="0" w:line="240" w:lineRule="auto"/>
        <w:ind w:left="708"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Jocelyn Brown –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Somebody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elses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guy</w:t>
      </w:r>
      <w:proofErr w:type="spellEnd"/>
    </w:p>
    <w:p w:rsidR="008D388A" w:rsidRPr="0085614F" w:rsidRDefault="008D388A" w:rsidP="00C677A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James Brown – </w:t>
      </w:r>
      <w:r w:rsidRPr="0085614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 xml:space="preserve">Sex </w:t>
      </w:r>
      <w:proofErr w:type="spellStart"/>
      <w:r w:rsidRPr="0085614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>machine</w:t>
      </w:r>
      <w:proofErr w:type="spellEnd"/>
    </w:p>
    <w:p w:rsidR="008D388A" w:rsidRPr="0085614F" w:rsidRDefault="008D388A" w:rsidP="005F4D41">
      <w:pPr>
        <w:spacing w:after="0" w:line="240" w:lineRule="auto"/>
        <w:ind w:left="708" w:firstLine="708"/>
        <w:rPr>
          <w:rFonts w:ascii="Calibri" w:eastAsia="Times New Roman" w:hAnsi="Calibri" w:cs="Calibri"/>
          <w:strike/>
          <w:color w:val="000000"/>
          <w:lang w:eastAsia="de-DE"/>
        </w:rPr>
      </w:pP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Charades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–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Give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me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the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funk</w:t>
      </w:r>
    </w:p>
    <w:p w:rsidR="008D388A" w:rsidRPr="0085614F" w:rsidRDefault="008D388A" w:rsidP="00C677A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salt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n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pepa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– Push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it</w:t>
      </w:r>
      <w:proofErr w:type="spellEnd"/>
    </w:p>
    <w:p w:rsidR="008D388A" w:rsidRPr="0085614F" w:rsidRDefault="008D388A" w:rsidP="00C677A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Montell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Jordan – This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is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how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we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do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it</w:t>
      </w:r>
      <w:proofErr w:type="spellEnd"/>
    </w:p>
    <w:p w:rsidR="008D388A" w:rsidRPr="0085614F" w:rsidRDefault="008D388A" w:rsidP="00C677A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Soul II Soul – Back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to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live</w:t>
      </w:r>
    </w:p>
    <w:p w:rsidR="008D388A" w:rsidRPr="0085614F" w:rsidRDefault="008D388A" w:rsidP="00C677A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Snow –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Informer</w:t>
      </w:r>
      <w:proofErr w:type="spellEnd"/>
    </w:p>
    <w:p w:rsidR="008D388A" w:rsidRPr="0085614F" w:rsidRDefault="008D388A" w:rsidP="00C677A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Indeep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– Last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night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a DJ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saved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my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live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> 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> 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b/>
          <w:color w:val="000000"/>
          <w:sz w:val="24"/>
          <w:lang w:eastAsia="de-DE"/>
        </w:rPr>
      </w:pPr>
      <w:r w:rsidRPr="008D388A">
        <w:rPr>
          <w:rFonts w:ascii="Calibri" w:eastAsia="Times New Roman" w:hAnsi="Calibri" w:cs="Calibri"/>
          <w:b/>
          <w:color w:val="000000"/>
          <w:sz w:val="24"/>
          <w:lang w:eastAsia="de-DE"/>
        </w:rPr>
        <w:t>Reggae:</w:t>
      </w:r>
    </w:p>
    <w:p w:rsidR="008D388A" w:rsidRPr="0085614F" w:rsidRDefault="008D388A" w:rsidP="005765E2">
      <w:pPr>
        <w:spacing w:after="0" w:line="240" w:lineRule="auto"/>
        <w:ind w:left="708"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Laid back –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sunshine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reggae</w:t>
      </w:r>
      <w:proofErr w:type="spellEnd"/>
    </w:p>
    <w:p w:rsidR="008D388A" w:rsidRPr="0085614F" w:rsidRDefault="008D388A" w:rsidP="005765E2">
      <w:pPr>
        <w:spacing w:after="0" w:line="240" w:lineRule="auto"/>
        <w:ind w:left="708"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Sade – Nothing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can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come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between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us</w:t>
      </w:r>
      <w:proofErr w:type="spellEnd"/>
    </w:p>
    <w:p w:rsidR="008D388A" w:rsidRPr="0085614F" w:rsidRDefault="008D388A" w:rsidP="00D940DC">
      <w:pPr>
        <w:spacing w:after="0" w:line="240" w:lineRule="auto"/>
        <w:ind w:left="708"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Eddi Grant –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Give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me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hope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, Joanna</w:t>
      </w:r>
    </w:p>
    <w:p w:rsidR="008D388A" w:rsidRPr="0085614F" w:rsidRDefault="008D388A" w:rsidP="008F4DDB">
      <w:pPr>
        <w:spacing w:after="0" w:line="240" w:lineRule="auto"/>
        <w:ind w:left="708"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Bob Marley –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Get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up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, stand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up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/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Jammin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/ I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shot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the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Sheriff / </w:t>
      </w:r>
      <w:proofErr w:type="spellStart"/>
      <w:r w:rsidRPr="0085614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>Could</w:t>
      </w:r>
      <w:proofErr w:type="spellEnd"/>
      <w:r w:rsidRPr="0085614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>you</w:t>
      </w:r>
      <w:proofErr w:type="spellEnd"/>
      <w:r w:rsidRPr="0085614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>be</w:t>
      </w:r>
      <w:proofErr w:type="spellEnd"/>
      <w:r w:rsidRPr="0085614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>loved</w:t>
      </w:r>
      <w:proofErr w:type="spellEnd"/>
    </w:p>
    <w:p w:rsidR="008D388A" w:rsidRPr="0085614F" w:rsidRDefault="008D388A" w:rsidP="008F4DDB">
      <w:pPr>
        <w:spacing w:after="0" w:line="240" w:lineRule="auto"/>
        <w:ind w:left="708"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Bobby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McFerring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–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Don’t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worry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,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be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happy</w:t>
      </w:r>
    </w:p>
    <w:p w:rsidR="008D388A" w:rsidRPr="0085614F" w:rsidRDefault="008D388A" w:rsidP="005A4C6E">
      <w:pPr>
        <w:spacing w:after="0" w:line="240" w:lineRule="auto"/>
        <w:ind w:left="708"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UB40 –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Red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red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wine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> </w:t>
      </w: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b/>
          <w:color w:val="000000"/>
          <w:sz w:val="24"/>
          <w:lang w:eastAsia="de-DE"/>
        </w:rPr>
      </w:pPr>
      <w:r w:rsidRPr="008D388A">
        <w:rPr>
          <w:rFonts w:ascii="Calibri" w:eastAsia="Times New Roman" w:hAnsi="Calibri" w:cs="Calibri"/>
          <w:b/>
          <w:color w:val="000000"/>
          <w:sz w:val="24"/>
          <w:lang w:eastAsia="de-DE"/>
        </w:rPr>
        <w:t>Country:</w:t>
      </w:r>
    </w:p>
    <w:p w:rsidR="008D388A" w:rsidRPr="0085614F" w:rsidRDefault="008D388A" w:rsidP="007C7B0E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Lynard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Skynyrd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- Sweet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home</w:t>
      </w:r>
      <w:proofErr w:type="spellEnd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 Alabama</w:t>
      </w:r>
    </w:p>
    <w:p w:rsidR="008D388A" w:rsidRPr="0085614F" w:rsidRDefault="008D388A" w:rsidP="007C7B0E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Dolly Parton – Jolene (oder von Boss Hoss)</w:t>
      </w:r>
    </w:p>
    <w:p w:rsidR="008D388A" w:rsidRPr="0085614F" w:rsidRDefault="008D388A" w:rsidP="0085614F">
      <w:pPr>
        <w:spacing w:after="0" w:line="240" w:lineRule="auto"/>
        <w:ind w:left="708"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Zac Brown Band – Chicken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fried</w:t>
      </w:r>
      <w:proofErr w:type="spellEnd"/>
    </w:p>
    <w:p w:rsidR="008D388A" w:rsidRPr="0085614F" w:rsidRDefault="008D388A" w:rsidP="007C7B0E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85614F">
        <w:rPr>
          <w:rFonts w:ascii="Calibri" w:eastAsia="Times New Roman" w:hAnsi="Calibri" w:cs="Calibri"/>
          <w:strike/>
          <w:color w:val="000000"/>
          <w:lang w:eastAsia="de-DE"/>
        </w:rPr>
        <w:t xml:space="preserve">Blake Shelton - </w:t>
      </w:r>
      <w:proofErr w:type="spellStart"/>
      <w:r w:rsidRPr="0085614F">
        <w:rPr>
          <w:rFonts w:ascii="Calibri" w:eastAsia="Times New Roman" w:hAnsi="Calibri" w:cs="Calibri"/>
          <w:strike/>
          <w:color w:val="000000"/>
          <w:lang w:eastAsia="de-DE"/>
        </w:rPr>
        <w:t>Footloose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> 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b/>
          <w:color w:val="000000"/>
          <w:sz w:val="24"/>
          <w:lang w:eastAsia="de-DE"/>
        </w:rPr>
      </w:pPr>
      <w:r w:rsidRPr="008D388A">
        <w:rPr>
          <w:rFonts w:ascii="Calibri" w:eastAsia="Times New Roman" w:hAnsi="Calibri" w:cs="Calibri"/>
          <w:b/>
          <w:color w:val="000000"/>
          <w:sz w:val="24"/>
          <w:lang w:eastAsia="de-DE"/>
        </w:rPr>
        <w:t>Oldies:</w:t>
      </w:r>
    </w:p>
    <w:p w:rsidR="008D388A" w:rsidRPr="00157061" w:rsidRDefault="008D388A" w:rsidP="004C7728">
      <w:pPr>
        <w:spacing w:after="0" w:line="240" w:lineRule="auto"/>
        <w:ind w:left="708"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57061">
        <w:rPr>
          <w:rFonts w:ascii="Calibri" w:eastAsia="Times New Roman" w:hAnsi="Calibri" w:cs="Calibri"/>
          <w:strike/>
          <w:color w:val="000000"/>
          <w:lang w:eastAsia="de-DE"/>
        </w:rPr>
        <w:t xml:space="preserve">Dean Martin – </w:t>
      </w:r>
      <w:proofErr w:type="spellStart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>Thats</w:t>
      </w:r>
      <w:proofErr w:type="spellEnd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>amore</w:t>
      </w:r>
      <w:proofErr w:type="spellEnd"/>
    </w:p>
    <w:p w:rsidR="008D388A" w:rsidRPr="00157061" w:rsidRDefault="008D388A" w:rsidP="004C7728">
      <w:pPr>
        <w:spacing w:after="0" w:line="240" w:lineRule="auto"/>
        <w:ind w:left="708"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57061">
        <w:rPr>
          <w:rFonts w:ascii="Calibri" w:eastAsia="Times New Roman" w:hAnsi="Calibri" w:cs="Calibri"/>
          <w:strike/>
          <w:color w:val="000000"/>
          <w:lang w:eastAsia="de-DE"/>
        </w:rPr>
        <w:t xml:space="preserve">Ray Charles – Hit </w:t>
      </w:r>
      <w:proofErr w:type="spellStart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>the</w:t>
      </w:r>
      <w:proofErr w:type="spellEnd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>road</w:t>
      </w:r>
      <w:proofErr w:type="spellEnd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 xml:space="preserve"> Jack</w:t>
      </w:r>
    </w:p>
    <w:p w:rsidR="008D388A" w:rsidRPr="00157061" w:rsidRDefault="008D388A" w:rsidP="004C7728">
      <w:pPr>
        <w:spacing w:after="0" w:line="240" w:lineRule="auto"/>
        <w:ind w:left="708" w:firstLine="708"/>
        <w:rPr>
          <w:rFonts w:ascii="Calibri" w:eastAsia="Times New Roman" w:hAnsi="Calibri" w:cs="Calibri"/>
          <w:strike/>
          <w:color w:val="000000"/>
          <w:lang w:eastAsia="de-DE"/>
        </w:rPr>
      </w:pPr>
      <w:proofErr w:type="spellStart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>Showaddywaddy</w:t>
      </w:r>
      <w:proofErr w:type="spellEnd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 xml:space="preserve"> – </w:t>
      </w:r>
      <w:proofErr w:type="spellStart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>Under</w:t>
      </w:r>
      <w:proofErr w:type="spellEnd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>the</w:t>
      </w:r>
      <w:proofErr w:type="spellEnd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>moon</w:t>
      </w:r>
      <w:proofErr w:type="spellEnd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>of</w:t>
      </w:r>
      <w:proofErr w:type="spellEnd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>love</w:t>
      </w:r>
      <w:proofErr w:type="spellEnd"/>
    </w:p>
    <w:p w:rsidR="008D388A" w:rsidRPr="00157061" w:rsidRDefault="008D388A" w:rsidP="004C7728">
      <w:pPr>
        <w:spacing w:after="0" w:line="240" w:lineRule="auto"/>
        <w:ind w:left="708"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57061">
        <w:rPr>
          <w:rFonts w:ascii="Calibri" w:eastAsia="Times New Roman" w:hAnsi="Calibri" w:cs="Calibri"/>
          <w:strike/>
          <w:color w:val="000000"/>
          <w:lang w:eastAsia="de-DE"/>
        </w:rPr>
        <w:t xml:space="preserve">egal – </w:t>
      </w:r>
      <w:proofErr w:type="spellStart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>Somethin</w:t>
      </w:r>
      <w:proofErr w:type="spellEnd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>‘ Stupid</w:t>
      </w:r>
    </w:p>
    <w:p w:rsidR="008D388A" w:rsidRPr="00157061" w:rsidRDefault="008D388A" w:rsidP="004C7728">
      <w:pPr>
        <w:spacing w:after="0" w:line="240" w:lineRule="auto"/>
        <w:ind w:left="708"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57061">
        <w:rPr>
          <w:rFonts w:ascii="Calibri" w:eastAsia="Times New Roman" w:hAnsi="Calibri" w:cs="Calibri"/>
          <w:strike/>
          <w:color w:val="000000"/>
          <w:lang w:eastAsia="de-DE"/>
        </w:rPr>
        <w:t xml:space="preserve">Little Richard Long </w:t>
      </w:r>
      <w:proofErr w:type="spellStart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>Tall</w:t>
      </w:r>
      <w:proofErr w:type="spellEnd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 xml:space="preserve"> Sally - Tutti Frutti</w:t>
      </w:r>
    </w:p>
    <w:p w:rsidR="008D388A" w:rsidRPr="008D388A" w:rsidRDefault="008D388A" w:rsidP="00D940DC">
      <w:pPr>
        <w:spacing w:after="0" w:line="240" w:lineRule="auto"/>
        <w:ind w:left="708" w:firstLine="708"/>
        <w:jc w:val="both"/>
        <w:rPr>
          <w:rFonts w:ascii="Calibri" w:eastAsia="Times New Roman" w:hAnsi="Calibri" w:cs="Calibri"/>
          <w:color w:val="000000"/>
          <w:lang w:eastAsia="de-DE"/>
        </w:rPr>
      </w:pPr>
      <w:r w:rsidRPr="00157061">
        <w:rPr>
          <w:rFonts w:ascii="Calibri" w:eastAsia="Times New Roman" w:hAnsi="Calibri" w:cs="Calibri"/>
          <w:strike/>
          <w:color w:val="000000"/>
          <w:lang w:eastAsia="de-DE"/>
        </w:rPr>
        <w:t xml:space="preserve">Jive Bunny and </w:t>
      </w:r>
      <w:proofErr w:type="spellStart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>the</w:t>
      </w:r>
      <w:proofErr w:type="spellEnd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>Mastersmixers</w:t>
      </w:r>
      <w:proofErr w:type="spellEnd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>Megamix</w:t>
      </w:r>
      <w:proofErr w:type="spellEnd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>from</w:t>
      </w:r>
      <w:proofErr w:type="spellEnd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>the</w:t>
      </w:r>
      <w:proofErr w:type="spellEnd"/>
      <w:r w:rsidRPr="00157061">
        <w:rPr>
          <w:rFonts w:ascii="Calibri" w:eastAsia="Times New Roman" w:hAnsi="Calibri" w:cs="Calibri"/>
          <w:strike/>
          <w:color w:val="000000"/>
          <w:lang w:eastAsia="de-DE"/>
        </w:rPr>
        <w:t xml:space="preserve"> 50’s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> 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b/>
          <w:color w:val="000000"/>
          <w:sz w:val="24"/>
          <w:lang w:eastAsia="de-DE"/>
        </w:rPr>
      </w:pPr>
      <w:r w:rsidRPr="008D388A">
        <w:rPr>
          <w:rFonts w:ascii="Calibri" w:eastAsia="Times New Roman" w:hAnsi="Calibri" w:cs="Calibri"/>
          <w:b/>
          <w:color w:val="000000"/>
          <w:sz w:val="24"/>
          <w:lang w:eastAsia="de-DE"/>
        </w:rPr>
        <w:t>Tanzen:</w:t>
      </w:r>
    </w:p>
    <w:p w:rsidR="008D388A" w:rsidRPr="00151AEF" w:rsidRDefault="008D388A" w:rsidP="000841E5">
      <w:pPr>
        <w:spacing w:after="0" w:line="240" w:lineRule="auto"/>
        <w:ind w:left="708"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Amy – </w:t>
      </w:r>
      <w:r w:rsidRPr="00151AE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>Valer</w:t>
      </w:r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ie</w:t>
      </w:r>
    </w:p>
    <w:p w:rsidR="008D388A" w:rsidRPr="00151AEF" w:rsidRDefault="008D388A" w:rsidP="00D940DC">
      <w:pPr>
        <w:spacing w:after="0" w:line="240" w:lineRule="auto"/>
        <w:ind w:left="708"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Duffy – Mercy</w:t>
      </w:r>
    </w:p>
    <w:p w:rsidR="008D388A" w:rsidRPr="00151AEF" w:rsidRDefault="008D388A" w:rsidP="00D940DC">
      <w:pPr>
        <w:spacing w:after="0" w:line="240" w:lineRule="auto"/>
        <w:ind w:left="708"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Joss Stone – Put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your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hands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on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me</w:t>
      </w:r>
      <w:proofErr w:type="spellEnd"/>
    </w:p>
    <w:p w:rsidR="008D388A" w:rsidRPr="00151AEF" w:rsidRDefault="008D388A" w:rsidP="000841E5">
      <w:pPr>
        <w:spacing w:after="0" w:line="240" w:lineRule="auto"/>
        <w:ind w:left="708"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Mark Morrison – Return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of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the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mack</w:t>
      </w:r>
      <w:proofErr w:type="spellEnd"/>
    </w:p>
    <w:p w:rsidR="008D388A" w:rsidRPr="00151AEF" w:rsidRDefault="008D388A" w:rsidP="000841E5">
      <w:pPr>
        <w:spacing w:after="0" w:line="240" w:lineRule="auto"/>
        <w:ind w:left="708" w:firstLine="708"/>
        <w:rPr>
          <w:rFonts w:ascii="Calibri" w:eastAsia="Times New Roman" w:hAnsi="Calibri" w:cs="Calibri"/>
          <w:strike/>
          <w:color w:val="000000"/>
          <w:lang w:eastAsia="de-DE"/>
        </w:rPr>
      </w:pP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Cro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- Easy</w:t>
      </w:r>
    </w:p>
    <w:p w:rsidR="008D388A" w:rsidRPr="00151AEF" w:rsidRDefault="008D388A" w:rsidP="000841E5">
      <w:pPr>
        <w:spacing w:after="0" w:line="240" w:lineRule="auto"/>
        <w:ind w:left="708"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Rihanna – </w:t>
      </w:r>
      <w:proofErr w:type="spellStart"/>
      <w:r w:rsidRPr="00151AE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>Don’t</w:t>
      </w:r>
      <w:proofErr w:type="spellEnd"/>
      <w:r w:rsidRPr="00151AE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 xml:space="preserve"> </w:t>
      </w:r>
      <w:proofErr w:type="spellStart"/>
      <w:r w:rsidRPr="00151AE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>stop</w:t>
      </w:r>
      <w:proofErr w:type="spellEnd"/>
      <w:r w:rsidRPr="00151AE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 xml:space="preserve"> </w:t>
      </w:r>
      <w:proofErr w:type="spellStart"/>
      <w:r w:rsidRPr="00151AE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>the</w:t>
      </w:r>
      <w:proofErr w:type="spellEnd"/>
      <w:r w:rsidRPr="00151AE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 xml:space="preserve"> </w:t>
      </w:r>
      <w:proofErr w:type="spellStart"/>
      <w:r w:rsidRPr="00151AE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>music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 /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Disturbia</w:t>
      </w:r>
      <w:proofErr w:type="spellEnd"/>
    </w:p>
    <w:p w:rsidR="008D388A" w:rsidRPr="00151AEF" w:rsidRDefault="008D388A" w:rsidP="000841E5">
      <w:pPr>
        <w:spacing w:after="0" w:line="240" w:lineRule="auto"/>
        <w:ind w:left="708"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Peter Fox – </w:t>
      </w:r>
      <w:proofErr w:type="spellStart"/>
      <w:r w:rsidRPr="00151AE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>Schüttel</w:t>
      </w:r>
      <w:proofErr w:type="spellEnd"/>
      <w:r w:rsidRPr="00151AE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 xml:space="preserve"> deinen Speck</w:t>
      </w:r>
    </w:p>
    <w:p w:rsidR="008D388A" w:rsidRPr="00151AEF" w:rsidRDefault="008D388A" w:rsidP="00DE1CF6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Jan Delay – </w:t>
      </w:r>
      <w:r w:rsidRPr="00151AE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>Klar</w:t>
      </w:r>
    </w:p>
    <w:p w:rsidR="008D388A" w:rsidRPr="00151AEF" w:rsidRDefault="008D388A" w:rsidP="00DE1CF6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Outcast – Ms. Jackson</w:t>
      </w:r>
    </w:p>
    <w:p w:rsidR="008D388A" w:rsidRPr="00151AEF" w:rsidRDefault="008D388A" w:rsidP="00DE1CF6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Bruno Mars –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Marry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you</w:t>
      </w:r>
      <w:proofErr w:type="spellEnd"/>
    </w:p>
    <w:p w:rsidR="008D388A" w:rsidRPr="00151AEF" w:rsidRDefault="008D388A" w:rsidP="00DE1CF6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Seeed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–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Augenbling</w:t>
      </w:r>
      <w:proofErr w:type="spellEnd"/>
    </w:p>
    <w:p w:rsidR="008D388A" w:rsidRPr="00151AEF" w:rsidRDefault="008D388A" w:rsidP="00DE1CF6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Fresh Prince – Summertime</w:t>
      </w:r>
    </w:p>
    <w:p w:rsidR="008D388A" w:rsidRPr="00151AEF" w:rsidRDefault="008D388A" w:rsidP="00DE1CF6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Will Smith - MIB</w:t>
      </w:r>
    </w:p>
    <w:p w:rsidR="008D388A" w:rsidRPr="00151AEF" w:rsidRDefault="008D388A" w:rsidP="00DE1CF6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Mark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Ronson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–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Uptown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Funk</w:t>
      </w:r>
    </w:p>
    <w:p w:rsidR="008D388A" w:rsidRPr="00151AEF" w:rsidRDefault="008D388A" w:rsidP="00D940DC">
      <w:pPr>
        <w:spacing w:after="0" w:line="240" w:lineRule="auto"/>
        <w:ind w:left="708"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Aretha Franklin –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I’m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every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woman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/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No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Mountain high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enough</w:t>
      </w:r>
      <w:proofErr w:type="spellEnd"/>
    </w:p>
    <w:p w:rsidR="008D388A" w:rsidRPr="00151AEF" w:rsidRDefault="008D388A" w:rsidP="0085614F">
      <w:pPr>
        <w:spacing w:after="0" w:line="240" w:lineRule="auto"/>
        <w:ind w:left="708"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Justin Timberlake – Midnight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summer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Jam /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Can’t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stop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the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feeling</w:t>
      </w:r>
      <w:proofErr w:type="spellEnd"/>
    </w:p>
    <w:p w:rsidR="008D388A" w:rsidRPr="00151AEF" w:rsidRDefault="008D388A" w:rsidP="009A1241">
      <w:pPr>
        <w:spacing w:after="0" w:line="240" w:lineRule="auto"/>
        <w:ind w:left="708"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Color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me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badd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– I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wanna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sex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you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up</w:t>
      </w:r>
      <w:proofErr w:type="spellEnd"/>
    </w:p>
    <w:p w:rsidR="008D388A" w:rsidRPr="00151AEF" w:rsidRDefault="008D388A" w:rsidP="003C0E06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Fugees – Killing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me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softly</w:t>
      </w:r>
      <w:proofErr w:type="spellEnd"/>
    </w:p>
    <w:p w:rsidR="008D388A" w:rsidRPr="00151AEF" w:rsidRDefault="008D388A" w:rsidP="003C0E06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Pharrell Williams – </w:t>
      </w:r>
      <w:r w:rsidRPr="00151AEF">
        <w:rPr>
          <w:rFonts w:ascii="Calibri" w:eastAsia="Times New Roman" w:hAnsi="Calibri" w:cs="Calibri"/>
          <w:b/>
          <w:bCs/>
          <w:strike/>
          <w:color w:val="000000"/>
          <w:lang w:eastAsia="de-DE"/>
        </w:rPr>
        <w:t>Happ</w:t>
      </w:r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y</w:t>
      </w:r>
    </w:p>
    <w:p w:rsidR="008D388A" w:rsidRPr="00151AEF" w:rsidRDefault="008D388A" w:rsidP="0085614F">
      <w:pPr>
        <w:spacing w:after="0" w:line="240" w:lineRule="auto"/>
        <w:ind w:left="708" w:firstLine="708"/>
        <w:rPr>
          <w:rFonts w:ascii="Calibri" w:eastAsia="Times New Roman" w:hAnsi="Calibri" w:cs="Calibri"/>
          <w:strike/>
          <w:color w:val="000000"/>
          <w:lang w:eastAsia="de-DE"/>
        </w:rPr>
      </w:pP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Simply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Red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– Moneys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too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tight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to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mention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/ Come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to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my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aid</w:t>
      </w:r>
      <w:proofErr w:type="spellEnd"/>
    </w:p>
    <w:p w:rsidR="008D388A" w:rsidRPr="00151AEF" w:rsidRDefault="008D388A" w:rsidP="003C0E06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Jamiroquai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– Virtual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insanity</w:t>
      </w:r>
      <w:proofErr w:type="spellEnd"/>
    </w:p>
    <w:p w:rsidR="008D388A" w:rsidRPr="00151AEF" w:rsidRDefault="008D388A" w:rsidP="003C0E06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Mary J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Blige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– Family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affair</w:t>
      </w:r>
      <w:proofErr w:type="spellEnd"/>
    </w:p>
    <w:p w:rsidR="008D388A" w:rsidRPr="00151AEF" w:rsidRDefault="008D388A" w:rsidP="003C0E06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Lauryn</w:t>
      </w:r>
      <w:proofErr w:type="spellEnd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 xml:space="preserve"> Hill – Doo </w:t>
      </w:r>
      <w:proofErr w:type="spellStart"/>
      <w:r w:rsidRPr="00151AEF">
        <w:rPr>
          <w:rFonts w:ascii="Calibri" w:eastAsia="Times New Roman" w:hAnsi="Calibri" w:cs="Calibri"/>
          <w:strike/>
          <w:color w:val="000000"/>
          <w:lang w:eastAsia="de-DE"/>
        </w:rPr>
        <w:t>Woop</w:t>
      </w:r>
      <w:proofErr w:type="spellEnd"/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> </w:t>
      </w: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b/>
          <w:color w:val="000000"/>
          <w:sz w:val="24"/>
          <w:lang w:eastAsia="de-DE"/>
        </w:rPr>
      </w:pPr>
      <w:r w:rsidRPr="008D388A">
        <w:rPr>
          <w:rFonts w:ascii="Calibri" w:eastAsia="Times New Roman" w:hAnsi="Calibri" w:cs="Calibri"/>
          <w:b/>
          <w:color w:val="000000"/>
          <w:sz w:val="24"/>
          <w:lang w:eastAsia="de-DE"/>
        </w:rPr>
        <w:t>Sonstiges:</w:t>
      </w:r>
    </w:p>
    <w:p w:rsidR="008D388A" w:rsidRPr="003D5551" w:rsidRDefault="008D388A" w:rsidP="0085614F">
      <w:pPr>
        <w:spacing w:after="0" w:line="240" w:lineRule="auto"/>
        <w:ind w:left="708"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Faithless –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God</w:t>
      </w:r>
      <w:proofErr w:type="spellEnd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is</w:t>
      </w:r>
      <w:proofErr w:type="spellEnd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a DJ</w:t>
      </w:r>
    </w:p>
    <w:p w:rsidR="008D388A" w:rsidRPr="003D5551" w:rsidRDefault="008D388A" w:rsidP="005A146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U2 – Sunday,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bloody</w:t>
      </w:r>
      <w:proofErr w:type="spellEnd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Sunday</w:t>
      </w:r>
    </w:p>
    <w:p w:rsidR="008D388A" w:rsidRPr="003D5551" w:rsidRDefault="00402576" w:rsidP="0085614F">
      <w:pPr>
        <w:spacing w:after="0" w:line="240" w:lineRule="auto"/>
        <w:ind w:left="708" w:firstLine="708"/>
        <w:rPr>
          <w:rFonts w:ascii="Calibri" w:eastAsia="Times New Roman" w:hAnsi="Calibri" w:cs="Calibri"/>
          <w:strike/>
          <w:color w:val="000000"/>
          <w:lang w:eastAsia="de-DE"/>
        </w:rPr>
      </w:pPr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Billy </w:t>
      </w:r>
      <w:r w:rsidR="00052621" w:rsidRPr="003D5551">
        <w:rPr>
          <w:rFonts w:ascii="Calibri" w:eastAsia="Times New Roman" w:hAnsi="Calibri" w:cs="Calibri"/>
          <w:strike/>
          <w:color w:val="000000"/>
          <w:lang w:eastAsia="de-DE"/>
        </w:rPr>
        <w:t>Joel</w:t>
      </w:r>
      <w:r w:rsidR="008D388A"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– Piano Man / </w:t>
      </w:r>
      <w:proofErr w:type="spellStart"/>
      <w:r w:rsidR="008D388A" w:rsidRPr="003D5551">
        <w:rPr>
          <w:rFonts w:ascii="Calibri" w:eastAsia="Times New Roman" w:hAnsi="Calibri" w:cs="Calibri"/>
          <w:strike/>
          <w:color w:val="000000"/>
          <w:lang w:eastAsia="de-DE"/>
        </w:rPr>
        <w:t>She’s</w:t>
      </w:r>
      <w:proofErr w:type="spellEnd"/>
      <w:r w:rsidR="008D388A"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="008D388A" w:rsidRPr="003D5551">
        <w:rPr>
          <w:rFonts w:ascii="Calibri" w:eastAsia="Times New Roman" w:hAnsi="Calibri" w:cs="Calibri"/>
          <w:strike/>
          <w:color w:val="000000"/>
          <w:lang w:eastAsia="de-DE"/>
        </w:rPr>
        <w:t>always</w:t>
      </w:r>
      <w:proofErr w:type="spellEnd"/>
      <w:r w:rsidR="008D388A"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a </w:t>
      </w:r>
      <w:proofErr w:type="spellStart"/>
      <w:r w:rsidR="008D388A" w:rsidRPr="003D5551">
        <w:rPr>
          <w:rFonts w:ascii="Calibri" w:eastAsia="Times New Roman" w:hAnsi="Calibri" w:cs="Calibri"/>
          <w:strike/>
          <w:color w:val="000000"/>
          <w:lang w:eastAsia="de-DE"/>
        </w:rPr>
        <w:t>woman</w:t>
      </w:r>
      <w:proofErr w:type="spellEnd"/>
      <w:r w:rsidR="008D388A"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="008D388A" w:rsidRPr="003D5551">
        <w:rPr>
          <w:rFonts w:ascii="Calibri" w:eastAsia="Times New Roman" w:hAnsi="Calibri" w:cs="Calibri"/>
          <w:strike/>
          <w:color w:val="000000"/>
          <w:lang w:eastAsia="de-DE"/>
        </w:rPr>
        <w:t>to</w:t>
      </w:r>
      <w:proofErr w:type="spellEnd"/>
      <w:r w:rsidR="008D388A"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="008D388A" w:rsidRPr="003D5551">
        <w:rPr>
          <w:rFonts w:ascii="Calibri" w:eastAsia="Times New Roman" w:hAnsi="Calibri" w:cs="Calibri"/>
          <w:strike/>
          <w:color w:val="000000"/>
          <w:lang w:eastAsia="de-DE"/>
        </w:rPr>
        <w:t>me</w:t>
      </w:r>
      <w:proofErr w:type="spellEnd"/>
    </w:p>
    <w:p w:rsidR="008D388A" w:rsidRPr="003D5551" w:rsidRDefault="008D388A" w:rsidP="005A146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David Bowie – Heroes</w:t>
      </w:r>
    </w:p>
    <w:p w:rsidR="008D388A" w:rsidRPr="003D5551" w:rsidRDefault="008D388A" w:rsidP="005A146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Sportfreunde Stiller – Ein Kompliment</w:t>
      </w:r>
    </w:p>
    <w:p w:rsidR="008D388A" w:rsidRPr="003D5551" w:rsidRDefault="008D388A" w:rsidP="005A146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Adriano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Celentano</w:t>
      </w:r>
      <w:proofErr w:type="spellEnd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– Una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Festa</w:t>
      </w:r>
      <w:proofErr w:type="spellEnd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Sui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Prati</w:t>
      </w:r>
      <w:proofErr w:type="spellEnd"/>
    </w:p>
    <w:p w:rsidR="008D388A" w:rsidRPr="003D5551" w:rsidRDefault="008D388A" w:rsidP="005A146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Lou Reed – Walk on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the</w:t>
      </w:r>
      <w:proofErr w:type="spellEnd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wild</w:t>
      </w:r>
      <w:proofErr w:type="spellEnd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side</w:t>
      </w:r>
      <w:proofErr w:type="spellEnd"/>
    </w:p>
    <w:p w:rsidR="008D388A" w:rsidRPr="003D5551" w:rsidRDefault="008D388A" w:rsidP="005A146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Beatles – I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want</w:t>
      </w:r>
      <w:proofErr w:type="spellEnd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to</w:t>
      </w:r>
      <w:proofErr w:type="spellEnd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hold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your</w:t>
      </w:r>
      <w:proofErr w:type="spellEnd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hand</w:t>
      </w:r>
      <w:proofErr w:type="spellEnd"/>
    </w:p>
    <w:p w:rsidR="008D388A" w:rsidRPr="003D5551" w:rsidRDefault="008D388A" w:rsidP="005A146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Men at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work</w:t>
      </w:r>
      <w:proofErr w:type="spellEnd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– Down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under</w:t>
      </w:r>
      <w:proofErr w:type="spellEnd"/>
    </w:p>
    <w:p w:rsidR="008D388A" w:rsidRPr="003D5551" w:rsidRDefault="008D388A" w:rsidP="005A146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Simple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Minds</w:t>
      </w:r>
      <w:proofErr w:type="spellEnd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–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Don’t</w:t>
      </w:r>
      <w:proofErr w:type="spellEnd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you</w:t>
      </w:r>
      <w:proofErr w:type="spellEnd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forget</w:t>
      </w:r>
      <w:proofErr w:type="spellEnd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about</w:t>
      </w:r>
      <w:proofErr w:type="spellEnd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me</w:t>
      </w:r>
      <w:proofErr w:type="spellEnd"/>
    </w:p>
    <w:p w:rsidR="008D388A" w:rsidRPr="003D5551" w:rsidRDefault="008D388A" w:rsidP="005A146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Nena – 99 Luftballons </w:t>
      </w:r>
      <w:proofErr w:type="gram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/  Irgendwie</w:t>
      </w:r>
      <w:proofErr w:type="gramEnd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irgendwo irgendwann / Nur geträumt</w:t>
      </w:r>
    </w:p>
    <w:p w:rsidR="008D388A" w:rsidRPr="003D5551" w:rsidRDefault="008D388A" w:rsidP="005A146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dexys</w:t>
      </w:r>
      <w:proofErr w:type="spellEnd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midnight</w:t>
      </w:r>
      <w:proofErr w:type="spellEnd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runners</w:t>
      </w:r>
      <w:proofErr w:type="spellEnd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/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come</w:t>
      </w:r>
      <w:proofErr w:type="spellEnd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on </w:t>
      </w:r>
      <w:proofErr w:type="spell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eileen</w:t>
      </w:r>
      <w:proofErr w:type="spellEnd"/>
    </w:p>
    <w:p w:rsidR="008D388A" w:rsidRPr="003D5551" w:rsidRDefault="008D388A" w:rsidP="005A146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Klaus Lage – </w:t>
      </w:r>
      <w:proofErr w:type="gramStart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>1000 mal</w:t>
      </w:r>
      <w:proofErr w:type="gramEnd"/>
      <w:r w:rsidRPr="003D5551">
        <w:rPr>
          <w:rFonts w:ascii="Calibri" w:eastAsia="Times New Roman" w:hAnsi="Calibri" w:cs="Calibri"/>
          <w:strike/>
          <w:color w:val="000000"/>
          <w:lang w:eastAsia="de-DE"/>
        </w:rPr>
        <w:t xml:space="preserve"> berührt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color w:val="000000"/>
          <w:lang w:eastAsia="de-DE"/>
        </w:rPr>
      </w:pPr>
      <w:r w:rsidRPr="008D388A">
        <w:rPr>
          <w:rFonts w:ascii="Calibri" w:eastAsia="Times New Roman" w:hAnsi="Calibri" w:cs="Calibri"/>
          <w:color w:val="000000"/>
          <w:lang w:eastAsia="de-DE"/>
        </w:rPr>
        <w:t> </w:t>
      </w:r>
    </w:p>
    <w:p w:rsidR="008D388A" w:rsidRPr="008D388A" w:rsidRDefault="008D388A" w:rsidP="008D388A">
      <w:pPr>
        <w:spacing w:after="0" w:line="240" w:lineRule="auto"/>
        <w:ind w:left="708"/>
        <w:rPr>
          <w:rFonts w:ascii="Calibri" w:eastAsia="Times New Roman" w:hAnsi="Calibri" w:cs="Calibri"/>
          <w:b/>
          <w:color w:val="000000"/>
          <w:sz w:val="24"/>
          <w:lang w:eastAsia="de-DE"/>
        </w:rPr>
      </w:pPr>
      <w:r w:rsidRPr="008D388A">
        <w:rPr>
          <w:rFonts w:ascii="Calibri" w:eastAsia="Times New Roman" w:hAnsi="Calibri" w:cs="Calibri"/>
          <w:b/>
          <w:color w:val="000000"/>
          <w:sz w:val="24"/>
          <w:lang w:eastAsia="de-DE"/>
        </w:rPr>
        <w:t>Schlager:</w:t>
      </w:r>
    </w:p>
    <w:p w:rsidR="008D388A" w:rsidRPr="001E1B33" w:rsidRDefault="008D388A" w:rsidP="005A146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bookmarkStart w:id="0" w:name="_GoBack"/>
      <w:r w:rsidRPr="001E1B33">
        <w:rPr>
          <w:rFonts w:ascii="Calibri" w:eastAsia="Times New Roman" w:hAnsi="Calibri" w:cs="Calibri"/>
          <w:strike/>
          <w:color w:val="000000"/>
          <w:lang w:eastAsia="de-DE"/>
        </w:rPr>
        <w:t>Udo Jürgens – Mit 66 Jahren / Aber bitte mit Sahne</w:t>
      </w:r>
    </w:p>
    <w:p w:rsidR="008D388A" w:rsidRPr="001E1B33" w:rsidRDefault="008D388A" w:rsidP="005A146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1E1B33">
        <w:rPr>
          <w:rFonts w:ascii="Calibri" w:eastAsia="Times New Roman" w:hAnsi="Calibri" w:cs="Calibri"/>
          <w:strike/>
          <w:color w:val="000000"/>
          <w:lang w:eastAsia="de-DE"/>
        </w:rPr>
        <w:t>Roland Kaiser – Joana / Santa Maria / Dich zu lieben</w:t>
      </w:r>
    </w:p>
    <w:p w:rsidR="008D388A" w:rsidRPr="001E1B33" w:rsidRDefault="008D388A" w:rsidP="005A146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1E1B33">
        <w:rPr>
          <w:rFonts w:ascii="Calibri" w:eastAsia="Times New Roman" w:hAnsi="Calibri" w:cs="Calibri"/>
          <w:strike/>
          <w:color w:val="000000"/>
          <w:lang w:eastAsia="de-DE"/>
        </w:rPr>
        <w:t xml:space="preserve">Howard Carpendale – Tür an Tür mit Alice / Hello </w:t>
      </w:r>
      <w:proofErr w:type="spellStart"/>
      <w:r w:rsidRPr="001E1B33">
        <w:rPr>
          <w:rFonts w:ascii="Calibri" w:eastAsia="Times New Roman" w:hAnsi="Calibri" w:cs="Calibri"/>
          <w:strike/>
          <w:color w:val="000000"/>
          <w:lang w:eastAsia="de-DE"/>
        </w:rPr>
        <w:t>again</w:t>
      </w:r>
      <w:proofErr w:type="spellEnd"/>
    </w:p>
    <w:p w:rsidR="008D388A" w:rsidRPr="001E1B33" w:rsidRDefault="008D388A" w:rsidP="005A146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1E1B33">
        <w:rPr>
          <w:rFonts w:ascii="Calibri" w:eastAsia="Times New Roman" w:hAnsi="Calibri" w:cs="Calibri"/>
          <w:strike/>
          <w:color w:val="000000"/>
          <w:lang w:eastAsia="de-DE"/>
        </w:rPr>
        <w:t xml:space="preserve">Peter </w:t>
      </w:r>
      <w:proofErr w:type="spellStart"/>
      <w:r w:rsidRPr="001E1B33">
        <w:rPr>
          <w:rFonts w:ascii="Calibri" w:eastAsia="Times New Roman" w:hAnsi="Calibri" w:cs="Calibri"/>
          <w:strike/>
          <w:color w:val="000000"/>
          <w:lang w:eastAsia="de-DE"/>
        </w:rPr>
        <w:t>Maffey</w:t>
      </w:r>
      <w:proofErr w:type="spellEnd"/>
      <w:r w:rsidRPr="001E1B33">
        <w:rPr>
          <w:rFonts w:ascii="Calibri" w:eastAsia="Times New Roman" w:hAnsi="Calibri" w:cs="Calibri"/>
          <w:strike/>
          <w:color w:val="000000"/>
          <w:lang w:eastAsia="de-DE"/>
        </w:rPr>
        <w:t xml:space="preserve"> – Und es war Sommer</w:t>
      </w:r>
    </w:p>
    <w:p w:rsidR="008D388A" w:rsidRPr="001E1B33" w:rsidRDefault="008D388A" w:rsidP="005A146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1E1B33">
        <w:rPr>
          <w:rFonts w:ascii="Calibri" w:eastAsia="Times New Roman" w:hAnsi="Calibri" w:cs="Calibri"/>
          <w:strike/>
          <w:color w:val="000000"/>
          <w:lang w:eastAsia="de-DE"/>
        </w:rPr>
        <w:t>Drafi Deutscher – Marmor Stein und Eisen</w:t>
      </w:r>
    </w:p>
    <w:p w:rsidR="008D388A" w:rsidRPr="001E1B33" w:rsidRDefault="008D388A" w:rsidP="005A146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1E1B33">
        <w:rPr>
          <w:rFonts w:ascii="Calibri" w:eastAsia="Times New Roman" w:hAnsi="Calibri" w:cs="Calibri"/>
          <w:strike/>
          <w:color w:val="000000"/>
          <w:lang w:eastAsia="de-DE"/>
        </w:rPr>
        <w:t>DJ Ötzi – Ein Stern, der deinen Namen trägt</w:t>
      </w:r>
    </w:p>
    <w:p w:rsidR="008D388A" w:rsidRPr="001E1B33" w:rsidRDefault="008D388A" w:rsidP="005A146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1E1B33">
        <w:rPr>
          <w:rFonts w:ascii="Calibri" w:eastAsia="Times New Roman" w:hAnsi="Calibri" w:cs="Calibri"/>
          <w:strike/>
          <w:color w:val="000000"/>
          <w:lang w:eastAsia="de-DE"/>
        </w:rPr>
        <w:t>Marianne Rosenberg – Marleen</w:t>
      </w:r>
    </w:p>
    <w:p w:rsidR="008D388A" w:rsidRPr="001E1B33" w:rsidRDefault="008D388A" w:rsidP="005A146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1E1B33">
        <w:rPr>
          <w:rFonts w:ascii="Calibri" w:eastAsia="Times New Roman" w:hAnsi="Calibri" w:cs="Calibri"/>
          <w:strike/>
          <w:color w:val="000000"/>
          <w:lang w:eastAsia="de-DE"/>
        </w:rPr>
        <w:t>Helene – Atemlos durch die Nacht</w:t>
      </w:r>
    </w:p>
    <w:p w:rsidR="008D388A" w:rsidRPr="007E637E" w:rsidRDefault="008D388A" w:rsidP="005A1461">
      <w:pPr>
        <w:spacing w:after="0" w:line="240" w:lineRule="auto"/>
        <w:ind w:left="1416"/>
        <w:rPr>
          <w:rFonts w:ascii="Calibri" w:eastAsia="Times New Roman" w:hAnsi="Calibri" w:cs="Calibri"/>
          <w:strike/>
          <w:color w:val="000000"/>
          <w:lang w:eastAsia="de-DE"/>
        </w:rPr>
      </w:pPr>
      <w:r w:rsidRPr="001E1B33">
        <w:rPr>
          <w:rFonts w:ascii="Calibri" w:eastAsia="Times New Roman" w:hAnsi="Calibri" w:cs="Calibri"/>
          <w:strike/>
          <w:color w:val="000000"/>
          <w:lang w:eastAsia="de-DE"/>
        </w:rPr>
        <w:t>Reinhard Mey – Über den Wolken</w:t>
      </w:r>
      <w:bookmarkEnd w:id="0"/>
    </w:p>
    <w:p w:rsidR="008D388A" w:rsidRDefault="008D388A" w:rsidP="008D388A">
      <w:pPr>
        <w:tabs>
          <w:tab w:val="left" w:pos="1710"/>
        </w:tabs>
        <w:spacing w:after="0" w:line="240" w:lineRule="auto"/>
        <w:ind w:left="1416"/>
        <w:rPr>
          <w:rFonts w:ascii="Calibri" w:hAnsi="Calibri" w:cs="Calibri"/>
        </w:rPr>
      </w:pPr>
    </w:p>
    <w:p w:rsidR="008D388A" w:rsidRDefault="008D388A" w:rsidP="008D388A">
      <w:pPr>
        <w:tabs>
          <w:tab w:val="left" w:pos="1710"/>
        </w:tabs>
        <w:spacing w:after="0" w:line="240" w:lineRule="auto"/>
        <w:ind w:left="1416"/>
        <w:rPr>
          <w:rFonts w:ascii="Calibri" w:hAnsi="Calibri" w:cs="Calibri"/>
        </w:rPr>
      </w:pPr>
    </w:p>
    <w:p w:rsidR="008D388A" w:rsidRDefault="008D388A" w:rsidP="008D388A">
      <w:pPr>
        <w:tabs>
          <w:tab w:val="left" w:pos="1710"/>
        </w:tabs>
        <w:spacing w:after="0" w:line="240" w:lineRule="auto"/>
        <w:ind w:left="1416"/>
        <w:rPr>
          <w:rFonts w:ascii="Calibri" w:hAnsi="Calibri" w:cs="Calibri"/>
        </w:rPr>
      </w:pPr>
    </w:p>
    <w:p w:rsidR="008D388A" w:rsidRPr="008A51EB" w:rsidRDefault="008D388A" w:rsidP="008D388A">
      <w:pPr>
        <w:tabs>
          <w:tab w:val="left" w:pos="1710"/>
        </w:tabs>
        <w:spacing w:after="0" w:line="240" w:lineRule="auto"/>
        <w:ind w:left="1416"/>
        <w:rPr>
          <w:rFonts w:ascii="Calibri" w:hAnsi="Calibri" w:cs="Calibri"/>
        </w:rPr>
      </w:pPr>
    </w:p>
    <w:sectPr w:rsidR="008D388A" w:rsidRPr="008A51EB" w:rsidSect="008F7DCA">
      <w:headerReference w:type="default" r:id="rId12"/>
      <w:footerReference w:type="default" r:id="rId13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B98" w:rsidRDefault="00F11B98" w:rsidP="00913220">
      <w:pPr>
        <w:spacing w:after="0" w:line="240" w:lineRule="auto"/>
      </w:pPr>
      <w:r>
        <w:separator/>
      </w:r>
    </w:p>
  </w:endnote>
  <w:endnote w:type="continuationSeparator" w:id="0">
    <w:p w:rsidR="00F11B98" w:rsidRDefault="00F11B98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3B6" w:rsidRPr="00AE2640" w:rsidRDefault="00FA13B6" w:rsidP="00AE2640">
    <w:pPr>
      <w:pStyle w:val="Fuzeile"/>
    </w:pPr>
    <w:r>
      <w:rPr>
        <w:noProof/>
        <w:lang w:eastAsia="de-DE"/>
      </w:rPr>
      <w:drawing>
        <wp:anchor distT="18288" distB="19558" distL="126492" distR="127127" simplePos="0" relativeHeight="251657216" behindDoc="0" locked="1" layoutInCell="1" allowOverlap="1">
          <wp:simplePos x="0" y="0"/>
          <wp:positionH relativeFrom="column">
            <wp:posOffset>214757</wp:posOffset>
          </wp:positionH>
          <wp:positionV relativeFrom="paragraph">
            <wp:posOffset>-132842</wp:posOffset>
          </wp:positionV>
          <wp:extent cx="6582791" cy="385826"/>
          <wp:effectExtent l="38100" t="57150" r="27940" b="33655"/>
          <wp:wrapNone/>
          <wp:docPr id="3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2410" cy="385445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B98" w:rsidRDefault="00F11B98" w:rsidP="00913220">
      <w:pPr>
        <w:spacing w:after="0" w:line="240" w:lineRule="auto"/>
      </w:pPr>
      <w:r>
        <w:separator/>
      </w:r>
    </w:p>
  </w:footnote>
  <w:footnote w:type="continuationSeparator" w:id="0">
    <w:p w:rsidR="00F11B98" w:rsidRDefault="00F11B98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3B6" w:rsidRPr="00AE2640" w:rsidRDefault="00FA13B6" w:rsidP="00AE264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6742430</wp:posOffset>
              </wp:positionH>
              <wp:positionV relativeFrom="paragraph">
                <wp:posOffset>114935</wp:posOffset>
              </wp:positionV>
              <wp:extent cx="635" cy="9496425"/>
              <wp:effectExtent l="6350" t="11430" r="12065" b="762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4964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A174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530.9pt;margin-top:9.05pt;width:.05pt;height:74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" strokecolor="#bfbfbf" strokeweight="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233680</wp:posOffset>
              </wp:positionH>
              <wp:positionV relativeFrom="paragraph">
                <wp:posOffset>197485</wp:posOffset>
              </wp:positionV>
              <wp:extent cx="0" cy="9387205"/>
              <wp:effectExtent l="12700" t="8255" r="6350" b="571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8720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28CF4" id="AutoShape 5" o:spid="_x0000_s1026" type="#_x0000_t32" style="position:absolute;margin-left:18.4pt;margin-top:15.55pt;width:0;height:739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" strokecolor="#bfbfbf" strokeweight=".5pt"/>
          </w:pict>
        </mc:Fallback>
      </mc:AlternateContent>
    </w:r>
    <w:r>
      <w:rPr>
        <w:noProof/>
        <w:lang w:eastAsia="de-DE"/>
      </w:rPr>
      <w:drawing>
        <wp:anchor distT="18288" distB="16764" distL="126492" distR="131445" simplePos="0" relativeHeight="251656192" behindDoc="0" locked="1" layoutInCell="1" allowOverlap="1">
          <wp:simplePos x="0" y="0"/>
          <wp:positionH relativeFrom="column">
            <wp:posOffset>240157</wp:posOffset>
          </wp:positionH>
          <wp:positionV relativeFrom="paragraph">
            <wp:posOffset>-17907</wp:posOffset>
          </wp:positionV>
          <wp:extent cx="6505448" cy="394970"/>
          <wp:effectExtent l="38100" t="57150" r="29210" b="24130"/>
          <wp:wrapNone/>
          <wp:docPr id="4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4940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A10"/>
    <w:rsid w:val="0000276B"/>
    <w:rsid w:val="00004CAD"/>
    <w:rsid w:val="000072D6"/>
    <w:rsid w:val="00010C6D"/>
    <w:rsid w:val="00012B74"/>
    <w:rsid w:val="00016274"/>
    <w:rsid w:val="00016DDE"/>
    <w:rsid w:val="00021FEF"/>
    <w:rsid w:val="00022ADA"/>
    <w:rsid w:val="0003302E"/>
    <w:rsid w:val="000340F9"/>
    <w:rsid w:val="00034CD7"/>
    <w:rsid w:val="00035DAD"/>
    <w:rsid w:val="00035DC5"/>
    <w:rsid w:val="00037250"/>
    <w:rsid w:val="00040063"/>
    <w:rsid w:val="000428B3"/>
    <w:rsid w:val="00045638"/>
    <w:rsid w:val="00045AB6"/>
    <w:rsid w:val="00051152"/>
    <w:rsid w:val="00051332"/>
    <w:rsid w:val="000521DF"/>
    <w:rsid w:val="00052621"/>
    <w:rsid w:val="000547B5"/>
    <w:rsid w:val="00054943"/>
    <w:rsid w:val="0005668F"/>
    <w:rsid w:val="00060082"/>
    <w:rsid w:val="0006055F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40F"/>
    <w:rsid w:val="00083CD1"/>
    <w:rsid w:val="000841E5"/>
    <w:rsid w:val="0008487A"/>
    <w:rsid w:val="00085348"/>
    <w:rsid w:val="00087014"/>
    <w:rsid w:val="00093480"/>
    <w:rsid w:val="00093646"/>
    <w:rsid w:val="00094A29"/>
    <w:rsid w:val="000A0072"/>
    <w:rsid w:val="000A5707"/>
    <w:rsid w:val="000A58D7"/>
    <w:rsid w:val="000A5CAF"/>
    <w:rsid w:val="000B4108"/>
    <w:rsid w:val="000B5CAC"/>
    <w:rsid w:val="000B5E30"/>
    <w:rsid w:val="000B6A41"/>
    <w:rsid w:val="000B7D88"/>
    <w:rsid w:val="000C030A"/>
    <w:rsid w:val="000C25BB"/>
    <w:rsid w:val="000C34C9"/>
    <w:rsid w:val="000C6C23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14A2E"/>
    <w:rsid w:val="00116FEF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0DC5"/>
    <w:rsid w:val="00142057"/>
    <w:rsid w:val="00143F32"/>
    <w:rsid w:val="001511B1"/>
    <w:rsid w:val="00151AEF"/>
    <w:rsid w:val="00151E98"/>
    <w:rsid w:val="00154C98"/>
    <w:rsid w:val="00155523"/>
    <w:rsid w:val="00157061"/>
    <w:rsid w:val="00160EAB"/>
    <w:rsid w:val="0016123A"/>
    <w:rsid w:val="00162075"/>
    <w:rsid w:val="0016605B"/>
    <w:rsid w:val="00166548"/>
    <w:rsid w:val="00166AE1"/>
    <w:rsid w:val="001670DF"/>
    <w:rsid w:val="0016730E"/>
    <w:rsid w:val="001673AA"/>
    <w:rsid w:val="0016786B"/>
    <w:rsid w:val="00172081"/>
    <w:rsid w:val="00176862"/>
    <w:rsid w:val="00177057"/>
    <w:rsid w:val="00181887"/>
    <w:rsid w:val="00187BA7"/>
    <w:rsid w:val="00190219"/>
    <w:rsid w:val="00193283"/>
    <w:rsid w:val="00193DBD"/>
    <w:rsid w:val="001A12EE"/>
    <w:rsid w:val="001A20E9"/>
    <w:rsid w:val="001A5CCB"/>
    <w:rsid w:val="001A624B"/>
    <w:rsid w:val="001A62A5"/>
    <w:rsid w:val="001B561E"/>
    <w:rsid w:val="001B6313"/>
    <w:rsid w:val="001B78DB"/>
    <w:rsid w:val="001C2BFF"/>
    <w:rsid w:val="001C3E9C"/>
    <w:rsid w:val="001C4286"/>
    <w:rsid w:val="001C561E"/>
    <w:rsid w:val="001D4647"/>
    <w:rsid w:val="001D5ABC"/>
    <w:rsid w:val="001D78F7"/>
    <w:rsid w:val="001E0F01"/>
    <w:rsid w:val="001E1B33"/>
    <w:rsid w:val="001E2BA3"/>
    <w:rsid w:val="001E2BB6"/>
    <w:rsid w:val="001E7CA1"/>
    <w:rsid w:val="001F0BD6"/>
    <w:rsid w:val="001F4F99"/>
    <w:rsid w:val="001F50AB"/>
    <w:rsid w:val="001F54DE"/>
    <w:rsid w:val="001F79C4"/>
    <w:rsid w:val="002009B8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164C"/>
    <w:rsid w:val="002429FC"/>
    <w:rsid w:val="00243C83"/>
    <w:rsid w:val="002459CA"/>
    <w:rsid w:val="0024799C"/>
    <w:rsid w:val="00247CF7"/>
    <w:rsid w:val="00250F62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76B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1CD9"/>
    <w:rsid w:val="0029443A"/>
    <w:rsid w:val="0029460F"/>
    <w:rsid w:val="002A1334"/>
    <w:rsid w:val="002A149B"/>
    <w:rsid w:val="002A407B"/>
    <w:rsid w:val="002A6F25"/>
    <w:rsid w:val="002B4212"/>
    <w:rsid w:val="002B5505"/>
    <w:rsid w:val="002B6785"/>
    <w:rsid w:val="002B7804"/>
    <w:rsid w:val="002C36B7"/>
    <w:rsid w:val="002C3E78"/>
    <w:rsid w:val="002C6B53"/>
    <w:rsid w:val="002D1481"/>
    <w:rsid w:val="002D2E0D"/>
    <w:rsid w:val="002D3F95"/>
    <w:rsid w:val="002E0B6A"/>
    <w:rsid w:val="002E2409"/>
    <w:rsid w:val="002E40A7"/>
    <w:rsid w:val="002E49B1"/>
    <w:rsid w:val="002E4D28"/>
    <w:rsid w:val="002E5F9D"/>
    <w:rsid w:val="002F191D"/>
    <w:rsid w:val="002F34AF"/>
    <w:rsid w:val="002F35A5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37286"/>
    <w:rsid w:val="00340274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794"/>
    <w:rsid w:val="00365BCB"/>
    <w:rsid w:val="003679D9"/>
    <w:rsid w:val="00372362"/>
    <w:rsid w:val="00373D2C"/>
    <w:rsid w:val="0037654F"/>
    <w:rsid w:val="00377559"/>
    <w:rsid w:val="00386C88"/>
    <w:rsid w:val="00391E4A"/>
    <w:rsid w:val="0039349C"/>
    <w:rsid w:val="003969F5"/>
    <w:rsid w:val="00396A9B"/>
    <w:rsid w:val="003A0940"/>
    <w:rsid w:val="003A1904"/>
    <w:rsid w:val="003A6357"/>
    <w:rsid w:val="003A65A7"/>
    <w:rsid w:val="003A760A"/>
    <w:rsid w:val="003A7CFA"/>
    <w:rsid w:val="003B068D"/>
    <w:rsid w:val="003B079F"/>
    <w:rsid w:val="003B1358"/>
    <w:rsid w:val="003B14B9"/>
    <w:rsid w:val="003B20C4"/>
    <w:rsid w:val="003C052C"/>
    <w:rsid w:val="003C0E06"/>
    <w:rsid w:val="003C5B07"/>
    <w:rsid w:val="003D1BE9"/>
    <w:rsid w:val="003D1F10"/>
    <w:rsid w:val="003D227F"/>
    <w:rsid w:val="003D38E3"/>
    <w:rsid w:val="003D5551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6CC"/>
    <w:rsid w:val="003F087A"/>
    <w:rsid w:val="003F1CE5"/>
    <w:rsid w:val="003F2E1D"/>
    <w:rsid w:val="003F466C"/>
    <w:rsid w:val="003F495A"/>
    <w:rsid w:val="003F583C"/>
    <w:rsid w:val="00402576"/>
    <w:rsid w:val="00404117"/>
    <w:rsid w:val="00405CB6"/>
    <w:rsid w:val="0040640F"/>
    <w:rsid w:val="00416E49"/>
    <w:rsid w:val="004207A6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464B3"/>
    <w:rsid w:val="004514E8"/>
    <w:rsid w:val="0045281D"/>
    <w:rsid w:val="00453FAE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67AD4"/>
    <w:rsid w:val="00470C86"/>
    <w:rsid w:val="004719A5"/>
    <w:rsid w:val="00471F05"/>
    <w:rsid w:val="00475203"/>
    <w:rsid w:val="00475E6A"/>
    <w:rsid w:val="00480FC0"/>
    <w:rsid w:val="00481866"/>
    <w:rsid w:val="00483402"/>
    <w:rsid w:val="00483C6F"/>
    <w:rsid w:val="004842D1"/>
    <w:rsid w:val="00486F8C"/>
    <w:rsid w:val="0049021D"/>
    <w:rsid w:val="00491785"/>
    <w:rsid w:val="00491BA5"/>
    <w:rsid w:val="00492379"/>
    <w:rsid w:val="004960E4"/>
    <w:rsid w:val="00496C74"/>
    <w:rsid w:val="004970DD"/>
    <w:rsid w:val="004A1266"/>
    <w:rsid w:val="004A74C8"/>
    <w:rsid w:val="004B1093"/>
    <w:rsid w:val="004B27C1"/>
    <w:rsid w:val="004B7230"/>
    <w:rsid w:val="004C7728"/>
    <w:rsid w:val="004D0B0D"/>
    <w:rsid w:val="004D124E"/>
    <w:rsid w:val="004D1C85"/>
    <w:rsid w:val="004D7B64"/>
    <w:rsid w:val="004D7D57"/>
    <w:rsid w:val="004E01AD"/>
    <w:rsid w:val="004E0308"/>
    <w:rsid w:val="004E18A9"/>
    <w:rsid w:val="004E4D07"/>
    <w:rsid w:val="004E5D5B"/>
    <w:rsid w:val="004E60F8"/>
    <w:rsid w:val="004E6573"/>
    <w:rsid w:val="004F17CD"/>
    <w:rsid w:val="004F27D3"/>
    <w:rsid w:val="004F3D70"/>
    <w:rsid w:val="004F5BBA"/>
    <w:rsid w:val="004F70BB"/>
    <w:rsid w:val="004F77EF"/>
    <w:rsid w:val="00503296"/>
    <w:rsid w:val="0050483D"/>
    <w:rsid w:val="00505055"/>
    <w:rsid w:val="00505986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3B2"/>
    <w:rsid w:val="00541BD8"/>
    <w:rsid w:val="005428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0E73"/>
    <w:rsid w:val="00563746"/>
    <w:rsid w:val="00565554"/>
    <w:rsid w:val="0056625A"/>
    <w:rsid w:val="00566C26"/>
    <w:rsid w:val="00575089"/>
    <w:rsid w:val="005765E2"/>
    <w:rsid w:val="00576AFA"/>
    <w:rsid w:val="0058000E"/>
    <w:rsid w:val="00580060"/>
    <w:rsid w:val="00580BA3"/>
    <w:rsid w:val="00584CC6"/>
    <w:rsid w:val="005850A2"/>
    <w:rsid w:val="005901FC"/>
    <w:rsid w:val="005908CC"/>
    <w:rsid w:val="0059160C"/>
    <w:rsid w:val="00591A65"/>
    <w:rsid w:val="00592235"/>
    <w:rsid w:val="00594564"/>
    <w:rsid w:val="005958DE"/>
    <w:rsid w:val="00596F78"/>
    <w:rsid w:val="005979B9"/>
    <w:rsid w:val="005A1461"/>
    <w:rsid w:val="005A40C5"/>
    <w:rsid w:val="005A47B0"/>
    <w:rsid w:val="005A4C6E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2C1B"/>
    <w:rsid w:val="005E557C"/>
    <w:rsid w:val="005F1C42"/>
    <w:rsid w:val="005F4D41"/>
    <w:rsid w:val="005F67F2"/>
    <w:rsid w:val="005F6C70"/>
    <w:rsid w:val="00600511"/>
    <w:rsid w:val="006010A7"/>
    <w:rsid w:val="0060156D"/>
    <w:rsid w:val="00602137"/>
    <w:rsid w:val="0060282F"/>
    <w:rsid w:val="00604C2C"/>
    <w:rsid w:val="00610BAE"/>
    <w:rsid w:val="006119F9"/>
    <w:rsid w:val="0061536D"/>
    <w:rsid w:val="0061575F"/>
    <w:rsid w:val="00615EAC"/>
    <w:rsid w:val="00617500"/>
    <w:rsid w:val="00622F44"/>
    <w:rsid w:val="006248EE"/>
    <w:rsid w:val="00624902"/>
    <w:rsid w:val="00625683"/>
    <w:rsid w:val="00625E82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043B"/>
    <w:rsid w:val="006432C7"/>
    <w:rsid w:val="00645B75"/>
    <w:rsid w:val="006509F5"/>
    <w:rsid w:val="00653D05"/>
    <w:rsid w:val="00655632"/>
    <w:rsid w:val="006561A4"/>
    <w:rsid w:val="006602D6"/>
    <w:rsid w:val="00670C6C"/>
    <w:rsid w:val="0067110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C3F"/>
    <w:rsid w:val="006A1DF4"/>
    <w:rsid w:val="006A2CCF"/>
    <w:rsid w:val="006A4780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2149"/>
    <w:rsid w:val="006D5601"/>
    <w:rsid w:val="006D5CFA"/>
    <w:rsid w:val="006D6E6A"/>
    <w:rsid w:val="006D7A10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4093"/>
    <w:rsid w:val="006F6B26"/>
    <w:rsid w:val="00700FD1"/>
    <w:rsid w:val="00701D13"/>
    <w:rsid w:val="007035CD"/>
    <w:rsid w:val="0070423F"/>
    <w:rsid w:val="00706074"/>
    <w:rsid w:val="0070622E"/>
    <w:rsid w:val="00710922"/>
    <w:rsid w:val="00710D1B"/>
    <w:rsid w:val="00710FC1"/>
    <w:rsid w:val="0071407E"/>
    <w:rsid w:val="007163AD"/>
    <w:rsid w:val="00716D29"/>
    <w:rsid w:val="007200EC"/>
    <w:rsid w:val="0072067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1124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4CBE"/>
    <w:rsid w:val="007B68EC"/>
    <w:rsid w:val="007C18FB"/>
    <w:rsid w:val="007C3312"/>
    <w:rsid w:val="007C6A3B"/>
    <w:rsid w:val="007C7B0E"/>
    <w:rsid w:val="007D0A7B"/>
    <w:rsid w:val="007D1238"/>
    <w:rsid w:val="007D195E"/>
    <w:rsid w:val="007D1D44"/>
    <w:rsid w:val="007E0787"/>
    <w:rsid w:val="007E4738"/>
    <w:rsid w:val="007E637E"/>
    <w:rsid w:val="007E78C1"/>
    <w:rsid w:val="007F3169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372F4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614F"/>
    <w:rsid w:val="00857CD4"/>
    <w:rsid w:val="00857EBD"/>
    <w:rsid w:val="00860B40"/>
    <w:rsid w:val="0086183F"/>
    <w:rsid w:val="0086198B"/>
    <w:rsid w:val="00863F91"/>
    <w:rsid w:val="00865C96"/>
    <w:rsid w:val="00867986"/>
    <w:rsid w:val="00867A1B"/>
    <w:rsid w:val="008701F7"/>
    <w:rsid w:val="0087285E"/>
    <w:rsid w:val="00875F18"/>
    <w:rsid w:val="008773A6"/>
    <w:rsid w:val="008774E1"/>
    <w:rsid w:val="008816CE"/>
    <w:rsid w:val="008847E8"/>
    <w:rsid w:val="0088693C"/>
    <w:rsid w:val="00890128"/>
    <w:rsid w:val="008A1A4F"/>
    <w:rsid w:val="008A1E8D"/>
    <w:rsid w:val="008A2C93"/>
    <w:rsid w:val="008A51EB"/>
    <w:rsid w:val="008A71DF"/>
    <w:rsid w:val="008B0881"/>
    <w:rsid w:val="008B0B8B"/>
    <w:rsid w:val="008B1241"/>
    <w:rsid w:val="008B1A11"/>
    <w:rsid w:val="008B2889"/>
    <w:rsid w:val="008B2F91"/>
    <w:rsid w:val="008B3BA4"/>
    <w:rsid w:val="008B4FAA"/>
    <w:rsid w:val="008B68BC"/>
    <w:rsid w:val="008B6FF6"/>
    <w:rsid w:val="008C03ED"/>
    <w:rsid w:val="008C2256"/>
    <w:rsid w:val="008C2C6A"/>
    <w:rsid w:val="008C3B6C"/>
    <w:rsid w:val="008C4000"/>
    <w:rsid w:val="008C404E"/>
    <w:rsid w:val="008C46C9"/>
    <w:rsid w:val="008C5332"/>
    <w:rsid w:val="008C6244"/>
    <w:rsid w:val="008D0446"/>
    <w:rsid w:val="008D0C4C"/>
    <w:rsid w:val="008D3170"/>
    <w:rsid w:val="008D3796"/>
    <w:rsid w:val="008D388A"/>
    <w:rsid w:val="008D3E4D"/>
    <w:rsid w:val="008D63BD"/>
    <w:rsid w:val="008E110C"/>
    <w:rsid w:val="008E62F5"/>
    <w:rsid w:val="008E7BB5"/>
    <w:rsid w:val="008F15BC"/>
    <w:rsid w:val="008F1749"/>
    <w:rsid w:val="008F2109"/>
    <w:rsid w:val="008F2604"/>
    <w:rsid w:val="008F3EB3"/>
    <w:rsid w:val="008F4DDB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247A"/>
    <w:rsid w:val="00913220"/>
    <w:rsid w:val="00916A40"/>
    <w:rsid w:val="0091772C"/>
    <w:rsid w:val="00920E73"/>
    <w:rsid w:val="00921052"/>
    <w:rsid w:val="00921B5D"/>
    <w:rsid w:val="0092373D"/>
    <w:rsid w:val="00924325"/>
    <w:rsid w:val="009275BD"/>
    <w:rsid w:val="009302B3"/>
    <w:rsid w:val="00932E7F"/>
    <w:rsid w:val="009332AF"/>
    <w:rsid w:val="0093492F"/>
    <w:rsid w:val="00934A6A"/>
    <w:rsid w:val="00934E47"/>
    <w:rsid w:val="009372B1"/>
    <w:rsid w:val="0093775B"/>
    <w:rsid w:val="0094520D"/>
    <w:rsid w:val="00946D96"/>
    <w:rsid w:val="009507A0"/>
    <w:rsid w:val="00953F1E"/>
    <w:rsid w:val="009543FC"/>
    <w:rsid w:val="00955741"/>
    <w:rsid w:val="00956C3E"/>
    <w:rsid w:val="009571AE"/>
    <w:rsid w:val="0095794D"/>
    <w:rsid w:val="00957A54"/>
    <w:rsid w:val="00964BDE"/>
    <w:rsid w:val="009663F4"/>
    <w:rsid w:val="00967F6C"/>
    <w:rsid w:val="00971934"/>
    <w:rsid w:val="00971DEF"/>
    <w:rsid w:val="00972BFA"/>
    <w:rsid w:val="009813FC"/>
    <w:rsid w:val="00982625"/>
    <w:rsid w:val="009829D3"/>
    <w:rsid w:val="00982AF1"/>
    <w:rsid w:val="00983F8D"/>
    <w:rsid w:val="00984E15"/>
    <w:rsid w:val="00985E82"/>
    <w:rsid w:val="0098638E"/>
    <w:rsid w:val="00986B43"/>
    <w:rsid w:val="00987159"/>
    <w:rsid w:val="00987CFE"/>
    <w:rsid w:val="00987EAF"/>
    <w:rsid w:val="00990900"/>
    <w:rsid w:val="00995E39"/>
    <w:rsid w:val="009973C9"/>
    <w:rsid w:val="0099757B"/>
    <w:rsid w:val="009A010E"/>
    <w:rsid w:val="009A0458"/>
    <w:rsid w:val="009A1241"/>
    <w:rsid w:val="009A1405"/>
    <w:rsid w:val="009A147F"/>
    <w:rsid w:val="009A1726"/>
    <w:rsid w:val="009A5196"/>
    <w:rsid w:val="009A5937"/>
    <w:rsid w:val="009A6E39"/>
    <w:rsid w:val="009B34AF"/>
    <w:rsid w:val="009B4DD2"/>
    <w:rsid w:val="009B7C21"/>
    <w:rsid w:val="009C0A9E"/>
    <w:rsid w:val="009C0D44"/>
    <w:rsid w:val="009C2245"/>
    <w:rsid w:val="009C69B5"/>
    <w:rsid w:val="009C7415"/>
    <w:rsid w:val="009C750E"/>
    <w:rsid w:val="009C7DE5"/>
    <w:rsid w:val="009D0509"/>
    <w:rsid w:val="009D23C2"/>
    <w:rsid w:val="009D450C"/>
    <w:rsid w:val="009D7F7A"/>
    <w:rsid w:val="009E7100"/>
    <w:rsid w:val="009F03DB"/>
    <w:rsid w:val="009F3C66"/>
    <w:rsid w:val="00A002D0"/>
    <w:rsid w:val="00A01CB0"/>
    <w:rsid w:val="00A02744"/>
    <w:rsid w:val="00A0558C"/>
    <w:rsid w:val="00A06006"/>
    <w:rsid w:val="00A07BFD"/>
    <w:rsid w:val="00A07E09"/>
    <w:rsid w:val="00A101C3"/>
    <w:rsid w:val="00A13277"/>
    <w:rsid w:val="00A152BC"/>
    <w:rsid w:val="00A16014"/>
    <w:rsid w:val="00A20FB1"/>
    <w:rsid w:val="00A23BE4"/>
    <w:rsid w:val="00A2569C"/>
    <w:rsid w:val="00A3064D"/>
    <w:rsid w:val="00A32396"/>
    <w:rsid w:val="00A340D5"/>
    <w:rsid w:val="00A35531"/>
    <w:rsid w:val="00A361EB"/>
    <w:rsid w:val="00A401E0"/>
    <w:rsid w:val="00A426F9"/>
    <w:rsid w:val="00A503F6"/>
    <w:rsid w:val="00A50BAC"/>
    <w:rsid w:val="00A511BB"/>
    <w:rsid w:val="00A514A4"/>
    <w:rsid w:val="00A5292B"/>
    <w:rsid w:val="00A540C7"/>
    <w:rsid w:val="00A5415D"/>
    <w:rsid w:val="00A5464E"/>
    <w:rsid w:val="00A55C56"/>
    <w:rsid w:val="00A5659E"/>
    <w:rsid w:val="00A56D35"/>
    <w:rsid w:val="00A61EEA"/>
    <w:rsid w:val="00A64834"/>
    <w:rsid w:val="00A656FC"/>
    <w:rsid w:val="00A6577D"/>
    <w:rsid w:val="00A6653D"/>
    <w:rsid w:val="00A6760D"/>
    <w:rsid w:val="00A67F00"/>
    <w:rsid w:val="00A70923"/>
    <w:rsid w:val="00A75548"/>
    <w:rsid w:val="00A762B4"/>
    <w:rsid w:val="00A7699D"/>
    <w:rsid w:val="00A773D4"/>
    <w:rsid w:val="00A80353"/>
    <w:rsid w:val="00A86EC8"/>
    <w:rsid w:val="00A93995"/>
    <w:rsid w:val="00A94A11"/>
    <w:rsid w:val="00A97AB8"/>
    <w:rsid w:val="00AA04D4"/>
    <w:rsid w:val="00AA2708"/>
    <w:rsid w:val="00AA314A"/>
    <w:rsid w:val="00AA4A53"/>
    <w:rsid w:val="00AB100F"/>
    <w:rsid w:val="00AB1D85"/>
    <w:rsid w:val="00AB4222"/>
    <w:rsid w:val="00AB52C2"/>
    <w:rsid w:val="00AC0CCC"/>
    <w:rsid w:val="00AC1EC2"/>
    <w:rsid w:val="00AC2E1E"/>
    <w:rsid w:val="00AD07DF"/>
    <w:rsid w:val="00AD1EEB"/>
    <w:rsid w:val="00AD3389"/>
    <w:rsid w:val="00AD34BA"/>
    <w:rsid w:val="00AD4399"/>
    <w:rsid w:val="00AD448F"/>
    <w:rsid w:val="00AD4C5D"/>
    <w:rsid w:val="00AD50DC"/>
    <w:rsid w:val="00AD6915"/>
    <w:rsid w:val="00AE2640"/>
    <w:rsid w:val="00AE2F99"/>
    <w:rsid w:val="00AE72E1"/>
    <w:rsid w:val="00AF2450"/>
    <w:rsid w:val="00AF2B55"/>
    <w:rsid w:val="00AF51BC"/>
    <w:rsid w:val="00AF522B"/>
    <w:rsid w:val="00B01CFC"/>
    <w:rsid w:val="00B02BCA"/>
    <w:rsid w:val="00B057B8"/>
    <w:rsid w:val="00B07B8C"/>
    <w:rsid w:val="00B07D4F"/>
    <w:rsid w:val="00B10B4B"/>
    <w:rsid w:val="00B11A16"/>
    <w:rsid w:val="00B12BA9"/>
    <w:rsid w:val="00B13732"/>
    <w:rsid w:val="00B13FE5"/>
    <w:rsid w:val="00B14D53"/>
    <w:rsid w:val="00B15563"/>
    <w:rsid w:val="00B15E5F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47A"/>
    <w:rsid w:val="00B30F51"/>
    <w:rsid w:val="00B327D9"/>
    <w:rsid w:val="00B32D82"/>
    <w:rsid w:val="00B43EFB"/>
    <w:rsid w:val="00B44E1A"/>
    <w:rsid w:val="00B52380"/>
    <w:rsid w:val="00B5439F"/>
    <w:rsid w:val="00B54C74"/>
    <w:rsid w:val="00B56F71"/>
    <w:rsid w:val="00B62AE4"/>
    <w:rsid w:val="00B634AA"/>
    <w:rsid w:val="00B6371C"/>
    <w:rsid w:val="00B64893"/>
    <w:rsid w:val="00B65C19"/>
    <w:rsid w:val="00B67697"/>
    <w:rsid w:val="00B70DF3"/>
    <w:rsid w:val="00B728A3"/>
    <w:rsid w:val="00B742AE"/>
    <w:rsid w:val="00B76593"/>
    <w:rsid w:val="00B77134"/>
    <w:rsid w:val="00B77537"/>
    <w:rsid w:val="00B824D1"/>
    <w:rsid w:val="00B90D01"/>
    <w:rsid w:val="00BA0D07"/>
    <w:rsid w:val="00BA0E93"/>
    <w:rsid w:val="00BA43DA"/>
    <w:rsid w:val="00BB49DB"/>
    <w:rsid w:val="00BB6474"/>
    <w:rsid w:val="00BB64AB"/>
    <w:rsid w:val="00BB6FA4"/>
    <w:rsid w:val="00BC2511"/>
    <w:rsid w:val="00BC2D5D"/>
    <w:rsid w:val="00BC2FCC"/>
    <w:rsid w:val="00BC3507"/>
    <w:rsid w:val="00BC416C"/>
    <w:rsid w:val="00BD0850"/>
    <w:rsid w:val="00BD1924"/>
    <w:rsid w:val="00BD31FD"/>
    <w:rsid w:val="00BD6821"/>
    <w:rsid w:val="00BE06ED"/>
    <w:rsid w:val="00BE1677"/>
    <w:rsid w:val="00BE3FBD"/>
    <w:rsid w:val="00BE4FD2"/>
    <w:rsid w:val="00BE7DDB"/>
    <w:rsid w:val="00BF0C32"/>
    <w:rsid w:val="00BF1C6A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1751D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00B6"/>
    <w:rsid w:val="00C50CD3"/>
    <w:rsid w:val="00C5553B"/>
    <w:rsid w:val="00C559DA"/>
    <w:rsid w:val="00C5763D"/>
    <w:rsid w:val="00C6049B"/>
    <w:rsid w:val="00C608DC"/>
    <w:rsid w:val="00C611E0"/>
    <w:rsid w:val="00C61643"/>
    <w:rsid w:val="00C61E8C"/>
    <w:rsid w:val="00C64DD7"/>
    <w:rsid w:val="00C677A1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67BA"/>
    <w:rsid w:val="00CB76DE"/>
    <w:rsid w:val="00CC36C8"/>
    <w:rsid w:val="00CC3B9C"/>
    <w:rsid w:val="00CC55BA"/>
    <w:rsid w:val="00CD3500"/>
    <w:rsid w:val="00CD77B9"/>
    <w:rsid w:val="00CE1753"/>
    <w:rsid w:val="00CE29BC"/>
    <w:rsid w:val="00CE5793"/>
    <w:rsid w:val="00CE7552"/>
    <w:rsid w:val="00CF0C60"/>
    <w:rsid w:val="00CF1508"/>
    <w:rsid w:val="00CF2469"/>
    <w:rsid w:val="00CF26CC"/>
    <w:rsid w:val="00CF6CCC"/>
    <w:rsid w:val="00CF7841"/>
    <w:rsid w:val="00CF7ECE"/>
    <w:rsid w:val="00D012A7"/>
    <w:rsid w:val="00D02175"/>
    <w:rsid w:val="00D02657"/>
    <w:rsid w:val="00D03FA0"/>
    <w:rsid w:val="00D04D08"/>
    <w:rsid w:val="00D103B0"/>
    <w:rsid w:val="00D21B66"/>
    <w:rsid w:val="00D22FF2"/>
    <w:rsid w:val="00D23044"/>
    <w:rsid w:val="00D26EB2"/>
    <w:rsid w:val="00D278C8"/>
    <w:rsid w:val="00D27E00"/>
    <w:rsid w:val="00D31A49"/>
    <w:rsid w:val="00D326E8"/>
    <w:rsid w:val="00D332F5"/>
    <w:rsid w:val="00D33C70"/>
    <w:rsid w:val="00D34830"/>
    <w:rsid w:val="00D348B5"/>
    <w:rsid w:val="00D4014A"/>
    <w:rsid w:val="00D41DC3"/>
    <w:rsid w:val="00D46E5F"/>
    <w:rsid w:val="00D50B23"/>
    <w:rsid w:val="00D52FC3"/>
    <w:rsid w:val="00D53502"/>
    <w:rsid w:val="00D5456A"/>
    <w:rsid w:val="00D60C93"/>
    <w:rsid w:val="00D6145E"/>
    <w:rsid w:val="00D642DC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0DC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414D"/>
    <w:rsid w:val="00DC64DF"/>
    <w:rsid w:val="00DD01FB"/>
    <w:rsid w:val="00DD0486"/>
    <w:rsid w:val="00DD0A3A"/>
    <w:rsid w:val="00DD2834"/>
    <w:rsid w:val="00DD3780"/>
    <w:rsid w:val="00DD54E7"/>
    <w:rsid w:val="00DD5701"/>
    <w:rsid w:val="00DD7F29"/>
    <w:rsid w:val="00DE033A"/>
    <w:rsid w:val="00DE15A3"/>
    <w:rsid w:val="00DE1CF6"/>
    <w:rsid w:val="00DE1DC4"/>
    <w:rsid w:val="00DE2D71"/>
    <w:rsid w:val="00DE71A0"/>
    <w:rsid w:val="00DF461D"/>
    <w:rsid w:val="00E00DE2"/>
    <w:rsid w:val="00E00FAD"/>
    <w:rsid w:val="00E03E7F"/>
    <w:rsid w:val="00E056D0"/>
    <w:rsid w:val="00E10EBA"/>
    <w:rsid w:val="00E12D15"/>
    <w:rsid w:val="00E1330A"/>
    <w:rsid w:val="00E13622"/>
    <w:rsid w:val="00E14156"/>
    <w:rsid w:val="00E21DE9"/>
    <w:rsid w:val="00E2349A"/>
    <w:rsid w:val="00E254C8"/>
    <w:rsid w:val="00E31A9A"/>
    <w:rsid w:val="00E31C25"/>
    <w:rsid w:val="00E351DD"/>
    <w:rsid w:val="00E3595F"/>
    <w:rsid w:val="00E456B9"/>
    <w:rsid w:val="00E464AE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09E0"/>
    <w:rsid w:val="00E716A8"/>
    <w:rsid w:val="00E71D95"/>
    <w:rsid w:val="00E731E4"/>
    <w:rsid w:val="00E74539"/>
    <w:rsid w:val="00E75D5F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A5C24"/>
    <w:rsid w:val="00EB1707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D6DA3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51F"/>
    <w:rsid w:val="00F06CAC"/>
    <w:rsid w:val="00F07459"/>
    <w:rsid w:val="00F07AA9"/>
    <w:rsid w:val="00F11B98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200E"/>
    <w:rsid w:val="00F46013"/>
    <w:rsid w:val="00F461B8"/>
    <w:rsid w:val="00F46898"/>
    <w:rsid w:val="00F50ABA"/>
    <w:rsid w:val="00F518BB"/>
    <w:rsid w:val="00F55F5A"/>
    <w:rsid w:val="00F56A0A"/>
    <w:rsid w:val="00F61836"/>
    <w:rsid w:val="00F63698"/>
    <w:rsid w:val="00F63D8B"/>
    <w:rsid w:val="00F659CA"/>
    <w:rsid w:val="00F708F0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068E"/>
    <w:rsid w:val="00FA0EF6"/>
    <w:rsid w:val="00FA13B6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5068"/>
    <w:rsid w:val="00FC7D13"/>
    <w:rsid w:val="00FD1790"/>
    <w:rsid w:val="00FD5B00"/>
    <w:rsid w:val="00FD72B8"/>
    <w:rsid w:val="00FE0875"/>
    <w:rsid w:val="00FE21ED"/>
    <w:rsid w:val="00FE271E"/>
    <w:rsid w:val="00FE296A"/>
    <w:rsid w:val="00FE7573"/>
    <w:rsid w:val="00FE7E2B"/>
    <w:rsid w:val="00FF16DB"/>
    <w:rsid w:val="00FF1FBD"/>
    <w:rsid w:val="00FF22BA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1D669500"/>
  <w15:docId w15:val="{178C65F9-42DB-4530-A5A4-1FA066FE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064D5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39"/>
    <w:rsid w:val="00981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hAnsi="Calibri"/>
    </w:rPr>
  </w:style>
  <w:style w:type="character" w:styleId="Hervorhebung">
    <w:name w:val="Emphasis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uiPriority w:val="99"/>
    <w:semiHidden/>
    <w:unhideWhenUsed/>
    <w:rsid w:val="00A5659E"/>
    <w:rPr>
      <w:color w:val="800080"/>
      <w:u w:val="single"/>
    </w:rPr>
  </w:style>
  <w:style w:type="character" w:styleId="Kommentarzeichen">
    <w:name w:val="annotation reference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  <w:style w:type="character" w:styleId="Fett">
    <w:name w:val="Strong"/>
    <w:basedOn w:val="Absatz-Standardschriftart"/>
    <w:uiPriority w:val="22"/>
    <w:qFormat/>
    <w:rsid w:val="002657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iaou@web.d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miaou@web.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t\02_Private\wc_share\Live_Projects\DJ\Events\Event_Lis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3EC75B-5542-4A06-8F5B-1168FC7AA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Event_Liste.dotx</Template>
  <TotalTime>0</TotalTime>
  <Pages>8</Pages>
  <Words>1374</Words>
  <Characters>8658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10012</CharactersWithSpaces>
  <SharedDoc>false</SharedDoc>
  <HLinks>
    <vt:vector size="6" baseType="variant">
      <vt:variant>
        <vt:i4>5701651</vt:i4>
      </vt:variant>
      <vt:variant>
        <vt:i4>0</vt:i4>
      </vt:variant>
      <vt:variant>
        <vt:i4>0</vt:i4>
      </vt:variant>
      <vt:variant>
        <vt:i4>5</vt:i4>
      </vt:variant>
      <vt:variant>
        <vt:lpwstr>http://www.ansgar-tebben.de/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cp:lastModifiedBy>Ansgar Tebben</cp:lastModifiedBy>
  <cp:revision>81</cp:revision>
  <cp:lastPrinted>2018-02-04T13:03:00Z</cp:lastPrinted>
  <dcterms:created xsi:type="dcterms:W3CDTF">2019-02-04T15:02:00Z</dcterms:created>
  <dcterms:modified xsi:type="dcterms:W3CDTF">2019-10-07T12:00:00Z</dcterms:modified>
</cp:coreProperties>
</file>