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72B" w:rsidRPr="00AD3389" w:rsidRDefault="00A23BE4" w:rsidP="00F30486">
      <w:pPr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AD3389">
        <w:rPr>
          <w:rFonts w:ascii="Calibri" w:hAnsi="Calibri" w:cs="Calibri"/>
          <w:noProof/>
          <w:color w:val="000000"/>
          <w:sz w:val="24"/>
          <w:szCs w:val="24"/>
          <w:lang w:eastAsia="de-DE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column">
                  <wp:posOffset>344805</wp:posOffset>
                </wp:positionH>
                <wp:positionV relativeFrom="paragraph">
                  <wp:posOffset>-133350</wp:posOffset>
                </wp:positionV>
                <wp:extent cx="6305550" cy="276225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878" w:rsidRPr="001C2BFF" w:rsidRDefault="003D6878" w:rsidP="003D6878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DE2D71">
                              <w:rPr>
                                <w:sz w:val="24"/>
                              </w:rPr>
                              <w:t xml:space="preserve">Ansgar Tebben    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 </w:t>
                            </w:r>
                            <w:r w:rsidRPr="00DE2D71">
                              <w:rPr>
                                <w:sz w:val="24"/>
                              </w:rPr>
                              <w:t xml:space="preserve">   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  </w:t>
                            </w:r>
                            <w:r w:rsidR="00B27E46" w:rsidRPr="00DE2D71">
                              <w:rPr>
                                <w:sz w:val="24"/>
                              </w:rPr>
                              <w:t xml:space="preserve">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</w:t>
                            </w:r>
                            <w:r w:rsidRPr="00DE2D71">
                              <w:rPr>
                                <w:sz w:val="24"/>
                              </w:rPr>
                              <w:t xml:space="preserve"> DJ + Event-Technik</w:t>
                            </w:r>
                            <w:r w:rsidR="0083182E" w:rsidRPr="00DE2D71">
                              <w:rPr>
                                <w:b/>
                                <w:sz w:val="24"/>
                              </w:rPr>
                              <w:t xml:space="preserve">       </w:t>
                            </w:r>
                            <w:r w:rsidR="007D195E" w:rsidRPr="00DE2D71">
                              <w:rPr>
                                <w:b/>
                                <w:sz w:val="24"/>
                              </w:rPr>
                              <w:t xml:space="preserve">         </w:t>
                            </w:r>
                            <w:r w:rsidR="00F957D3"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 w:rsidR="007D195E" w:rsidRPr="00DE2D71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480FC0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83182E" w:rsidRPr="00DE2D71">
                              <w:rPr>
                                <w:sz w:val="24"/>
                              </w:rPr>
                              <w:t xml:space="preserve"> </w:t>
                            </w:r>
                            <w:r w:rsidR="002029D3">
                              <w:rPr>
                                <w:sz w:val="24"/>
                              </w:rPr>
                              <w:t xml:space="preserve">    </w:t>
                            </w:r>
                            <w:hyperlink r:id="rId8" w:history="1">
                              <w:r w:rsidR="0083182E" w:rsidRPr="00AD3389">
                                <w:rPr>
                                  <w:rStyle w:val="Hyperlink"/>
                                  <w:color w:val="000000"/>
                                  <w:sz w:val="24"/>
                                  <w:u w:val="none"/>
                                </w:rPr>
                                <w:t>www.ansgar-tebben.de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7.15pt;margin-top:-10.5pt;width:496.5pt;height:21.7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" filled="f" stroked="f">
                <v:textbox>
                  <w:txbxContent>
                    <w:p w:rsidR="003D6878" w:rsidRPr="001C2BFF" w:rsidRDefault="003D6878" w:rsidP="003D6878">
                      <w:pPr>
                        <w:rPr>
                          <w:b/>
                          <w:sz w:val="24"/>
                        </w:rPr>
                      </w:pPr>
                      <w:r w:rsidRPr="00DE2D71">
                        <w:rPr>
                          <w:sz w:val="24"/>
                        </w:rPr>
                        <w:t xml:space="preserve">Ansgar Tebben     </w:t>
                      </w:r>
                      <w:r w:rsidR="007D195E" w:rsidRPr="00DE2D71">
                        <w:rPr>
                          <w:sz w:val="24"/>
                        </w:rPr>
                        <w:t xml:space="preserve">     </w:t>
                      </w:r>
                      <w:r w:rsidRPr="00DE2D71">
                        <w:rPr>
                          <w:sz w:val="24"/>
                        </w:rPr>
                        <w:t xml:space="preserve">    </w:t>
                      </w:r>
                      <w:r w:rsidR="007D195E" w:rsidRPr="00DE2D71">
                        <w:rPr>
                          <w:sz w:val="24"/>
                        </w:rPr>
                        <w:t xml:space="preserve">      </w:t>
                      </w:r>
                      <w:r w:rsidR="00B27E46" w:rsidRPr="00DE2D71">
                        <w:rPr>
                          <w:sz w:val="24"/>
                        </w:rPr>
                        <w:t xml:space="preserve"> </w:t>
                      </w:r>
                      <w:r w:rsidR="007D195E" w:rsidRPr="00DE2D71">
                        <w:rPr>
                          <w:sz w:val="24"/>
                        </w:rPr>
                        <w:t xml:space="preserve">    </w:t>
                      </w:r>
                      <w:r w:rsidRPr="00DE2D71">
                        <w:rPr>
                          <w:sz w:val="24"/>
                        </w:rPr>
                        <w:t xml:space="preserve"> DJ + Event-Technik</w:t>
                      </w:r>
                      <w:r w:rsidR="0083182E" w:rsidRPr="00DE2D71">
                        <w:rPr>
                          <w:b/>
                          <w:sz w:val="24"/>
                        </w:rPr>
                        <w:t xml:space="preserve">       </w:t>
                      </w:r>
                      <w:r w:rsidR="007D195E" w:rsidRPr="00DE2D71">
                        <w:rPr>
                          <w:b/>
                          <w:sz w:val="24"/>
                        </w:rPr>
                        <w:t xml:space="preserve">         </w:t>
                      </w:r>
                      <w:r w:rsidR="00F957D3">
                        <w:rPr>
                          <w:b/>
                          <w:sz w:val="24"/>
                        </w:rPr>
                        <w:t xml:space="preserve">  </w:t>
                      </w:r>
                      <w:r w:rsidR="007D195E" w:rsidRPr="00DE2D71">
                        <w:rPr>
                          <w:b/>
                          <w:sz w:val="24"/>
                        </w:rPr>
                        <w:t xml:space="preserve"> </w:t>
                      </w:r>
                      <w:r w:rsidR="00480FC0">
                        <w:rPr>
                          <w:b/>
                          <w:sz w:val="24"/>
                        </w:rPr>
                        <w:t xml:space="preserve"> </w:t>
                      </w:r>
                      <w:r w:rsidR="0083182E" w:rsidRPr="00DE2D71">
                        <w:rPr>
                          <w:sz w:val="24"/>
                        </w:rPr>
                        <w:t xml:space="preserve"> </w:t>
                      </w:r>
                      <w:r w:rsidR="002029D3">
                        <w:rPr>
                          <w:sz w:val="24"/>
                        </w:rPr>
                        <w:t xml:space="preserve">    </w:t>
                      </w:r>
                      <w:hyperlink r:id="rId9" w:history="1">
                        <w:r w:rsidR="0083182E" w:rsidRPr="00AD3389">
                          <w:rPr>
                            <w:rStyle w:val="Hyperlink"/>
                            <w:color w:val="000000"/>
                            <w:sz w:val="24"/>
                            <w:u w:val="none"/>
                          </w:rPr>
                          <w:t>www.ansgar-tebben.de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5E2C1B" w:rsidRPr="00AD3389" w:rsidRDefault="000D1C63" w:rsidP="005E2C1B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lang w:val="en-US"/>
        </w:rPr>
      </w:pPr>
      <w:r w:rsidRPr="00AD3389">
        <w:rPr>
          <w:rFonts w:ascii="Calibri" w:hAnsi="Calibri" w:cs="Calibri"/>
          <w:color w:val="000000"/>
          <w:sz w:val="24"/>
          <w:szCs w:val="24"/>
        </w:rPr>
        <w:tab/>
      </w:r>
    </w:p>
    <w:tbl>
      <w:tblPr>
        <w:tblW w:w="10005" w:type="dxa"/>
        <w:tblInd w:w="482" w:type="dxa"/>
        <w:tblLook w:val="04A0" w:firstRow="1" w:lastRow="0" w:firstColumn="1" w:lastColumn="0" w:noHBand="0" w:noVBand="1"/>
      </w:tblPr>
      <w:tblGrid>
        <w:gridCol w:w="2887"/>
        <w:gridCol w:w="7118"/>
      </w:tblGrid>
      <w:tr w:rsidR="005E2C1B" w:rsidRPr="00AD3389" w:rsidTr="00E056D0">
        <w:tc>
          <w:tcPr>
            <w:tcW w:w="10005" w:type="dxa"/>
            <w:gridSpan w:val="2"/>
            <w:shd w:val="clear" w:color="auto" w:fill="FFFFFF"/>
          </w:tcPr>
          <w:p w:rsidR="005E2C1B" w:rsidRPr="00AD3389" w:rsidRDefault="005E2C1B" w:rsidP="00087014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Eigene Kontaktdaten: </w:t>
            </w: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Name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Anschrift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A2569C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PLZ</w:t>
            </w:r>
            <w:r w:rsidR="005E2C1B" w:rsidRPr="00AD3389">
              <w:rPr>
                <w:rFonts w:ascii="Calibri" w:hAnsi="Calibri" w:cs="Calibri"/>
                <w:szCs w:val="20"/>
              </w:rPr>
              <w:t xml:space="preserve"> / Ort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Telefon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E-Mail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Gewünschte Kontaktform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</w:tc>
      </w:tr>
    </w:tbl>
    <w:p w:rsidR="007B4CBE" w:rsidRPr="00AD3389" w:rsidRDefault="007B4CBE" w:rsidP="005E2C1B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560E73" w:rsidRPr="00AD3389" w:rsidRDefault="00560E73" w:rsidP="005E2C1B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tbl>
      <w:tblPr>
        <w:tblW w:w="10005" w:type="dxa"/>
        <w:tblInd w:w="482" w:type="dxa"/>
        <w:tblLook w:val="04A0" w:firstRow="1" w:lastRow="0" w:firstColumn="1" w:lastColumn="0" w:noHBand="0" w:noVBand="1"/>
      </w:tblPr>
      <w:tblGrid>
        <w:gridCol w:w="2887"/>
        <w:gridCol w:w="7118"/>
      </w:tblGrid>
      <w:tr w:rsidR="005E2C1B" w:rsidRPr="00AD3389" w:rsidTr="00E056D0">
        <w:tc>
          <w:tcPr>
            <w:tcW w:w="10005" w:type="dxa"/>
            <w:gridSpan w:val="2"/>
            <w:shd w:val="clear" w:color="auto" w:fill="FFFFFF"/>
          </w:tcPr>
          <w:p w:rsidR="005E2C1B" w:rsidRPr="00AD3389" w:rsidRDefault="005E2C1B" w:rsidP="00087014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sz w:val="24"/>
                <w:szCs w:val="24"/>
              </w:rPr>
              <w:t xml:space="preserve">Buchungsdaten: </w:t>
            </w: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Veranstaltung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Veranstaltungsdatum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Gäste Anzahl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087014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Musikbeginn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Musikende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</w:tc>
      </w:tr>
      <w:tr w:rsidR="005E2C1B" w:rsidRPr="00AD3389" w:rsidTr="00E056D0">
        <w:tc>
          <w:tcPr>
            <w:tcW w:w="10005" w:type="dxa"/>
            <w:gridSpan w:val="2"/>
            <w:shd w:val="clear" w:color="auto" w:fill="FFFFFF"/>
          </w:tcPr>
          <w:p w:rsidR="007B4CBE" w:rsidRPr="00AD3389" w:rsidRDefault="007B4CB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560E73" w:rsidRPr="00AD3389" w:rsidRDefault="00560E73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  <w:tr w:rsidR="005E2C1B" w:rsidRPr="00AD3389" w:rsidTr="00E056D0">
        <w:tc>
          <w:tcPr>
            <w:tcW w:w="10005" w:type="dxa"/>
            <w:gridSpan w:val="2"/>
            <w:shd w:val="clear" w:color="auto" w:fill="FFFFFF"/>
          </w:tcPr>
          <w:p w:rsidR="005E2C1B" w:rsidRPr="00AD3389" w:rsidRDefault="005E2C1B" w:rsidP="00087014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Anschrift des Veranstaltungsort: </w:t>
            </w: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 xml:space="preserve">Name 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 xml:space="preserve">Anschrift 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BB6474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PLZ</w:t>
            </w:r>
            <w:r w:rsidR="005E2C1B" w:rsidRPr="00AD3389">
              <w:rPr>
                <w:rFonts w:ascii="Calibri" w:hAnsi="Calibri" w:cs="Calibri"/>
                <w:szCs w:val="20"/>
              </w:rPr>
              <w:t xml:space="preserve"> / Ort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</w:tc>
      </w:tr>
    </w:tbl>
    <w:p w:rsidR="005E2C1B" w:rsidRPr="00AD3389" w:rsidRDefault="005E2C1B" w:rsidP="005E2C1B">
      <w:pPr>
        <w:spacing w:after="0" w:line="240" w:lineRule="auto"/>
        <w:rPr>
          <w:rFonts w:ascii="Calibri" w:hAnsi="Calibri" w:cs="Calibri"/>
          <w:i/>
          <w:color w:val="FF0000"/>
          <w:sz w:val="24"/>
          <w:szCs w:val="24"/>
        </w:rPr>
      </w:pPr>
    </w:p>
    <w:p w:rsidR="005E2C1B" w:rsidRDefault="005E2C1B" w:rsidP="000D1C63">
      <w:pPr>
        <w:spacing w:after="0" w:line="240" w:lineRule="auto"/>
        <w:ind w:firstLine="708"/>
        <w:rPr>
          <w:rFonts w:ascii="Calibri" w:hAnsi="Calibri" w:cs="Calibri"/>
          <w:b/>
          <w:color w:val="000000"/>
          <w:sz w:val="24"/>
          <w:szCs w:val="24"/>
        </w:rPr>
      </w:pPr>
    </w:p>
    <w:p w:rsidR="00E056D0" w:rsidRDefault="00E056D0" w:rsidP="000D1C63">
      <w:pPr>
        <w:spacing w:after="0" w:line="240" w:lineRule="auto"/>
        <w:ind w:firstLine="708"/>
        <w:rPr>
          <w:rFonts w:ascii="Calibri" w:hAnsi="Calibri" w:cs="Calibri"/>
          <w:b/>
          <w:color w:val="000000"/>
          <w:sz w:val="24"/>
          <w:szCs w:val="24"/>
        </w:rPr>
      </w:pPr>
    </w:p>
    <w:p w:rsidR="00E056D0" w:rsidRPr="00AD3389" w:rsidRDefault="00E056D0" w:rsidP="000D1C63">
      <w:pPr>
        <w:spacing w:after="0" w:line="240" w:lineRule="auto"/>
        <w:ind w:firstLine="708"/>
        <w:rPr>
          <w:rFonts w:ascii="Calibri" w:hAnsi="Calibri" w:cs="Calibri"/>
          <w:b/>
          <w:color w:val="000000"/>
          <w:sz w:val="24"/>
          <w:szCs w:val="24"/>
        </w:rPr>
      </w:pPr>
    </w:p>
    <w:p w:rsidR="00990900" w:rsidRPr="00AD3389" w:rsidRDefault="00E056D0" w:rsidP="00E056D0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           </w:t>
      </w:r>
      <w:r w:rsidR="00990900" w:rsidRPr="00AD3389">
        <w:rPr>
          <w:rFonts w:ascii="Calibri" w:hAnsi="Calibri" w:cs="Calibri"/>
          <w:b/>
          <w:color w:val="000000"/>
          <w:sz w:val="24"/>
          <w:szCs w:val="24"/>
        </w:rPr>
        <w:t xml:space="preserve">Persönliche Informationen über </w:t>
      </w:r>
      <w:r w:rsidR="009D0509" w:rsidRPr="00AD3389">
        <w:rPr>
          <w:rFonts w:ascii="Calibri" w:hAnsi="Calibri" w:cs="Calibri"/>
          <w:b/>
          <w:color w:val="000000"/>
          <w:sz w:val="24"/>
          <w:szCs w:val="24"/>
        </w:rPr>
        <w:t>Euch</w:t>
      </w:r>
      <w:r w:rsidR="00990900" w:rsidRPr="00AD3389">
        <w:rPr>
          <w:rFonts w:ascii="Calibri" w:hAnsi="Calibri" w:cs="Calibri"/>
          <w:b/>
          <w:color w:val="000000"/>
          <w:sz w:val="24"/>
          <w:szCs w:val="24"/>
        </w:rPr>
        <w:t>, die für den DJ wichtig sind.</w:t>
      </w:r>
    </w:p>
    <w:p w:rsidR="006A1DF4" w:rsidRPr="00AD3389" w:rsidRDefault="006A1DF4" w:rsidP="000D1C63">
      <w:pPr>
        <w:spacing w:after="0" w:line="240" w:lineRule="auto"/>
        <w:ind w:firstLine="708"/>
        <w:rPr>
          <w:rFonts w:ascii="Calibri" w:hAnsi="Calibri" w:cs="Calibri"/>
          <w:b/>
          <w:color w:val="000000"/>
          <w:sz w:val="24"/>
          <w:szCs w:val="24"/>
        </w:rPr>
      </w:pPr>
    </w:p>
    <w:p w:rsidR="00073E76" w:rsidRDefault="00073E76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</w:rPr>
      </w:pPr>
    </w:p>
    <w:p w:rsidR="00093480" w:rsidRPr="00AD3389" w:rsidRDefault="00E056D0" w:rsidP="00E056D0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lang w:val="en-US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            </w:t>
      </w:r>
      <w:r w:rsidR="00B15563" w:rsidRPr="00AD3389">
        <w:rPr>
          <w:rFonts w:ascii="Calibri" w:hAnsi="Calibri" w:cs="Calibri"/>
          <w:b/>
          <w:color w:val="000000"/>
          <w:sz w:val="24"/>
          <w:szCs w:val="24"/>
          <w:lang w:val="en-US"/>
        </w:rPr>
        <w:t>Private</w:t>
      </w:r>
      <w:r w:rsidR="004464B3">
        <w:rPr>
          <w:rFonts w:ascii="Calibri" w:hAnsi="Calibri" w:cs="Calibri"/>
          <w:b/>
          <w:color w:val="000000"/>
          <w:sz w:val="24"/>
          <w:szCs w:val="24"/>
          <w:lang w:val="en-US"/>
        </w:rPr>
        <w:t>s</w:t>
      </w:r>
      <w:r w:rsidR="00A511BB" w:rsidRPr="00AD3389">
        <w:rPr>
          <w:rFonts w:ascii="Calibri" w:hAnsi="Calibri" w:cs="Calibri"/>
          <w:b/>
          <w:color w:val="000000"/>
          <w:sz w:val="24"/>
          <w:szCs w:val="24"/>
          <w:lang w:val="en-US"/>
        </w:rPr>
        <w:t xml:space="preserve"> Lied</w:t>
      </w:r>
    </w:p>
    <w:p w:rsidR="00A511BB" w:rsidRPr="00AD3389" w:rsidRDefault="00A511BB" w:rsidP="00A511BB">
      <w:pPr>
        <w:spacing w:after="0" w:line="240" w:lineRule="auto"/>
        <w:ind w:left="-15" w:firstLine="723"/>
        <w:rPr>
          <w:rFonts w:ascii="Calibri" w:hAnsi="Calibri" w:cs="Calibri"/>
          <w:color w:val="000000"/>
          <w:sz w:val="24"/>
          <w:szCs w:val="24"/>
          <w:lang w:val="en-US"/>
        </w:rPr>
      </w:pPr>
    </w:p>
    <w:p w:rsidR="00073E76" w:rsidRDefault="00073E76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Pr="00AD338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B15563" w:rsidRPr="00AD3389" w:rsidRDefault="00B15563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B15563" w:rsidRPr="00AD3389" w:rsidRDefault="00B15563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491BA5" w:rsidRPr="00AD3389" w:rsidRDefault="00491BA5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5E2C1B" w:rsidRPr="00AD3389" w:rsidRDefault="005E2C1B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tbl>
      <w:tblPr>
        <w:tblW w:w="0" w:type="auto"/>
        <w:tblInd w:w="482" w:type="dxa"/>
        <w:tblLook w:val="04A0" w:firstRow="1" w:lastRow="0" w:firstColumn="1" w:lastColumn="0" w:noHBand="0" w:noVBand="1"/>
      </w:tblPr>
      <w:tblGrid>
        <w:gridCol w:w="1753"/>
        <w:gridCol w:w="7229"/>
        <w:gridCol w:w="1026"/>
      </w:tblGrid>
      <w:tr w:rsidR="00EA5C24" w:rsidRPr="00AD3389" w:rsidTr="0091772C">
        <w:trPr>
          <w:trHeight w:val="313"/>
        </w:trPr>
        <w:tc>
          <w:tcPr>
            <w:tcW w:w="10008" w:type="dxa"/>
            <w:gridSpan w:val="3"/>
            <w:shd w:val="clear" w:color="auto" w:fill="auto"/>
          </w:tcPr>
          <w:p w:rsidR="00EA5C24" w:rsidRPr="00AD3389" w:rsidRDefault="00EA5C2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Welche der folgenden Punkte wünschen Sie auf Ihrer Veranstaltung</w:t>
            </w:r>
          </w:p>
          <w:p w:rsidR="009C2245" w:rsidRPr="00AD3389" w:rsidRDefault="009C2245" w:rsidP="00AD3389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6602D6" w:rsidRPr="00AD3389" w:rsidTr="0091772C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jc w:val="both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Intro-/Opener</w:t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Intro mit Licht, Ton und Effekten (Story-Entertainment)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1998687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26" w:type="dxa"/>
                <w:shd w:val="clear" w:color="auto" w:fill="auto"/>
              </w:tcPr>
              <w:p w:rsidR="006602D6" w:rsidRPr="00AD3389" w:rsidRDefault="009A5196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6602D6" w:rsidRPr="00AD3389" w:rsidTr="0091772C">
        <w:trPr>
          <w:trHeight w:val="329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Ehrentanz</w:t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Sie eröffnen offiziell Ihre Party auf der Tanzfläche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-8636732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26" w:type="dxa"/>
                <w:shd w:val="clear" w:color="auto" w:fill="auto"/>
              </w:tcPr>
              <w:p w:rsidR="006602D6" w:rsidRPr="00AD3389" w:rsidRDefault="00CC3B9C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6602D6" w:rsidRPr="00AD3389" w:rsidTr="0091772C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Abschlusstanz</w:t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 xml:space="preserve">Dieser Tanz deklariert, das Ende der </w:t>
            </w:r>
            <w:r w:rsidRPr="00AD3389">
              <w:rPr>
                <w:rFonts w:ascii="Calibri" w:hAnsi="Calibri" w:cs="Calibri"/>
                <w:color w:val="000000"/>
                <w:szCs w:val="20"/>
                <w:u w:val="single"/>
              </w:rPr>
              <w:t>offiziellen Veranstaltung</w:t>
            </w:r>
            <w:r w:rsidRPr="00AD3389">
              <w:rPr>
                <w:rFonts w:ascii="Calibri" w:hAnsi="Calibri" w:cs="Calibri"/>
                <w:color w:val="000000"/>
                <w:szCs w:val="20"/>
              </w:rPr>
              <w:t xml:space="preserve">, </w:t>
            </w:r>
          </w:p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nicht aber das Ende der Veranstaltung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11719928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26" w:type="dxa"/>
                <w:shd w:val="clear" w:color="auto" w:fill="auto"/>
              </w:tcPr>
              <w:p w:rsidR="006602D6" w:rsidRPr="00AD3389" w:rsidRDefault="00CC3B9C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6602D6" w:rsidRPr="00AD3389" w:rsidTr="0091772C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Tanz-Runden</w:t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Am Anfang der Veranstaltung Tanz und Pausenrunden, die durch einen Musik-Jingle eingeleitet werden. Später wird die Musik kontinuierlich bis zum Ende der Veranstaltung durchlaufen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-3500311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26" w:type="dxa"/>
                <w:shd w:val="clear" w:color="auto" w:fill="auto"/>
              </w:tcPr>
              <w:p w:rsidR="006602D6" w:rsidRPr="00AD3389" w:rsidRDefault="00CC3B9C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6602D6" w:rsidRPr="00AD3389" w:rsidTr="0091772C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Crazy-Runden</w:t>
            </w:r>
            <w:r w:rsidRPr="00AD3389">
              <w:rPr>
                <w:rFonts w:ascii="Calibri" w:hAnsi="Calibri" w:cs="Calibri"/>
                <w:color w:val="000000"/>
                <w:szCs w:val="20"/>
              </w:rPr>
              <w:tab/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Musikwünsche werden in Crazy-Runden zusammengefasst.</w:t>
            </w:r>
          </w:p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 xml:space="preserve">Hierbei werden die Musikwünsche gesammelt und in einer </w:t>
            </w:r>
            <w:r w:rsidRPr="00AD3389">
              <w:rPr>
                <w:rFonts w:ascii="Calibri" w:hAnsi="Calibri" w:cs="Calibri"/>
                <w:color w:val="000000"/>
                <w:szCs w:val="20"/>
              </w:rPr>
              <w:br/>
              <w:t xml:space="preserve">Crazy-Runde (5-8 Min) nacheinander abgespielt. 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14809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26" w:type="dxa"/>
                <w:shd w:val="clear" w:color="auto" w:fill="auto"/>
              </w:tcPr>
              <w:p w:rsidR="006602D6" w:rsidRPr="00AD3389" w:rsidRDefault="00CC3B9C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6602D6" w:rsidRPr="00AD3389" w:rsidTr="0091772C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Vorstellung</w:t>
            </w:r>
          </w:p>
        </w:tc>
        <w:tc>
          <w:tcPr>
            <w:tcW w:w="7229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Vorstellung des DJ</w:t>
            </w:r>
            <w:r w:rsidR="003B14B9" w:rsidRPr="00AD3389">
              <w:rPr>
                <w:rFonts w:ascii="Calibri" w:hAnsi="Calibri" w:cs="Calibri"/>
                <w:color w:val="000000"/>
                <w:szCs w:val="20"/>
              </w:rPr>
              <w:t xml:space="preserve"> vor dem Opener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2258035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26" w:type="dxa"/>
                <w:tcBorders>
                  <w:bottom w:val="single" w:sz="4" w:space="0" w:color="808080" w:themeColor="background1" w:themeShade="80"/>
                </w:tcBorders>
                <w:shd w:val="clear" w:color="auto" w:fill="auto"/>
              </w:tcPr>
              <w:p w:rsidR="006602D6" w:rsidRPr="00AD3389" w:rsidRDefault="00CC3B9C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8B2889" w:rsidRPr="00AD3389" w:rsidTr="0091772C">
        <w:trPr>
          <w:trHeight w:val="313"/>
        </w:trPr>
        <w:tc>
          <w:tcPr>
            <w:tcW w:w="1753" w:type="dxa"/>
            <w:tcBorders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8B2889" w:rsidRPr="00AD3389" w:rsidRDefault="008B288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Sonstiges</w:t>
            </w:r>
          </w:p>
        </w:tc>
        <w:tc>
          <w:tcPr>
            <w:tcW w:w="8255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:rsidR="008B2889" w:rsidRPr="00AD3389" w:rsidRDefault="008B288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  <w:p w:rsidR="008B2889" w:rsidRPr="00AD3389" w:rsidRDefault="008B288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  <w:p w:rsidR="008B2889" w:rsidRPr="00AD3389" w:rsidRDefault="008B288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  <w:p w:rsidR="008B2889" w:rsidRPr="00AD3389" w:rsidRDefault="008B2889" w:rsidP="00AD338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Cs w:val="20"/>
              </w:rPr>
            </w:pPr>
          </w:p>
        </w:tc>
      </w:tr>
    </w:tbl>
    <w:p w:rsidR="00491BA5" w:rsidRPr="00AD3389" w:rsidRDefault="00491BA5" w:rsidP="008D3796">
      <w:pPr>
        <w:spacing w:after="0" w:line="240" w:lineRule="auto"/>
        <w:rPr>
          <w:rFonts w:ascii="Calibri" w:hAnsi="Calibri" w:cs="Calibri"/>
          <w:i/>
          <w:color w:val="FF0000"/>
          <w:sz w:val="24"/>
          <w:szCs w:val="24"/>
        </w:rPr>
      </w:pPr>
    </w:p>
    <w:tbl>
      <w:tblPr>
        <w:tblpPr w:leftFromText="142" w:rightFromText="142" w:vertAnchor="text" w:tblpX="483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135"/>
        <w:gridCol w:w="3293"/>
        <w:gridCol w:w="3344"/>
      </w:tblGrid>
      <w:tr w:rsidR="00505986" w:rsidRPr="00AD3389" w:rsidTr="00AD3389">
        <w:trPr>
          <w:trHeight w:val="288"/>
        </w:trPr>
        <w:tc>
          <w:tcPr>
            <w:tcW w:w="10263" w:type="dxa"/>
            <w:gridSpan w:val="3"/>
            <w:shd w:val="clear" w:color="auto" w:fill="auto"/>
          </w:tcPr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Gästegruppen</w:t>
            </w:r>
          </w:p>
          <w:p w:rsidR="009C2245" w:rsidRPr="00AD3389" w:rsidRDefault="009C2245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  <w:tr w:rsidR="008F61F9" w:rsidRPr="00AD3389" w:rsidTr="00AD3389">
        <w:trPr>
          <w:trHeight w:val="288"/>
        </w:trPr>
        <w:tc>
          <w:tcPr>
            <w:tcW w:w="3475" w:type="dxa"/>
            <w:shd w:val="clear" w:color="auto" w:fill="auto"/>
          </w:tcPr>
          <w:p w:rsidR="008F61F9" w:rsidRPr="00AD3389" w:rsidRDefault="0092373D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13411152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6CC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8F61F9" w:rsidRPr="00AD3389">
              <w:rPr>
                <w:rFonts w:ascii="Calibri" w:hAnsi="Calibri" w:cs="Calibri"/>
                <w:color w:val="000000"/>
                <w:szCs w:val="20"/>
              </w:rPr>
              <w:t>Familie</w:t>
            </w:r>
          </w:p>
        </w:tc>
        <w:tc>
          <w:tcPr>
            <w:tcW w:w="3300" w:type="dxa"/>
            <w:shd w:val="clear" w:color="auto" w:fill="auto"/>
          </w:tcPr>
          <w:p w:rsidR="008F61F9" w:rsidRPr="00AD3389" w:rsidRDefault="0092373D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284782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6CC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8F61F9" w:rsidRPr="00AD3389">
              <w:rPr>
                <w:rFonts w:ascii="Calibri" w:hAnsi="Calibri" w:cs="Calibri"/>
                <w:color w:val="000000"/>
                <w:szCs w:val="20"/>
              </w:rPr>
              <w:t>Freunde</w:t>
            </w:r>
            <w:r w:rsidR="00A7699D" w:rsidRPr="00AD3389">
              <w:rPr>
                <w:rFonts w:ascii="Calibri" w:hAnsi="Calibri" w:cs="Calibri"/>
                <w:color w:val="000000"/>
                <w:szCs w:val="20"/>
              </w:rPr>
              <w:t>-/Bekannte</w:t>
            </w:r>
          </w:p>
        </w:tc>
        <w:tc>
          <w:tcPr>
            <w:tcW w:w="3488" w:type="dxa"/>
            <w:shd w:val="clear" w:color="auto" w:fill="auto"/>
          </w:tcPr>
          <w:p w:rsidR="008F61F9" w:rsidRPr="00AD3389" w:rsidRDefault="0092373D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824169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709E0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8F61F9" w:rsidRPr="00AD3389">
              <w:rPr>
                <w:rFonts w:ascii="Calibri" w:hAnsi="Calibri" w:cs="Calibri"/>
                <w:color w:val="000000"/>
                <w:szCs w:val="20"/>
              </w:rPr>
              <w:t>Arbeit</w:t>
            </w:r>
          </w:p>
        </w:tc>
      </w:tr>
      <w:tr w:rsidR="00F46898" w:rsidRPr="00AD3389" w:rsidTr="00AD3389">
        <w:trPr>
          <w:trHeight w:val="303"/>
        </w:trPr>
        <w:tc>
          <w:tcPr>
            <w:tcW w:w="3475" w:type="dxa"/>
            <w:shd w:val="clear" w:color="auto" w:fill="auto"/>
          </w:tcPr>
          <w:p w:rsidR="00F46898" w:rsidRPr="00AD3389" w:rsidRDefault="0092373D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-157996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1FEF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F46898" w:rsidRPr="00AD3389">
              <w:rPr>
                <w:rFonts w:ascii="Calibri" w:hAnsi="Calibri" w:cs="Calibri"/>
                <w:color w:val="000000"/>
                <w:szCs w:val="20"/>
              </w:rPr>
              <w:t>Nachbarn</w:t>
            </w:r>
          </w:p>
        </w:tc>
        <w:tc>
          <w:tcPr>
            <w:tcW w:w="6788" w:type="dxa"/>
            <w:gridSpan w:val="2"/>
            <w:shd w:val="clear" w:color="auto" w:fill="auto"/>
          </w:tcPr>
          <w:p w:rsidR="00F46898" w:rsidRPr="00AD3389" w:rsidRDefault="00AB52C2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Sonstige</w:t>
            </w:r>
          </w:p>
        </w:tc>
      </w:tr>
      <w:tr w:rsidR="006248EE" w:rsidRPr="00AD3389" w:rsidTr="00AD3389">
        <w:trPr>
          <w:trHeight w:val="374"/>
        </w:trPr>
        <w:tc>
          <w:tcPr>
            <w:tcW w:w="10263" w:type="dxa"/>
            <w:gridSpan w:val="3"/>
            <w:shd w:val="clear" w:color="auto" w:fill="auto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4"/>
              </w:rPr>
            </w:pPr>
          </w:p>
          <w:p w:rsidR="00491BA5" w:rsidRPr="00AD3389" w:rsidRDefault="00491BA5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4"/>
              </w:rPr>
            </w:pPr>
          </w:p>
        </w:tc>
      </w:tr>
      <w:tr w:rsidR="00505986" w:rsidRPr="00AD3389" w:rsidTr="00AD3389">
        <w:trPr>
          <w:trHeight w:val="1470"/>
        </w:trPr>
        <w:tc>
          <w:tcPr>
            <w:tcW w:w="10263" w:type="dxa"/>
            <w:gridSpan w:val="3"/>
            <w:shd w:val="clear" w:color="auto" w:fill="auto"/>
          </w:tcPr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Gäste-Musik-Verbindungen                                                                     </w:t>
            </w:r>
            <w:r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>bestehen Musikverbindungen zu Ihren Gästen?</w:t>
            </w:r>
          </w:p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  <w:tr w:rsidR="006248EE" w:rsidRPr="00AD3389" w:rsidTr="00AD3389">
        <w:trPr>
          <w:trHeight w:val="288"/>
        </w:trPr>
        <w:tc>
          <w:tcPr>
            <w:tcW w:w="10263" w:type="dxa"/>
            <w:gridSpan w:val="3"/>
            <w:shd w:val="clear" w:color="auto" w:fill="auto"/>
          </w:tcPr>
          <w:p w:rsidR="006248EE" w:rsidRPr="00AD3389" w:rsidRDefault="006248EE" w:rsidP="00AD3389">
            <w:pPr>
              <w:spacing w:after="0" w:line="240" w:lineRule="auto"/>
              <w:rPr>
                <w:rFonts w:ascii="Calibri" w:hAnsi="Calibri" w:cs="Calibri"/>
                <w:i/>
                <w:color w:val="7F7F7F"/>
                <w:sz w:val="18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Aktionen</w:t>
            </w:r>
            <w:r w:rsidR="00A540C7"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 </w:t>
            </w:r>
            <w:r w:rsidR="00AA2708"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 xml:space="preserve">               </w:t>
            </w:r>
            <w:r w:rsidR="00D642DC"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 xml:space="preserve">                                                       </w:t>
            </w:r>
            <w:r w:rsidR="00505986"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 xml:space="preserve">                                        </w:t>
            </w:r>
            <w:r w:rsidR="00AA2708"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>Sind Vorträge, Spiele oder ähnliches geplant oder gewünscht?</w:t>
            </w:r>
          </w:p>
          <w:p w:rsidR="00491BA5" w:rsidRPr="00AD3389" w:rsidRDefault="00491BA5" w:rsidP="00AD3389">
            <w:pPr>
              <w:spacing w:after="0" w:line="240" w:lineRule="auto"/>
              <w:rPr>
                <w:rFonts w:ascii="Calibri" w:hAnsi="Calibri" w:cs="Calibri"/>
                <w:i/>
                <w:color w:val="7F7F7F"/>
                <w:sz w:val="18"/>
                <w:szCs w:val="24"/>
              </w:rPr>
            </w:pPr>
          </w:p>
          <w:p w:rsidR="00491BA5" w:rsidRPr="00AD3389" w:rsidRDefault="00491BA5" w:rsidP="00AD3389">
            <w:pPr>
              <w:spacing w:after="0" w:line="240" w:lineRule="auto"/>
              <w:rPr>
                <w:rFonts w:ascii="Calibri" w:hAnsi="Calibri" w:cs="Calibri"/>
                <w:i/>
                <w:color w:val="7F7F7F"/>
                <w:sz w:val="18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7F7F7F"/>
                <w:sz w:val="18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7F7F7F"/>
                <w:sz w:val="18"/>
                <w:szCs w:val="24"/>
              </w:rPr>
            </w:pPr>
          </w:p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  <w:tr w:rsidR="00F46898" w:rsidRPr="00AD3389" w:rsidTr="00AD3389">
        <w:trPr>
          <w:trHeight w:val="288"/>
        </w:trPr>
        <w:tc>
          <w:tcPr>
            <w:tcW w:w="10263" w:type="dxa"/>
            <w:gridSpan w:val="3"/>
            <w:shd w:val="clear" w:color="auto" w:fill="auto"/>
          </w:tcPr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FF0000"/>
                <w:sz w:val="20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</w:rPr>
              <w:t>Auswahl und Wünsche für den Abend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 </w:t>
            </w: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tbl>
            <w:tblPr>
              <w:tblW w:w="9776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134"/>
              <w:gridCol w:w="1134"/>
              <w:gridCol w:w="992"/>
            </w:tblGrid>
            <w:tr w:rsidR="006D7A10" w:rsidRPr="00AD3389" w:rsidTr="00AD3389">
              <w:trPr>
                <w:trHeight w:val="427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color w:val="000000"/>
                    </w:rPr>
                    <w:t>Moderation / Animation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6D7A10" w:rsidRPr="00AD3389" w:rsidRDefault="0092373D" w:rsidP="005428D8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83529853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6D7A10" w:rsidRPr="00AD3389" w:rsidRDefault="0092373D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39411997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6D7A10" w:rsidRPr="00AD3389" w:rsidRDefault="0092373D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5139902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A5196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:rsidR="006D7A10" w:rsidRPr="00AD3389" w:rsidRDefault="0092373D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4920955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</w:tr>
          </w:tbl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506"/>
              <w:gridCol w:w="2507"/>
              <w:gridCol w:w="2507"/>
              <w:gridCol w:w="2507"/>
            </w:tblGrid>
            <w:tr w:rsidR="00F46898" w:rsidRPr="00AD3389" w:rsidTr="00AD3389">
              <w:tc>
                <w:tcPr>
                  <w:tcW w:w="10027" w:type="dxa"/>
                  <w:gridSpan w:val="4"/>
                  <w:shd w:val="clear" w:color="auto" w:fill="auto"/>
                </w:tcPr>
                <w:p w:rsidR="008B2889" w:rsidRPr="00AD3389" w:rsidRDefault="00F46898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b/>
                      <w:color w:val="000000"/>
                    </w:rPr>
                    <w:t>Hintergrund Musik</w:t>
                  </w:r>
                </w:p>
              </w:tc>
            </w:tr>
            <w:tr w:rsidR="00AD3389" w:rsidRPr="00AD3389" w:rsidTr="00AD3389">
              <w:tc>
                <w:tcPr>
                  <w:tcW w:w="2506" w:type="dxa"/>
                  <w:shd w:val="clear" w:color="auto" w:fill="auto"/>
                </w:tcPr>
                <w:p w:rsidR="00F46898" w:rsidRPr="00AD3389" w:rsidRDefault="0092373D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77542916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F26CC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</w:t>
                  </w:r>
                  <w:r w:rsidR="00140DC5">
                    <w:rPr>
                      <w:rFonts w:ascii="Calibri" w:hAnsi="Calibri" w:cs="Calibri"/>
                    </w:rPr>
                    <w:t>70 - 80er Jahre Hits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92373D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9122084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Bar Jazz Swing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92373D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001358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Chillout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92373D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98445815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="00F46898" w:rsidRPr="00AD3389">
                    <w:rPr>
                      <w:rFonts w:ascii="Calibri" w:hAnsi="Calibri" w:cs="Calibri"/>
                    </w:rPr>
                    <w:t>Cafe</w:t>
                  </w:r>
                  <w:proofErr w:type="spellEnd"/>
                  <w:r w:rsidR="00F46898" w:rsidRPr="00AD3389">
                    <w:rPr>
                      <w:rFonts w:ascii="Calibri" w:hAnsi="Calibri" w:cs="Calibri"/>
                    </w:rPr>
                    <w:t xml:space="preserve"> Del Mar</w:t>
                  </w:r>
                </w:p>
              </w:tc>
            </w:tr>
            <w:tr w:rsidR="00AD3389" w:rsidRPr="00AD3389" w:rsidTr="00AD3389">
              <w:tc>
                <w:tcPr>
                  <w:tcW w:w="2506" w:type="dxa"/>
                  <w:shd w:val="clear" w:color="auto" w:fill="auto"/>
                </w:tcPr>
                <w:p w:rsidR="00F46898" w:rsidRPr="00AD3389" w:rsidRDefault="0092373D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1102658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A002D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Klassik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92373D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71974109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Kuschelrock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92373D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3091606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140DC5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</w:t>
                  </w:r>
                  <w:r w:rsidR="00140DC5">
                    <w:rPr>
                      <w:rFonts w:ascii="Calibri" w:hAnsi="Calibri" w:cs="Calibri"/>
                    </w:rPr>
                    <w:t>Lounge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F46898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</w:tc>
            </w:tr>
            <w:tr w:rsidR="00F46898" w:rsidRPr="00AD3389" w:rsidTr="00AD3389">
              <w:tc>
                <w:tcPr>
                  <w:tcW w:w="2506" w:type="dxa"/>
                  <w:shd w:val="clear" w:color="auto" w:fill="auto"/>
                </w:tcPr>
                <w:p w:rsidR="008B2889" w:rsidRPr="00AD3389" w:rsidRDefault="008B2889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eastAsia="MS Gothic" w:hAnsi="Calibri" w:cs="Calibri"/>
                    </w:rPr>
                  </w:pPr>
                </w:p>
                <w:p w:rsidR="00F46898" w:rsidRPr="00AD3389" w:rsidRDefault="00F46898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eastAsia="MS Gothic" w:hAnsi="Calibri" w:cs="Calibri"/>
                    </w:rPr>
                  </w:pPr>
                  <w:r w:rsidRPr="00AD3389">
                    <w:rPr>
                      <w:rFonts w:ascii="Calibri" w:eastAsia="MS Gothic" w:hAnsi="Calibri" w:cs="Calibri"/>
                    </w:rPr>
                    <w:t>Sonstiges:</w:t>
                  </w:r>
                </w:p>
              </w:tc>
              <w:tc>
                <w:tcPr>
                  <w:tcW w:w="7521" w:type="dxa"/>
                  <w:gridSpan w:val="3"/>
                  <w:shd w:val="clear" w:color="auto" w:fill="auto"/>
                </w:tcPr>
                <w:p w:rsidR="00F46898" w:rsidRPr="00AD3389" w:rsidRDefault="00F46898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  <w:p w:rsidR="00EA5C24" w:rsidRPr="00AD3389" w:rsidRDefault="00EA5C2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  <w:p w:rsidR="00EA5C24" w:rsidRPr="00AD3389" w:rsidRDefault="00EA5C2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</w:tc>
            </w:tr>
          </w:tbl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653D05" w:rsidRPr="00AD3389" w:rsidRDefault="00653D05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FF0000"/>
                <w:sz w:val="20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FF0000"/>
                <w:sz w:val="20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FF0000"/>
                <w:sz w:val="20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  <w:tr w:rsidR="00F46898" w:rsidRPr="00AD3389" w:rsidTr="00AD3389">
        <w:trPr>
          <w:trHeight w:val="288"/>
        </w:trPr>
        <w:tc>
          <w:tcPr>
            <w:tcW w:w="10263" w:type="dxa"/>
            <w:gridSpan w:val="3"/>
            <w:shd w:val="clear" w:color="auto" w:fill="auto"/>
          </w:tcPr>
          <w:p w:rsidR="00F46898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lastRenderedPageBreak/>
              <w:t xml:space="preserve">Musik Auswahl </w:t>
            </w:r>
          </w:p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Standardtänze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92373D" w:rsidP="005428D8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4450393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92373D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78741591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92373D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5806390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92373D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9536146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sz w:val="20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</w:t>
                  </w:r>
                  <w:r w:rsidR="00986B43">
                    <w:rPr>
                      <w:rFonts w:ascii="Calibri" w:hAnsi="Calibri" w:cs="Calibri"/>
                      <w:sz w:val="18"/>
                    </w:rPr>
                    <w:t>Disco Fox</w:t>
                  </w:r>
                  <w:r>
                    <w:rPr>
                      <w:rFonts w:ascii="Calibri" w:hAnsi="Calibri" w:cs="Calibri"/>
                      <w:sz w:val="18"/>
                    </w:rPr>
                    <w:t xml:space="preserve">, </w:t>
                  </w:r>
                  <w:r w:rsidRPr="00AD3389">
                    <w:rPr>
                      <w:rFonts w:ascii="Calibri" w:hAnsi="Calibri" w:cs="Calibri"/>
                      <w:sz w:val="18"/>
                    </w:rPr>
                    <w:t>Walzer, Tango, Foxtrott, Salsa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 xml:space="preserve">Klassische </w:t>
                  </w:r>
                  <w:r w:rsidRPr="00AD3389">
                    <w:rPr>
                      <w:rFonts w:ascii="Calibri" w:hAnsi="Calibri" w:cs="Calibri"/>
                      <w:b/>
                      <w:bCs/>
                    </w:rPr>
                    <w:t>deutsche Schlager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92373D" w:rsidP="005428D8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6091973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92373D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4621914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92373D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65255955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92373D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35038841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sz w:val="18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Udo Jürgens, Marianne Rosenberg, Jürgen Drews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 xml:space="preserve">Moderne </w:t>
                  </w:r>
                  <w:r w:rsidRPr="00AD3389">
                    <w:rPr>
                      <w:rFonts w:ascii="Calibri" w:hAnsi="Calibri" w:cs="Calibri"/>
                      <w:b/>
                      <w:bCs/>
                    </w:rPr>
                    <w:t>deutsche Schlager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92373D" w:rsidP="005428D8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27605112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92373D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0963864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92373D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2476077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92373D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55801762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sz w:val="18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</w:t>
                  </w:r>
                  <w:r>
                    <w:rPr>
                      <w:rFonts w:ascii="Calibri" w:hAnsi="Calibri" w:cs="Calibri"/>
                      <w:sz w:val="18"/>
                    </w:rPr>
                    <w:t>Helene Fischer, Anna Maria-Zimmermann, Die Amigos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Classics der 70er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92373D" w:rsidP="005428D8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385209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92373D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42047767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92373D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8236982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92373D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64204010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Led Zeppelin, Beatles, Rolling Stones, Santana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Die Hits der 80er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92373D" w:rsidP="005428D8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487425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92373D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65067055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92373D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5641730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92373D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06259542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AHA, Tina Turner, Abba, Michael Jackson, Prince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Dance Classics der 70er und 80er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92373D" w:rsidP="005428D8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96368741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92373D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3564790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92373D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27690944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92373D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19341981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Gloria Gaynor, Kool &amp;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the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Gang,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Alphaville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Die Hits der 90er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92373D" w:rsidP="005428D8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83297405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92373D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865779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92373D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805388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92373D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67888413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Culture Beat,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Dr.Alban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, Madonna,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Haddaway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5428D8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Pr="00AD3389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</w:tbl>
    <w:p w:rsidR="00AD3389" w:rsidRPr="00AD3389" w:rsidRDefault="00AD3389" w:rsidP="00AD3389">
      <w:pPr>
        <w:spacing w:after="0"/>
        <w:rPr>
          <w:vanish/>
        </w:rPr>
      </w:pPr>
    </w:p>
    <w:tbl>
      <w:tblPr>
        <w:tblW w:w="0" w:type="auto"/>
        <w:tblInd w:w="482" w:type="dxa"/>
        <w:tblLook w:val="04A0" w:firstRow="1" w:lastRow="0" w:firstColumn="1" w:lastColumn="0" w:noHBand="0" w:noVBand="1"/>
      </w:tblPr>
      <w:tblGrid>
        <w:gridCol w:w="3181"/>
        <w:gridCol w:w="2066"/>
        <w:gridCol w:w="1721"/>
        <w:gridCol w:w="3322"/>
      </w:tblGrid>
      <w:tr w:rsidR="00E8412F" w:rsidRPr="00AD3389" w:rsidTr="00AD3389">
        <w:trPr>
          <w:trHeight w:val="274"/>
        </w:trPr>
        <w:tc>
          <w:tcPr>
            <w:tcW w:w="10258" w:type="dxa"/>
            <w:gridSpan w:val="4"/>
            <w:shd w:val="clear" w:color="auto" w:fill="auto"/>
          </w:tcPr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tbl>
            <w:tblPr>
              <w:tblW w:w="10043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134"/>
              <w:gridCol w:w="1134"/>
              <w:gridCol w:w="1259"/>
            </w:tblGrid>
            <w:tr w:rsidR="00AD3389" w:rsidRPr="00AD3389" w:rsidTr="004E5D5B">
              <w:tc>
                <w:tcPr>
                  <w:tcW w:w="5240" w:type="dxa"/>
                  <w:shd w:val="clear" w:color="auto" w:fill="auto"/>
                </w:tcPr>
                <w:p w:rsidR="00291CD9" w:rsidRPr="00AD3389" w:rsidRDefault="00291CD9" w:rsidP="00AD3389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</w:rPr>
                    <w:t>Aktuelle Charts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291CD9" w:rsidRPr="00AD3389" w:rsidRDefault="0092373D" w:rsidP="004E5D5B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38861122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291CD9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291CD9" w:rsidRPr="00AD3389" w:rsidRDefault="0092373D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7132629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291CD9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291CD9" w:rsidRPr="00AD3389" w:rsidRDefault="004E5D5B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  </w:t>
                  </w:r>
                  <w:sdt>
                    <w:sdtPr>
                      <w:rPr>
                        <w:rFonts w:ascii="Calibri" w:hAnsi="Calibri" w:cs="Calibri"/>
                      </w:rPr>
                      <w:id w:val="44512840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291CD9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59" w:type="dxa"/>
                  <w:vMerge w:val="restart"/>
                  <w:shd w:val="clear" w:color="auto" w:fill="auto"/>
                  <w:vAlign w:val="center"/>
                </w:tcPr>
                <w:p w:rsidR="00291CD9" w:rsidRPr="00AD3389" w:rsidRDefault="004E5D5B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     </w:t>
                  </w:r>
                  <w:sdt>
                    <w:sdtPr>
                      <w:rPr>
                        <w:rFonts w:ascii="Calibri" w:hAnsi="Calibri" w:cs="Calibri"/>
                      </w:rPr>
                      <w:id w:val="-95055530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291CD9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</w:tr>
            <w:tr w:rsidR="00AD3389" w:rsidRPr="00AD3389" w:rsidTr="004E5D5B">
              <w:tc>
                <w:tcPr>
                  <w:tcW w:w="5240" w:type="dxa"/>
                  <w:shd w:val="clear" w:color="auto" w:fill="auto"/>
                </w:tcPr>
                <w:p w:rsidR="00291CD9" w:rsidRPr="00AD3389" w:rsidRDefault="00291CD9" w:rsidP="00AD3389">
                  <w:pPr>
                    <w:spacing w:after="0" w:line="240" w:lineRule="auto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AD3389">
                    <w:rPr>
                      <w:rFonts w:ascii="Calibri" w:hAnsi="Calibri" w:cs="Calibri"/>
                      <w:sz w:val="18"/>
                      <w:szCs w:val="18"/>
                    </w:rPr>
                    <w:t>Hits, die aktuell im Radio laufen</w:t>
                  </w: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59" w:type="dxa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Deutschrock / Neue Deutsche Welle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92373D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2855729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92373D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03649620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92373D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9212108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92373D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91944574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Ärzte, Nena, Toten Hosen, Grönemeyer, Westernhagen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Rock - Klassiker / Classic Rock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92373D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9801384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92373D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1565353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92373D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294045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92373D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36952752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ACDC, Bon Jovi, Kiss, Queen,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Guns&amp;Roses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>, Deep Purple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B9733A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proofErr w:type="spellStart"/>
                  <w:r w:rsidRPr="00AD3389">
                    <w:rPr>
                      <w:rFonts w:ascii="Calibri" w:hAnsi="Calibri" w:cs="Calibri"/>
                      <w:b/>
                      <w:bCs/>
                    </w:rPr>
                    <w:t>Rock’n</w:t>
                  </w:r>
                  <w:proofErr w:type="spellEnd"/>
                  <w:r w:rsidRPr="00AD3389">
                    <w:rPr>
                      <w:rFonts w:ascii="Calibri" w:hAnsi="Calibri" w:cs="Calibri"/>
                      <w:b/>
                      <w:bCs/>
                    </w:rPr>
                    <w:t xml:space="preserve"> Roll &amp; Twist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92373D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9615821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92373D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1347013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92373D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78469392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92373D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74946161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B9733A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Bill Haley, Elvis Presley,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Fats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Domino, Rocky Sharpe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AD5894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proofErr w:type="spellStart"/>
                  <w:r w:rsidRPr="00AD3389">
                    <w:rPr>
                      <w:rFonts w:ascii="Calibri" w:hAnsi="Calibri" w:cs="Calibri"/>
                      <w:b/>
                      <w:bCs/>
                    </w:rPr>
                    <w:t>Clubhits</w:t>
                  </w:r>
                  <w:proofErr w:type="spellEnd"/>
                  <w:r w:rsidRPr="00AD3389">
                    <w:rPr>
                      <w:rFonts w:ascii="Calibri" w:hAnsi="Calibri" w:cs="Calibri"/>
                      <w:b/>
                      <w:bCs/>
                    </w:rPr>
                    <w:t xml:space="preserve"> / House / Elektronische Musik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92373D" w:rsidP="004E5D5B">
                  <w:pPr>
                    <w:tabs>
                      <w:tab w:val="left" w:pos="839"/>
                    </w:tabs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26434715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92373D" w:rsidP="004E5D5B">
                  <w:pPr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60778050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92373D" w:rsidP="004E5D5B">
                  <w:pPr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68956157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92373D" w:rsidP="004E5D5B">
                  <w:pPr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29256663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David Guetta, Faithless, Disco Boys, Michael Gray,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Modjo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1E139B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proofErr w:type="spellStart"/>
                  <w:r w:rsidRPr="00AD3389">
                    <w:rPr>
                      <w:rFonts w:ascii="Calibri" w:hAnsi="Calibri" w:cs="Calibri"/>
                      <w:b/>
                      <w:bCs/>
                    </w:rPr>
                    <w:t>Blackmusic</w:t>
                  </w:r>
                  <w:proofErr w:type="spellEnd"/>
                  <w:r w:rsidRPr="00AD3389">
                    <w:rPr>
                      <w:rFonts w:ascii="Calibri" w:hAnsi="Calibri" w:cs="Calibri"/>
                      <w:b/>
                      <w:bCs/>
                    </w:rPr>
                    <w:t xml:space="preserve"> / RNB / Rap / Hip Hop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92373D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98867881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92373D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3914231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92373D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747235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92373D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3458277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Rihanna,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Taio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Cruz, Outcast, Black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Eyed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Peas, Sean Paul</w:t>
                  </w: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684563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Soul - Klassiker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92373D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4481301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92373D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6916068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92373D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02975958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92373D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34783824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Blues Brothers, Aretha Franklin, Ray Charles</w:t>
                  </w: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FD029D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 xml:space="preserve">Reggae / Salsa / </w:t>
                  </w:r>
                  <w:proofErr w:type="spellStart"/>
                  <w:r w:rsidRPr="00AD3389">
                    <w:rPr>
                      <w:rFonts w:ascii="Calibri" w:hAnsi="Calibri" w:cs="Calibri"/>
                      <w:b/>
                      <w:bCs/>
                    </w:rPr>
                    <w:t>Latin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92373D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68690444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92373D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40266335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92373D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41860971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92373D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0100061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Bob Marley, Gipsy Kings, Santa Esmeralda, Gloria Estefan</w:t>
                  </w: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1B78DB" w:rsidRDefault="00857CD4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</w:t>
            </w:r>
            <w:r w:rsidR="00291CD9" w:rsidRPr="00AD3389">
              <w:rPr>
                <w:rFonts w:ascii="Calibri" w:hAnsi="Calibri" w:cs="Calibri"/>
                <w:b/>
              </w:rPr>
              <w:t>onstige Musikwünsche/Anmerkungen</w:t>
            </w:r>
            <w:r w:rsidR="00453FAE" w:rsidRPr="00AD3389">
              <w:rPr>
                <w:rFonts w:ascii="Calibri" w:hAnsi="Calibri" w:cs="Calibri"/>
                <w:b/>
              </w:rPr>
              <w:t>:</w:t>
            </w: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tbl>
            <w:tblPr>
              <w:tblW w:w="9759" w:type="dxa"/>
              <w:tblLook w:val="04A0" w:firstRow="1" w:lastRow="0" w:firstColumn="1" w:lastColumn="0" w:noHBand="0" w:noVBand="1"/>
            </w:tblPr>
            <w:tblGrid>
              <w:gridCol w:w="262"/>
              <w:gridCol w:w="4106"/>
              <w:gridCol w:w="1984"/>
              <w:gridCol w:w="2268"/>
              <w:gridCol w:w="1139"/>
            </w:tblGrid>
            <w:tr w:rsidR="009663F4" w:rsidRPr="00AD3389" w:rsidTr="006A4780">
              <w:trPr>
                <w:trHeight w:val="307"/>
              </w:trPr>
              <w:tc>
                <w:tcPr>
                  <w:tcW w:w="8620" w:type="dxa"/>
                  <w:gridSpan w:val="4"/>
                  <w:shd w:val="clear" w:color="auto" w:fill="auto"/>
                </w:tcPr>
                <w:p w:rsidR="009663F4" w:rsidRPr="00AD3389" w:rsidRDefault="009663F4" w:rsidP="009663F4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b/>
                    </w:rPr>
                    <w:t>Inklusiv-Leistungen</w:t>
                  </w:r>
                </w:p>
              </w:tc>
              <w:tc>
                <w:tcPr>
                  <w:tcW w:w="1139" w:type="dxa"/>
                </w:tcPr>
                <w:p w:rsidR="009663F4" w:rsidRPr="00AD3389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</w:tc>
            </w:tr>
            <w:tr w:rsidR="009663F4" w:rsidRPr="00AD3389" w:rsidTr="006A4780">
              <w:trPr>
                <w:trHeight w:val="266"/>
              </w:trPr>
              <w:tc>
                <w:tcPr>
                  <w:tcW w:w="262" w:type="dxa"/>
                  <w:vMerge w:val="restart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Musikspieldauer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8372F4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Open End (max. bis 0</w:t>
                  </w:r>
                  <w:r w:rsidR="008372F4">
                    <w:rPr>
                      <w:rFonts w:ascii="Calibri" w:hAnsi="Calibri" w:cs="Calibri"/>
                      <w:color w:val="000000"/>
                    </w:rPr>
                    <w:t>5</w:t>
                  </w:r>
                  <w:r w:rsidRPr="00AD3389">
                    <w:rPr>
                      <w:rFonts w:ascii="Calibri" w:hAnsi="Calibri" w:cs="Calibri"/>
                      <w:color w:val="000000"/>
                    </w:rPr>
                    <w:t>:</w:t>
                  </w:r>
                  <w:r w:rsidR="008372F4">
                    <w:rPr>
                      <w:rFonts w:ascii="Calibri" w:hAnsi="Calibri" w:cs="Calibri"/>
                      <w:color w:val="000000"/>
                    </w:rPr>
                    <w:t>0</w:t>
                  </w:r>
                  <w:r w:rsidRPr="00AD3389">
                    <w:rPr>
                      <w:rFonts w:ascii="Calibri" w:hAnsi="Calibri" w:cs="Calibri"/>
                      <w:color w:val="000000"/>
                    </w:rPr>
                    <w:t>0 Uhr)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92373D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27239525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DJ-Technik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vMerge w:val="restart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1x</w:t>
                  </w:r>
                </w:p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4x</w:t>
                  </w:r>
                </w:p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2x</w:t>
                  </w:r>
                </w:p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1x</w:t>
                  </w:r>
                </w:p>
              </w:tc>
              <w:tc>
                <w:tcPr>
                  <w:tcW w:w="1984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PA</w:t>
                  </w:r>
                </w:p>
              </w:tc>
              <w:tc>
                <w:tcPr>
                  <w:tcW w:w="2268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1 Bass 2 Top-Teile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92373D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540747496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984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Moving-Heads</w:t>
                  </w:r>
                </w:p>
              </w:tc>
              <w:tc>
                <w:tcPr>
                  <w:tcW w:w="2268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Stairville-MH-X25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92373D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834525177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91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984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Quad Par</w:t>
                  </w:r>
                </w:p>
              </w:tc>
              <w:tc>
                <w:tcPr>
                  <w:tcW w:w="2268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Lightmaxx-CLS-3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92373D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54279417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984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DJ Stand</w:t>
                  </w:r>
                </w:p>
              </w:tc>
              <w:tc>
                <w:tcPr>
                  <w:tcW w:w="2268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DMS-4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92373D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3555849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Größe der DJ-Technik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8C4000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 xml:space="preserve">Mittel - bis ca. </w:t>
                  </w:r>
                  <w:r w:rsidR="008C4000">
                    <w:rPr>
                      <w:rFonts w:ascii="Calibri" w:hAnsi="Calibri" w:cs="Calibri"/>
                    </w:rPr>
                    <w:t>150</w:t>
                  </w:r>
                  <w:r w:rsidRPr="00AD3389">
                    <w:rPr>
                      <w:rFonts w:ascii="Calibri" w:hAnsi="Calibri" w:cs="Calibri"/>
                    </w:rPr>
                    <w:t xml:space="preserve"> Gäste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92373D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856186832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8358" w:type="dxa"/>
                  <w:gridSpan w:val="3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Hintergrundmusik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92373D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462774244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91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8358" w:type="dxa"/>
                  <w:gridSpan w:val="3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Persönliches Vorgespräch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92373D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69110955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8358" w:type="dxa"/>
                  <w:gridSpan w:val="3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Zweites Mikrofon für Gäste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92373D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15982316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84"/>
              </w:trPr>
              <w:tc>
                <w:tcPr>
                  <w:tcW w:w="8620" w:type="dxa"/>
                  <w:gridSpan w:val="4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</w:p>
              </w:tc>
            </w:tr>
            <w:tr w:rsidR="009663F4" w:rsidRPr="00AD3389" w:rsidTr="006A4780">
              <w:trPr>
                <w:trHeight w:val="356"/>
              </w:trPr>
              <w:tc>
                <w:tcPr>
                  <w:tcW w:w="8620" w:type="dxa"/>
                  <w:gridSpan w:val="4"/>
                  <w:shd w:val="clear" w:color="auto" w:fill="auto"/>
                </w:tcPr>
                <w:p w:rsidR="009663F4" w:rsidRPr="00AD3389" w:rsidRDefault="009663F4" w:rsidP="009663F4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b/>
                    </w:rPr>
                    <w:t>E</w:t>
                  </w:r>
                  <w:r w:rsidRPr="00AD3389">
                    <w:rPr>
                      <w:rFonts w:ascii="Calibri" w:hAnsi="Calibri" w:cs="Calibri"/>
                      <w:b/>
                    </w:rPr>
                    <w:t>xtras</w:t>
                  </w:r>
                </w:p>
              </w:tc>
              <w:tc>
                <w:tcPr>
                  <w:tcW w:w="1139" w:type="dxa"/>
                </w:tcPr>
                <w:p w:rsidR="009663F4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</w:tc>
            </w:tr>
            <w:tr w:rsidR="009663F4" w:rsidRPr="00AD3389" w:rsidTr="006A4780">
              <w:trPr>
                <w:trHeight w:val="266"/>
              </w:trPr>
              <w:tc>
                <w:tcPr>
                  <w:tcW w:w="262" w:type="dxa"/>
                  <w:vMerge w:val="restart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</w:rPr>
                    <w:t>Zusätzliche Lichteffekte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Default="0092373D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06576401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91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proofErr w:type="spellStart"/>
                  <w:r w:rsidRPr="00AD3389">
                    <w:rPr>
                      <w:rFonts w:ascii="Calibri" w:hAnsi="Calibri" w:cs="Calibri"/>
                    </w:rPr>
                    <w:t>Beamer</w:t>
                  </w:r>
                  <w:proofErr w:type="spellEnd"/>
                  <w:r w:rsidRPr="00AD3389">
                    <w:rPr>
                      <w:rFonts w:ascii="Calibri" w:hAnsi="Calibri" w:cs="Calibri"/>
                    </w:rPr>
                    <w:t xml:space="preserve"> &amp; Leinwand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Default="0092373D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2548074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  <w:shd w:val="clear" w:color="auto" w:fill="F2F2F2"/>
                    </w:rPr>
                  </w:pPr>
                  <w:r w:rsidRPr="00AD3389">
                    <w:rPr>
                      <w:rFonts w:ascii="Calibri" w:hAnsi="Calibri" w:cs="Calibri"/>
                    </w:rPr>
                    <w:t>Fremdnutzung DJ-Technik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  <w:shd w:val="clear" w:color="auto" w:fill="F2F2F2"/>
                    </w:rPr>
                  </w:pP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Default="0092373D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4430732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</w:rPr>
                    <w:t>4-Punkt-Traversen im Bundle</w:t>
                  </w:r>
                </w:p>
              </w:tc>
              <w:tc>
                <w:tcPr>
                  <w:tcW w:w="4252" w:type="dxa"/>
                  <w:gridSpan w:val="2"/>
                  <w:tcBorders>
                    <w:bottom w:val="single" w:sz="4" w:space="0" w:color="808080" w:themeColor="background1" w:themeShade="80"/>
                  </w:tcBorders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139" w:type="dxa"/>
                  <w:tcBorders>
                    <w:bottom w:val="single" w:sz="4" w:space="0" w:color="808080" w:themeColor="background1" w:themeShade="80"/>
                  </w:tcBorders>
                  <w:shd w:val="clear" w:color="auto" w:fill="FFFFFF"/>
                </w:tcPr>
                <w:p w:rsidR="009663F4" w:rsidRDefault="0092373D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53335282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428D8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</w:p>
              </w:tc>
            </w:tr>
            <w:tr w:rsidR="00A340D5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A340D5" w:rsidRPr="00AD3389" w:rsidRDefault="00A340D5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4106" w:type="dxa"/>
                  <w:tcBorders>
                    <w:right w:val="single" w:sz="4" w:space="0" w:color="808080" w:themeColor="background1" w:themeShade="80"/>
                  </w:tcBorders>
                  <w:shd w:val="clear" w:color="auto" w:fill="FFFFFF"/>
                </w:tcPr>
                <w:p w:rsidR="00A340D5" w:rsidRPr="00AD3389" w:rsidRDefault="00A340D5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Sonstiges</w:t>
                  </w:r>
                </w:p>
              </w:tc>
              <w:tc>
                <w:tcPr>
                  <w:tcW w:w="5391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FFFFFF"/>
                </w:tcPr>
                <w:p w:rsidR="00A340D5" w:rsidRPr="00AD3389" w:rsidRDefault="00A340D5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:rsidR="001B78DB" w:rsidRP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B90D01" w:rsidRDefault="00B90D01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B90D01" w:rsidRDefault="00B90D01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B90D01" w:rsidRDefault="00B90D01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b/>
                <w:color w:val="000000"/>
              </w:rPr>
              <w:t>Aufbau/Musik/DJ Beginn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 w:val="restart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lastRenderedPageBreak/>
              <w:t>00.00.201</w:t>
            </w:r>
            <w:r w:rsidR="003F06CC" w:rsidRPr="00AD3389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</w:t>
            </w:r>
            <w:r w:rsidR="00E8412F" w:rsidRPr="00AD3389">
              <w:rPr>
                <w:rFonts w:ascii="Calibri" w:hAnsi="Calibri" w:cs="Calibri"/>
                <w:color w:val="000000"/>
              </w:rPr>
              <w:t>:00 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Aufbau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siehe Technik</w:t>
            </w:r>
          </w:p>
        </w:tc>
      </w:tr>
      <w:tr w:rsidR="00AD3389" w:rsidRPr="00AD3389" w:rsidTr="00AD3389">
        <w:trPr>
          <w:trHeight w:val="288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Check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Sound und Light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 w:val="restart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00.00.201</w:t>
            </w:r>
            <w:r w:rsidR="003F06CC" w:rsidRPr="00AD3389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Standby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50483D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Vorbereitungen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 xml:space="preserve"> 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Empfang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Welcome Music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Essen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Dinner Music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Opener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C6970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Opener-Music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6248E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 xml:space="preserve">00:00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Tanz-/Show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Nach Absprache</w:t>
            </w:r>
          </w:p>
        </w:tc>
      </w:tr>
    </w:tbl>
    <w:p w:rsidR="00E8412F" w:rsidRPr="00AD3389" w:rsidRDefault="00E8412F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624902" w:rsidRDefault="00624902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1B78DB" w:rsidRDefault="001B78DB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B90D01" w:rsidRDefault="00B90D01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B90D01" w:rsidRDefault="00B90D01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B90D01" w:rsidRDefault="00B90D01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B90D01" w:rsidRPr="00AD3389" w:rsidRDefault="00B90D01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624902" w:rsidRPr="00AD3389" w:rsidRDefault="00624902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tbl>
      <w:tblPr>
        <w:tblW w:w="0" w:type="auto"/>
        <w:tblInd w:w="482" w:type="dxa"/>
        <w:tblLook w:val="04A0" w:firstRow="1" w:lastRow="0" w:firstColumn="1" w:lastColumn="0" w:noHBand="0" w:noVBand="1"/>
      </w:tblPr>
      <w:tblGrid>
        <w:gridCol w:w="2551"/>
        <w:gridCol w:w="4111"/>
        <w:gridCol w:w="3596"/>
      </w:tblGrid>
      <w:tr w:rsidR="00E8412F" w:rsidRPr="00AD3389" w:rsidTr="00AD3389">
        <w:tc>
          <w:tcPr>
            <w:tcW w:w="10258" w:type="dxa"/>
            <w:gridSpan w:val="3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b/>
                <w:color w:val="000000"/>
              </w:rPr>
              <w:t>Termine im Vorfeld der Veranstaltung</w:t>
            </w:r>
          </w:p>
        </w:tc>
      </w:tr>
      <w:tr w:rsidR="00E8412F" w:rsidRPr="00AD3389" w:rsidTr="00AD3389">
        <w:tc>
          <w:tcPr>
            <w:tcW w:w="2551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00.00.201</w:t>
            </w:r>
            <w:r w:rsidR="003F06CC" w:rsidRPr="00AD3389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4111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00:00 Uhr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Telefonisches Gespräch</w:t>
            </w:r>
          </w:p>
        </w:tc>
      </w:tr>
      <w:tr w:rsidR="00E8412F" w:rsidRPr="00AD3389" w:rsidTr="00AD3389">
        <w:tc>
          <w:tcPr>
            <w:tcW w:w="2551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00.00.201</w:t>
            </w:r>
            <w:r w:rsidR="003F06CC" w:rsidRPr="00AD3389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4111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00:00 Uhr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Persönliches Gespräch</w:t>
            </w:r>
          </w:p>
        </w:tc>
      </w:tr>
    </w:tbl>
    <w:p w:rsidR="00E8412F" w:rsidRPr="00AD3389" w:rsidRDefault="00E8412F" w:rsidP="001B78DB">
      <w:pPr>
        <w:spacing w:after="0" w:line="240" w:lineRule="auto"/>
        <w:rPr>
          <w:rFonts w:ascii="Calibri" w:hAnsi="Calibri" w:cs="Calibri"/>
          <w:i/>
          <w:color w:val="FF0000"/>
        </w:rPr>
      </w:pPr>
    </w:p>
    <w:sectPr w:rsidR="00E8412F" w:rsidRPr="00AD3389" w:rsidSect="008F7DCA">
      <w:headerReference w:type="default" r:id="rId10"/>
      <w:footerReference w:type="default" r:id="rId11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373D" w:rsidRDefault="0092373D" w:rsidP="00913220">
      <w:pPr>
        <w:spacing w:after="0" w:line="240" w:lineRule="auto"/>
      </w:pPr>
      <w:r>
        <w:separator/>
      </w:r>
    </w:p>
  </w:endnote>
  <w:endnote w:type="continuationSeparator" w:id="0">
    <w:p w:rsidR="0092373D" w:rsidRDefault="0092373D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220" w:rsidRPr="00AE2640" w:rsidRDefault="00A23BE4" w:rsidP="00AE2640">
    <w:pPr>
      <w:pStyle w:val="Fuzeile"/>
    </w:pPr>
    <w:r>
      <w:rPr>
        <w:noProof/>
        <w:lang w:eastAsia="de-DE"/>
      </w:rPr>
      <w:drawing>
        <wp:anchor distT="18288" distB="19558" distL="126492" distR="127127" simplePos="0" relativeHeight="251657216" behindDoc="0" locked="1" layoutInCell="1" allowOverlap="1">
          <wp:simplePos x="0" y="0"/>
          <wp:positionH relativeFrom="column">
            <wp:posOffset>214757</wp:posOffset>
          </wp:positionH>
          <wp:positionV relativeFrom="paragraph">
            <wp:posOffset>-132842</wp:posOffset>
          </wp:positionV>
          <wp:extent cx="6582791" cy="385826"/>
          <wp:effectExtent l="38100" t="57150" r="27940" b="33655"/>
          <wp:wrapNone/>
          <wp:docPr id="3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2410" cy="385445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373D" w:rsidRDefault="0092373D" w:rsidP="00913220">
      <w:pPr>
        <w:spacing w:after="0" w:line="240" w:lineRule="auto"/>
      </w:pPr>
      <w:r>
        <w:separator/>
      </w:r>
    </w:p>
  </w:footnote>
  <w:footnote w:type="continuationSeparator" w:id="0">
    <w:p w:rsidR="0092373D" w:rsidRDefault="0092373D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220" w:rsidRPr="00AE2640" w:rsidRDefault="00A23BE4" w:rsidP="00AE2640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6742430</wp:posOffset>
              </wp:positionH>
              <wp:positionV relativeFrom="paragraph">
                <wp:posOffset>114935</wp:posOffset>
              </wp:positionV>
              <wp:extent cx="635" cy="9496425"/>
              <wp:effectExtent l="6350" t="11430" r="12065" b="762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49642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1A174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530.9pt;margin-top:9.05pt;width:.05pt;height:747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" strokecolor="#bfbfbf" strokeweight=".5pt"/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233680</wp:posOffset>
              </wp:positionH>
              <wp:positionV relativeFrom="paragraph">
                <wp:posOffset>197485</wp:posOffset>
              </wp:positionV>
              <wp:extent cx="0" cy="9387205"/>
              <wp:effectExtent l="12700" t="8255" r="6350" b="571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38720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28CF4" id="AutoShape 5" o:spid="_x0000_s1026" type="#_x0000_t32" style="position:absolute;margin-left:18.4pt;margin-top:15.55pt;width:0;height:739.1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" strokecolor="#bfbfbf" strokeweight=".5pt"/>
          </w:pict>
        </mc:Fallback>
      </mc:AlternateContent>
    </w:r>
    <w:r>
      <w:rPr>
        <w:noProof/>
        <w:lang w:eastAsia="de-DE"/>
      </w:rPr>
      <w:drawing>
        <wp:anchor distT="18288" distB="16764" distL="126492" distR="131445" simplePos="0" relativeHeight="251656192" behindDoc="0" locked="1" layoutInCell="1" allowOverlap="1">
          <wp:simplePos x="0" y="0"/>
          <wp:positionH relativeFrom="column">
            <wp:posOffset>240157</wp:posOffset>
          </wp:positionH>
          <wp:positionV relativeFrom="paragraph">
            <wp:posOffset>-17907</wp:posOffset>
          </wp:positionV>
          <wp:extent cx="6505448" cy="394970"/>
          <wp:effectExtent l="38100" t="57150" r="29210" b="24130"/>
          <wp:wrapNone/>
          <wp:docPr id="4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4940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0B116AE"/>
    <w:multiLevelType w:val="hybridMultilevel"/>
    <w:tmpl w:val="A6FE0FFE"/>
    <w:lvl w:ilvl="0" w:tplc="0407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3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70BCC"/>
    <w:multiLevelType w:val="hybridMultilevel"/>
    <w:tmpl w:val="8146F9EC"/>
    <w:lvl w:ilvl="0" w:tplc="0407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7" w15:restartNumberingAfterBreak="0">
    <w:nsid w:val="3D7F6252"/>
    <w:multiLevelType w:val="hybridMultilevel"/>
    <w:tmpl w:val="74D4843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2" w15:restartNumberingAfterBreak="0">
    <w:nsid w:val="6F9E44D8"/>
    <w:multiLevelType w:val="hybridMultilevel"/>
    <w:tmpl w:val="8BA0EA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1"/>
  </w:num>
  <w:num w:numId="4">
    <w:abstractNumId w:val="1"/>
  </w:num>
  <w:num w:numId="5">
    <w:abstractNumId w:val="15"/>
  </w:num>
  <w:num w:numId="6">
    <w:abstractNumId w:val="8"/>
  </w:num>
  <w:num w:numId="7">
    <w:abstractNumId w:val="0"/>
  </w:num>
  <w:num w:numId="8">
    <w:abstractNumId w:val="4"/>
  </w:num>
  <w:num w:numId="9">
    <w:abstractNumId w:val="10"/>
  </w:num>
  <w:num w:numId="10">
    <w:abstractNumId w:val="9"/>
  </w:num>
  <w:num w:numId="11">
    <w:abstractNumId w:val="3"/>
  </w:num>
  <w:num w:numId="12">
    <w:abstractNumId w:val="13"/>
  </w:num>
  <w:num w:numId="13">
    <w:abstractNumId w:val="12"/>
  </w:num>
  <w:num w:numId="14">
    <w:abstractNumId w:val="6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A10"/>
    <w:rsid w:val="0000276B"/>
    <w:rsid w:val="00004CAD"/>
    <w:rsid w:val="000072D6"/>
    <w:rsid w:val="00010C6D"/>
    <w:rsid w:val="00012B74"/>
    <w:rsid w:val="00016274"/>
    <w:rsid w:val="00016DDE"/>
    <w:rsid w:val="00021FEF"/>
    <w:rsid w:val="00022ADA"/>
    <w:rsid w:val="0003302E"/>
    <w:rsid w:val="000340F9"/>
    <w:rsid w:val="00034CD7"/>
    <w:rsid w:val="00035DAD"/>
    <w:rsid w:val="00035DC5"/>
    <w:rsid w:val="00037250"/>
    <w:rsid w:val="00040063"/>
    <w:rsid w:val="000428B3"/>
    <w:rsid w:val="00045638"/>
    <w:rsid w:val="00045AB6"/>
    <w:rsid w:val="00051152"/>
    <w:rsid w:val="00051332"/>
    <w:rsid w:val="000521DF"/>
    <w:rsid w:val="000547B5"/>
    <w:rsid w:val="00054943"/>
    <w:rsid w:val="0005668F"/>
    <w:rsid w:val="00060082"/>
    <w:rsid w:val="0006055F"/>
    <w:rsid w:val="00061A4C"/>
    <w:rsid w:val="00066E45"/>
    <w:rsid w:val="00067A31"/>
    <w:rsid w:val="00067CFB"/>
    <w:rsid w:val="00067F54"/>
    <w:rsid w:val="00073E76"/>
    <w:rsid w:val="00081AC5"/>
    <w:rsid w:val="00081E13"/>
    <w:rsid w:val="0008276B"/>
    <w:rsid w:val="0008340F"/>
    <w:rsid w:val="00083CD1"/>
    <w:rsid w:val="0008487A"/>
    <w:rsid w:val="00085348"/>
    <w:rsid w:val="00087014"/>
    <w:rsid w:val="00093480"/>
    <w:rsid w:val="00093646"/>
    <w:rsid w:val="00094A29"/>
    <w:rsid w:val="000A0072"/>
    <w:rsid w:val="000A5707"/>
    <w:rsid w:val="000A58D7"/>
    <w:rsid w:val="000A5CAF"/>
    <w:rsid w:val="000B4108"/>
    <w:rsid w:val="000B5CAC"/>
    <w:rsid w:val="000B5E30"/>
    <w:rsid w:val="000B7D88"/>
    <w:rsid w:val="000C030A"/>
    <w:rsid w:val="000C25BB"/>
    <w:rsid w:val="000C34C9"/>
    <w:rsid w:val="000C6C23"/>
    <w:rsid w:val="000C6D69"/>
    <w:rsid w:val="000C7123"/>
    <w:rsid w:val="000C712F"/>
    <w:rsid w:val="000D0518"/>
    <w:rsid w:val="000D13CA"/>
    <w:rsid w:val="000D1C36"/>
    <w:rsid w:val="000D1C63"/>
    <w:rsid w:val="000D463F"/>
    <w:rsid w:val="000D5683"/>
    <w:rsid w:val="000D6A7E"/>
    <w:rsid w:val="000D6BC5"/>
    <w:rsid w:val="000E1330"/>
    <w:rsid w:val="000E19CA"/>
    <w:rsid w:val="000E1E8E"/>
    <w:rsid w:val="000E4863"/>
    <w:rsid w:val="000E68AD"/>
    <w:rsid w:val="000E6A08"/>
    <w:rsid w:val="000F6A03"/>
    <w:rsid w:val="00100E8D"/>
    <w:rsid w:val="00102D9B"/>
    <w:rsid w:val="00103DB9"/>
    <w:rsid w:val="00114A2E"/>
    <w:rsid w:val="00116FEF"/>
    <w:rsid w:val="00120F1E"/>
    <w:rsid w:val="001216C3"/>
    <w:rsid w:val="0012263C"/>
    <w:rsid w:val="001264F4"/>
    <w:rsid w:val="001271B1"/>
    <w:rsid w:val="001318C1"/>
    <w:rsid w:val="00132685"/>
    <w:rsid w:val="001344CF"/>
    <w:rsid w:val="00134915"/>
    <w:rsid w:val="001362D3"/>
    <w:rsid w:val="00137A45"/>
    <w:rsid w:val="00140DC5"/>
    <w:rsid w:val="00142057"/>
    <w:rsid w:val="00143F32"/>
    <w:rsid w:val="001511B1"/>
    <w:rsid w:val="00151E98"/>
    <w:rsid w:val="00154C98"/>
    <w:rsid w:val="00155523"/>
    <w:rsid w:val="00160EAB"/>
    <w:rsid w:val="0016123A"/>
    <w:rsid w:val="00162075"/>
    <w:rsid w:val="0016605B"/>
    <w:rsid w:val="00166548"/>
    <w:rsid w:val="00166AE1"/>
    <w:rsid w:val="001670DF"/>
    <w:rsid w:val="0016730E"/>
    <w:rsid w:val="001673AA"/>
    <w:rsid w:val="0016786B"/>
    <w:rsid w:val="00172081"/>
    <w:rsid w:val="00176862"/>
    <w:rsid w:val="00177057"/>
    <w:rsid w:val="00181887"/>
    <w:rsid w:val="00187BA7"/>
    <w:rsid w:val="00190219"/>
    <w:rsid w:val="00193283"/>
    <w:rsid w:val="00193DBD"/>
    <w:rsid w:val="001A12EE"/>
    <w:rsid w:val="001A20E9"/>
    <w:rsid w:val="001A5CCB"/>
    <w:rsid w:val="001A624B"/>
    <w:rsid w:val="001A62A5"/>
    <w:rsid w:val="001B561E"/>
    <w:rsid w:val="001B6313"/>
    <w:rsid w:val="001B78DB"/>
    <w:rsid w:val="001C2BFF"/>
    <w:rsid w:val="001C3E9C"/>
    <w:rsid w:val="001C4286"/>
    <w:rsid w:val="001C561E"/>
    <w:rsid w:val="001D4647"/>
    <w:rsid w:val="001D5ABC"/>
    <w:rsid w:val="001D78F7"/>
    <w:rsid w:val="001E0F01"/>
    <w:rsid w:val="001E2BA3"/>
    <w:rsid w:val="001E2BB6"/>
    <w:rsid w:val="001E7CA1"/>
    <w:rsid w:val="001F0BD6"/>
    <w:rsid w:val="001F4F99"/>
    <w:rsid w:val="001F50AB"/>
    <w:rsid w:val="001F79C4"/>
    <w:rsid w:val="002009B8"/>
    <w:rsid w:val="002029D3"/>
    <w:rsid w:val="00202EC9"/>
    <w:rsid w:val="0020505D"/>
    <w:rsid w:val="00211EA1"/>
    <w:rsid w:val="00213363"/>
    <w:rsid w:val="00213A3F"/>
    <w:rsid w:val="00215295"/>
    <w:rsid w:val="002160BF"/>
    <w:rsid w:val="00217165"/>
    <w:rsid w:val="00224B00"/>
    <w:rsid w:val="002256C1"/>
    <w:rsid w:val="00225ACB"/>
    <w:rsid w:val="0022713C"/>
    <w:rsid w:val="0022748D"/>
    <w:rsid w:val="00232D41"/>
    <w:rsid w:val="00233F6B"/>
    <w:rsid w:val="002379A2"/>
    <w:rsid w:val="00241524"/>
    <w:rsid w:val="0024164C"/>
    <w:rsid w:val="002429FC"/>
    <w:rsid w:val="00243C83"/>
    <w:rsid w:val="002459CA"/>
    <w:rsid w:val="0024799C"/>
    <w:rsid w:val="00247CF7"/>
    <w:rsid w:val="00250F62"/>
    <w:rsid w:val="002518C8"/>
    <w:rsid w:val="00252203"/>
    <w:rsid w:val="00252260"/>
    <w:rsid w:val="002522EE"/>
    <w:rsid w:val="00255E0D"/>
    <w:rsid w:val="00257571"/>
    <w:rsid w:val="0026218A"/>
    <w:rsid w:val="0026298C"/>
    <w:rsid w:val="00265347"/>
    <w:rsid w:val="00265B9B"/>
    <w:rsid w:val="00272621"/>
    <w:rsid w:val="00273205"/>
    <w:rsid w:val="0027535E"/>
    <w:rsid w:val="00275879"/>
    <w:rsid w:val="002810DA"/>
    <w:rsid w:val="0028239D"/>
    <w:rsid w:val="00282788"/>
    <w:rsid w:val="00286F73"/>
    <w:rsid w:val="00291657"/>
    <w:rsid w:val="00291CD9"/>
    <w:rsid w:val="0029443A"/>
    <w:rsid w:val="0029460F"/>
    <w:rsid w:val="002A1334"/>
    <w:rsid w:val="002A149B"/>
    <w:rsid w:val="002A6F25"/>
    <w:rsid w:val="002B4212"/>
    <w:rsid w:val="002B5505"/>
    <w:rsid w:val="002B6785"/>
    <w:rsid w:val="002B7804"/>
    <w:rsid w:val="002C36B7"/>
    <w:rsid w:val="002C3E78"/>
    <w:rsid w:val="002C6B53"/>
    <w:rsid w:val="002D1481"/>
    <w:rsid w:val="002D2E0D"/>
    <w:rsid w:val="002D3F95"/>
    <w:rsid w:val="002E0B6A"/>
    <w:rsid w:val="002E2409"/>
    <w:rsid w:val="002E40A7"/>
    <w:rsid w:val="002E49B1"/>
    <w:rsid w:val="002E4D28"/>
    <w:rsid w:val="002E5F9D"/>
    <w:rsid w:val="002F191D"/>
    <w:rsid w:val="002F34AF"/>
    <w:rsid w:val="002F35A5"/>
    <w:rsid w:val="002F5E91"/>
    <w:rsid w:val="002F7093"/>
    <w:rsid w:val="00300328"/>
    <w:rsid w:val="003007EB"/>
    <w:rsid w:val="0030080A"/>
    <w:rsid w:val="0030517A"/>
    <w:rsid w:val="00305491"/>
    <w:rsid w:val="003055AC"/>
    <w:rsid w:val="003076CE"/>
    <w:rsid w:val="0031139E"/>
    <w:rsid w:val="00312F11"/>
    <w:rsid w:val="00316EDB"/>
    <w:rsid w:val="0032116B"/>
    <w:rsid w:val="0032218E"/>
    <w:rsid w:val="003260E2"/>
    <w:rsid w:val="00332E6D"/>
    <w:rsid w:val="00332FD7"/>
    <w:rsid w:val="00333297"/>
    <w:rsid w:val="0033402F"/>
    <w:rsid w:val="00337286"/>
    <w:rsid w:val="00340274"/>
    <w:rsid w:val="00341D1E"/>
    <w:rsid w:val="0034594B"/>
    <w:rsid w:val="00346598"/>
    <w:rsid w:val="003467B9"/>
    <w:rsid w:val="00346A89"/>
    <w:rsid w:val="00352059"/>
    <w:rsid w:val="00353416"/>
    <w:rsid w:val="0035438D"/>
    <w:rsid w:val="00356EC1"/>
    <w:rsid w:val="00360E45"/>
    <w:rsid w:val="00361E5B"/>
    <w:rsid w:val="00361EB7"/>
    <w:rsid w:val="00365794"/>
    <w:rsid w:val="00365BCB"/>
    <w:rsid w:val="003679D9"/>
    <w:rsid w:val="00372362"/>
    <w:rsid w:val="00373D2C"/>
    <w:rsid w:val="0037654F"/>
    <w:rsid w:val="00377559"/>
    <w:rsid w:val="00386C88"/>
    <w:rsid w:val="00391E4A"/>
    <w:rsid w:val="0039349C"/>
    <w:rsid w:val="003969F5"/>
    <w:rsid w:val="00396A9B"/>
    <w:rsid w:val="003A1904"/>
    <w:rsid w:val="003A6357"/>
    <w:rsid w:val="003A760A"/>
    <w:rsid w:val="003A7CFA"/>
    <w:rsid w:val="003B068D"/>
    <w:rsid w:val="003B079F"/>
    <w:rsid w:val="003B1358"/>
    <w:rsid w:val="003B14B9"/>
    <w:rsid w:val="003B20C4"/>
    <w:rsid w:val="003C052C"/>
    <w:rsid w:val="003C5B07"/>
    <w:rsid w:val="003D1F10"/>
    <w:rsid w:val="003D227F"/>
    <w:rsid w:val="003D38E3"/>
    <w:rsid w:val="003D5C48"/>
    <w:rsid w:val="003D5FA4"/>
    <w:rsid w:val="003D627A"/>
    <w:rsid w:val="003D65EA"/>
    <w:rsid w:val="003D6878"/>
    <w:rsid w:val="003D6BDD"/>
    <w:rsid w:val="003E07FF"/>
    <w:rsid w:val="003E0D26"/>
    <w:rsid w:val="003E19E0"/>
    <w:rsid w:val="003E27E5"/>
    <w:rsid w:val="003E4D12"/>
    <w:rsid w:val="003F06CC"/>
    <w:rsid w:val="003F087A"/>
    <w:rsid w:val="003F1CE5"/>
    <w:rsid w:val="003F2E1D"/>
    <w:rsid w:val="003F466C"/>
    <w:rsid w:val="003F495A"/>
    <w:rsid w:val="003F583C"/>
    <w:rsid w:val="00404117"/>
    <w:rsid w:val="00405CB6"/>
    <w:rsid w:val="0040640F"/>
    <w:rsid w:val="00416E49"/>
    <w:rsid w:val="004207A6"/>
    <w:rsid w:val="00426905"/>
    <w:rsid w:val="00427CD9"/>
    <w:rsid w:val="00434477"/>
    <w:rsid w:val="00437458"/>
    <w:rsid w:val="00442424"/>
    <w:rsid w:val="00443662"/>
    <w:rsid w:val="004436BA"/>
    <w:rsid w:val="00443E55"/>
    <w:rsid w:val="00444223"/>
    <w:rsid w:val="004464B3"/>
    <w:rsid w:val="004514E8"/>
    <w:rsid w:val="0045281D"/>
    <w:rsid w:val="00453FAE"/>
    <w:rsid w:val="00455A0F"/>
    <w:rsid w:val="004601A1"/>
    <w:rsid w:val="0046079C"/>
    <w:rsid w:val="004625E1"/>
    <w:rsid w:val="00462A95"/>
    <w:rsid w:val="004631CA"/>
    <w:rsid w:val="00463947"/>
    <w:rsid w:val="00466B0B"/>
    <w:rsid w:val="00467122"/>
    <w:rsid w:val="00467AD4"/>
    <w:rsid w:val="00470C86"/>
    <w:rsid w:val="004719A5"/>
    <w:rsid w:val="00471F05"/>
    <w:rsid w:val="00475203"/>
    <w:rsid w:val="00475E6A"/>
    <w:rsid w:val="00480FC0"/>
    <w:rsid w:val="00481866"/>
    <w:rsid w:val="00483402"/>
    <w:rsid w:val="00483C6F"/>
    <w:rsid w:val="004842D1"/>
    <w:rsid w:val="00486F8C"/>
    <w:rsid w:val="0049021D"/>
    <w:rsid w:val="00491785"/>
    <w:rsid w:val="00491BA5"/>
    <w:rsid w:val="00492379"/>
    <w:rsid w:val="004960E4"/>
    <w:rsid w:val="00496C74"/>
    <w:rsid w:val="004970DD"/>
    <w:rsid w:val="004A1266"/>
    <w:rsid w:val="004A74C8"/>
    <w:rsid w:val="004B1093"/>
    <w:rsid w:val="004B27C1"/>
    <w:rsid w:val="004B7230"/>
    <w:rsid w:val="004D0B0D"/>
    <w:rsid w:val="004D124E"/>
    <w:rsid w:val="004D1C85"/>
    <w:rsid w:val="004D7B64"/>
    <w:rsid w:val="004D7D57"/>
    <w:rsid w:val="004E01AD"/>
    <w:rsid w:val="004E0308"/>
    <w:rsid w:val="004E18A9"/>
    <w:rsid w:val="004E4D07"/>
    <w:rsid w:val="004E5D5B"/>
    <w:rsid w:val="004E60F8"/>
    <w:rsid w:val="004E6573"/>
    <w:rsid w:val="004F17CD"/>
    <w:rsid w:val="004F27D3"/>
    <w:rsid w:val="004F3D70"/>
    <w:rsid w:val="004F5BBA"/>
    <w:rsid w:val="004F70BB"/>
    <w:rsid w:val="004F77EF"/>
    <w:rsid w:val="00503296"/>
    <w:rsid w:val="0050483D"/>
    <w:rsid w:val="00505055"/>
    <w:rsid w:val="00505986"/>
    <w:rsid w:val="0050601C"/>
    <w:rsid w:val="005066BB"/>
    <w:rsid w:val="00506722"/>
    <w:rsid w:val="00506745"/>
    <w:rsid w:val="00506DE6"/>
    <w:rsid w:val="005125C1"/>
    <w:rsid w:val="00513CC5"/>
    <w:rsid w:val="005159C7"/>
    <w:rsid w:val="005171E9"/>
    <w:rsid w:val="0052117B"/>
    <w:rsid w:val="00521789"/>
    <w:rsid w:val="00522251"/>
    <w:rsid w:val="0052384F"/>
    <w:rsid w:val="00525DC9"/>
    <w:rsid w:val="00525E25"/>
    <w:rsid w:val="00530785"/>
    <w:rsid w:val="00530A62"/>
    <w:rsid w:val="005319A1"/>
    <w:rsid w:val="00531A28"/>
    <w:rsid w:val="005328E7"/>
    <w:rsid w:val="00532ED0"/>
    <w:rsid w:val="0053319C"/>
    <w:rsid w:val="00533F8C"/>
    <w:rsid w:val="00536566"/>
    <w:rsid w:val="005413B2"/>
    <w:rsid w:val="00541BD8"/>
    <w:rsid w:val="005428D8"/>
    <w:rsid w:val="00542CDB"/>
    <w:rsid w:val="0054380D"/>
    <w:rsid w:val="00546D0C"/>
    <w:rsid w:val="00547088"/>
    <w:rsid w:val="0055094D"/>
    <w:rsid w:val="00550B1C"/>
    <w:rsid w:val="0055354C"/>
    <w:rsid w:val="005563E9"/>
    <w:rsid w:val="00556957"/>
    <w:rsid w:val="00560E73"/>
    <w:rsid w:val="00563746"/>
    <w:rsid w:val="00565554"/>
    <w:rsid w:val="0056625A"/>
    <w:rsid w:val="00566C26"/>
    <w:rsid w:val="00575089"/>
    <w:rsid w:val="00576AFA"/>
    <w:rsid w:val="0058000E"/>
    <w:rsid w:val="00580060"/>
    <w:rsid w:val="00580BA3"/>
    <w:rsid w:val="00584CC6"/>
    <w:rsid w:val="005850A2"/>
    <w:rsid w:val="005901FC"/>
    <w:rsid w:val="005908CC"/>
    <w:rsid w:val="0059160C"/>
    <w:rsid w:val="00591A65"/>
    <w:rsid w:val="00592235"/>
    <w:rsid w:val="00594564"/>
    <w:rsid w:val="005958DE"/>
    <w:rsid w:val="00596F78"/>
    <w:rsid w:val="005979B9"/>
    <w:rsid w:val="005A40C5"/>
    <w:rsid w:val="005A47B0"/>
    <w:rsid w:val="005A4F54"/>
    <w:rsid w:val="005A76B0"/>
    <w:rsid w:val="005A782F"/>
    <w:rsid w:val="005A7EE2"/>
    <w:rsid w:val="005B6DD2"/>
    <w:rsid w:val="005B72CC"/>
    <w:rsid w:val="005B7C4C"/>
    <w:rsid w:val="005C664C"/>
    <w:rsid w:val="005C6B3C"/>
    <w:rsid w:val="005C6EFA"/>
    <w:rsid w:val="005C7224"/>
    <w:rsid w:val="005C780C"/>
    <w:rsid w:val="005D09C6"/>
    <w:rsid w:val="005D16AD"/>
    <w:rsid w:val="005D45CC"/>
    <w:rsid w:val="005D5767"/>
    <w:rsid w:val="005D5B96"/>
    <w:rsid w:val="005D7136"/>
    <w:rsid w:val="005E0C6A"/>
    <w:rsid w:val="005E2C1B"/>
    <w:rsid w:val="005E557C"/>
    <w:rsid w:val="005F1C42"/>
    <w:rsid w:val="005F67F2"/>
    <w:rsid w:val="005F6C70"/>
    <w:rsid w:val="00600511"/>
    <w:rsid w:val="006010A7"/>
    <w:rsid w:val="0060156D"/>
    <w:rsid w:val="00602137"/>
    <w:rsid w:val="0060282F"/>
    <w:rsid w:val="00604C2C"/>
    <w:rsid w:val="00610BAE"/>
    <w:rsid w:val="006119F9"/>
    <w:rsid w:val="0061536D"/>
    <w:rsid w:val="0061575F"/>
    <w:rsid w:val="00615EAC"/>
    <w:rsid w:val="00617500"/>
    <w:rsid w:val="00622F44"/>
    <w:rsid w:val="006248EE"/>
    <w:rsid w:val="00624902"/>
    <w:rsid w:val="00625683"/>
    <w:rsid w:val="00625E82"/>
    <w:rsid w:val="006262D0"/>
    <w:rsid w:val="00627B25"/>
    <w:rsid w:val="00632468"/>
    <w:rsid w:val="006324A0"/>
    <w:rsid w:val="00633B74"/>
    <w:rsid w:val="00634814"/>
    <w:rsid w:val="00634ACE"/>
    <w:rsid w:val="00636EF7"/>
    <w:rsid w:val="006373B2"/>
    <w:rsid w:val="006374EB"/>
    <w:rsid w:val="006432C7"/>
    <w:rsid w:val="00645B75"/>
    <w:rsid w:val="00653D05"/>
    <w:rsid w:val="00655632"/>
    <w:rsid w:val="006561A4"/>
    <w:rsid w:val="006602D6"/>
    <w:rsid w:val="00670C6C"/>
    <w:rsid w:val="0067110C"/>
    <w:rsid w:val="00671C6D"/>
    <w:rsid w:val="00673DDD"/>
    <w:rsid w:val="00675DA8"/>
    <w:rsid w:val="006772C7"/>
    <w:rsid w:val="00681A8F"/>
    <w:rsid w:val="00683C1B"/>
    <w:rsid w:val="00685C1C"/>
    <w:rsid w:val="00686CCC"/>
    <w:rsid w:val="006909C9"/>
    <w:rsid w:val="006912FD"/>
    <w:rsid w:val="006931D2"/>
    <w:rsid w:val="00693A1A"/>
    <w:rsid w:val="006A1582"/>
    <w:rsid w:val="006A1C3F"/>
    <w:rsid w:val="006A1DF4"/>
    <w:rsid w:val="006A2CCF"/>
    <w:rsid w:val="006A4780"/>
    <w:rsid w:val="006A4D1A"/>
    <w:rsid w:val="006B032E"/>
    <w:rsid w:val="006B256F"/>
    <w:rsid w:val="006B3063"/>
    <w:rsid w:val="006B3475"/>
    <w:rsid w:val="006B4B7E"/>
    <w:rsid w:val="006B4EBE"/>
    <w:rsid w:val="006B742C"/>
    <w:rsid w:val="006C019A"/>
    <w:rsid w:val="006C13F7"/>
    <w:rsid w:val="006C3033"/>
    <w:rsid w:val="006C4485"/>
    <w:rsid w:val="006C54AA"/>
    <w:rsid w:val="006C7178"/>
    <w:rsid w:val="006C7582"/>
    <w:rsid w:val="006C7D13"/>
    <w:rsid w:val="006D0C6E"/>
    <w:rsid w:val="006D2149"/>
    <w:rsid w:val="006D5601"/>
    <w:rsid w:val="006D5CFA"/>
    <w:rsid w:val="006D6E6A"/>
    <w:rsid w:val="006D7A10"/>
    <w:rsid w:val="006E0663"/>
    <w:rsid w:val="006E069A"/>
    <w:rsid w:val="006E167C"/>
    <w:rsid w:val="006E2C7D"/>
    <w:rsid w:val="006E2D2E"/>
    <w:rsid w:val="006E3A4A"/>
    <w:rsid w:val="006E5943"/>
    <w:rsid w:val="006F0935"/>
    <w:rsid w:val="006F1B1D"/>
    <w:rsid w:val="006F1BB9"/>
    <w:rsid w:val="006F1CF8"/>
    <w:rsid w:val="006F4093"/>
    <w:rsid w:val="006F6B26"/>
    <w:rsid w:val="00700FD1"/>
    <w:rsid w:val="00701D13"/>
    <w:rsid w:val="007035CD"/>
    <w:rsid w:val="0070423F"/>
    <w:rsid w:val="00706074"/>
    <w:rsid w:val="0070622E"/>
    <w:rsid w:val="00710922"/>
    <w:rsid w:val="00710D1B"/>
    <w:rsid w:val="00710FC1"/>
    <w:rsid w:val="0071407E"/>
    <w:rsid w:val="007163AD"/>
    <w:rsid w:val="00716D29"/>
    <w:rsid w:val="007200EC"/>
    <w:rsid w:val="0072067C"/>
    <w:rsid w:val="0072313E"/>
    <w:rsid w:val="00727B3B"/>
    <w:rsid w:val="007305A0"/>
    <w:rsid w:val="00732130"/>
    <w:rsid w:val="00732C6D"/>
    <w:rsid w:val="00733BCF"/>
    <w:rsid w:val="00734C1A"/>
    <w:rsid w:val="00741C48"/>
    <w:rsid w:val="0074316C"/>
    <w:rsid w:val="00744767"/>
    <w:rsid w:val="0074762C"/>
    <w:rsid w:val="00747BDF"/>
    <w:rsid w:val="0075029F"/>
    <w:rsid w:val="00750A47"/>
    <w:rsid w:val="00751124"/>
    <w:rsid w:val="00752F75"/>
    <w:rsid w:val="00753CC6"/>
    <w:rsid w:val="007546A9"/>
    <w:rsid w:val="00754C20"/>
    <w:rsid w:val="00756A72"/>
    <w:rsid w:val="0076066A"/>
    <w:rsid w:val="00766D58"/>
    <w:rsid w:val="007741EC"/>
    <w:rsid w:val="007755DE"/>
    <w:rsid w:val="007771F3"/>
    <w:rsid w:val="00777901"/>
    <w:rsid w:val="00780897"/>
    <w:rsid w:val="00784FBC"/>
    <w:rsid w:val="00785941"/>
    <w:rsid w:val="00786157"/>
    <w:rsid w:val="007975A8"/>
    <w:rsid w:val="007A0BF5"/>
    <w:rsid w:val="007A2843"/>
    <w:rsid w:val="007A372D"/>
    <w:rsid w:val="007A40CA"/>
    <w:rsid w:val="007A4236"/>
    <w:rsid w:val="007A42FE"/>
    <w:rsid w:val="007A75A8"/>
    <w:rsid w:val="007B1A55"/>
    <w:rsid w:val="007B2ECB"/>
    <w:rsid w:val="007B4CBE"/>
    <w:rsid w:val="007B68EC"/>
    <w:rsid w:val="007C18FB"/>
    <w:rsid w:val="007C3312"/>
    <w:rsid w:val="007C6A3B"/>
    <w:rsid w:val="007D0A7B"/>
    <w:rsid w:val="007D1238"/>
    <w:rsid w:val="007D195E"/>
    <w:rsid w:val="007D1D44"/>
    <w:rsid w:val="007E0787"/>
    <w:rsid w:val="007E4738"/>
    <w:rsid w:val="007E78C1"/>
    <w:rsid w:val="007F3169"/>
    <w:rsid w:val="007F5375"/>
    <w:rsid w:val="007F6070"/>
    <w:rsid w:val="008005AD"/>
    <w:rsid w:val="00800D4A"/>
    <w:rsid w:val="008025EC"/>
    <w:rsid w:val="0080438F"/>
    <w:rsid w:val="008069C7"/>
    <w:rsid w:val="00807575"/>
    <w:rsid w:val="00811193"/>
    <w:rsid w:val="00811C33"/>
    <w:rsid w:val="0081264C"/>
    <w:rsid w:val="00812842"/>
    <w:rsid w:val="008140BE"/>
    <w:rsid w:val="008144D4"/>
    <w:rsid w:val="0081517C"/>
    <w:rsid w:val="00822F79"/>
    <w:rsid w:val="008237C4"/>
    <w:rsid w:val="00823A38"/>
    <w:rsid w:val="008306CD"/>
    <w:rsid w:val="0083182E"/>
    <w:rsid w:val="008321F3"/>
    <w:rsid w:val="00833E36"/>
    <w:rsid w:val="00834F5F"/>
    <w:rsid w:val="0083531A"/>
    <w:rsid w:val="00835BBD"/>
    <w:rsid w:val="008372F4"/>
    <w:rsid w:val="008410BF"/>
    <w:rsid w:val="008420D5"/>
    <w:rsid w:val="00842CC8"/>
    <w:rsid w:val="008451B6"/>
    <w:rsid w:val="0084525C"/>
    <w:rsid w:val="00845B93"/>
    <w:rsid w:val="0085152D"/>
    <w:rsid w:val="008552EC"/>
    <w:rsid w:val="0085606A"/>
    <w:rsid w:val="00857CD4"/>
    <w:rsid w:val="00857EBD"/>
    <w:rsid w:val="00860B40"/>
    <w:rsid w:val="0086183F"/>
    <w:rsid w:val="0086198B"/>
    <w:rsid w:val="00863F91"/>
    <w:rsid w:val="00865C96"/>
    <w:rsid w:val="00867986"/>
    <w:rsid w:val="00867A1B"/>
    <w:rsid w:val="008701F7"/>
    <w:rsid w:val="0087285E"/>
    <w:rsid w:val="00875F18"/>
    <w:rsid w:val="008773A6"/>
    <w:rsid w:val="008774E1"/>
    <w:rsid w:val="008816CE"/>
    <w:rsid w:val="008847E8"/>
    <w:rsid w:val="0088693C"/>
    <w:rsid w:val="008A1A4F"/>
    <w:rsid w:val="008A1E8D"/>
    <w:rsid w:val="008A2C93"/>
    <w:rsid w:val="008A71DF"/>
    <w:rsid w:val="008B0881"/>
    <w:rsid w:val="008B0B8B"/>
    <w:rsid w:val="008B1241"/>
    <w:rsid w:val="008B1A11"/>
    <w:rsid w:val="008B2889"/>
    <w:rsid w:val="008B2F91"/>
    <w:rsid w:val="008B3BA4"/>
    <w:rsid w:val="008B4FAA"/>
    <w:rsid w:val="008B68BC"/>
    <w:rsid w:val="008B6FF6"/>
    <w:rsid w:val="008C03ED"/>
    <w:rsid w:val="008C2256"/>
    <w:rsid w:val="008C2C6A"/>
    <w:rsid w:val="008C3B6C"/>
    <w:rsid w:val="008C4000"/>
    <w:rsid w:val="008C404E"/>
    <w:rsid w:val="008C46C9"/>
    <w:rsid w:val="008C5332"/>
    <w:rsid w:val="008C6244"/>
    <w:rsid w:val="008D0446"/>
    <w:rsid w:val="008D0C4C"/>
    <w:rsid w:val="008D3170"/>
    <w:rsid w:val="008D3796"/>
    <w:rsid w:val="008D3E4D"/>
    <w:rsid w:val="008D63BD"/>
    <w:rsid w:val="008E110C"/>
    <w:rsid w:val="008E62F5"/>
    <w:rsid w:val="008E7BB5"/>
    <w:rsid w:val="008F15BC"/>
    <w:rsid w:val="008F1749"/>
    <w:rsid w:val="008F2109"/>
    <w:rsid w:val="008F2604"/>
    <w:rsid w:val="008F3EB3"/>
    <w:rsid w:val="008F4F39"/>
    <w:rsid w:val="008F61F9"/>
    <w:rsid w:val="008F6D11"/>
    <w:rsid w:val="008F7DCA"/>
    <w:rsid w:val="00904926"/>
    <w:rsid w:val="00904B4E"/>
    <w:rsid w:val="00907554"/>
    <w:rsid w:val="00907682"/>
    <w:rsid w:val="00910E17"/>
    <w:rsid w:val="0091127C"/>
    <w:rsid w:val="0091138B"/>
    <w:rsid w:val="00911613"/>
    <w:rsid w:val="00911874"/>
    <w:rsid w:val="0091247A"/>
    <w:rsid w:val="00913220"/>
    <w:rsid w:val="00916A40"/>
    <w:rsid w:val="0091772C"/>
    <w:rsid w:val="00920E73"/>
    <w:rsid w:val="00921052"/>
    <w:rsid w:val="00921B5D"/>
    <w:rsid w:val="0092373D"/>
    <w:rsid w:val="00924325"/>
    <w:rsid w:val="009275BD"/>
    <w:rsid w:val="009302B3"/>
    <w:rsid w:val="00932E7F"/>
    <w:rsid w:val="009332AF"/>
    <w:rsid w:val="0093492F"/>
    <w:rsid w:val="00934A6A"/>
    <w:rsid w:val="00934E47"/>
    <w:rsid w:val="009372B1"/>
    <w:rsid w:val="0093775B"/>
    <w:rsid w:val="0094520D"/>
    <w:rsid w:val="00946D96"/>
    <w:rsid w:val="009507A0"/>
    <w:rsid w:val="00953F1E"/>
    <w:rsid w:val="009543FC"/>
    <w:rsid w:val="00955741"/>
    <w:rsid w:val="00956C3E"/>
    <w:rsid w:val="009571AE"/>
    <w:rsid w:val="0095794D"/>
    <w:rsid w:val="00957A54"/>
    <w:rsid w:val="00964BDE"/>
    <w:rsid w:val="009663F4"/>
    <w:rsid w:val="00967F6C"/>
    <w:rsid w:val="00971934"/>
    <w:rsid w:val="00971DEF"/>
    <w:rsid w:val="00972BFA"/>
    <w:rsid w:val="009813FC"/>
    <w:rsid w:val="00982625"/>
    <w:rsid w:val="009829D3"/>
    <w:rsid w:val="00982AF1"/>
    <w:rsid w:val="00983F8D"/>
    <w:rsid w:val="00984E15"/>
    <w:rsid w:val="00985E82"/>
    <w:rsid w:val="0098638E"/>
    <w:rsid w:val="00986B43"/>
    <w:rsid w:val="00987159"/>
    <w:rsid w:val="00987CFE"/>
    <w:rsid w:val="00987EAF"/>
    <w:rsid w:val="00990900"/>
    <w:rsid w:val="00995E39"/>
    <w:rsid w:val="009973C9"/>
    <w:rsid w:val="009A010E"/>
    <w:rsid w:val="009A0458"/>
    <w:rsid w:val="009A1405"/>
    <w:rsid w:val="009A147F"/>
    <w:rsid w:val="009A1726"/>
    <w:rsid w:val="009A5196"/>
    <w:rsid w:val="009A5937"/>
    <w:rsid w:val="009A6E39"/>
    <w:rsid w:val="009B34AF"/>
    <w:rsid w:val="009B4DD2"/>
    <w:rsid w:val="009B7C21"/>
    <w:rsid w:val="009C0A9E"/>
    <w:rsid w:val="009C0D44"/>
    <w:rsid w:val="009C2245"/>
    <w:rsid w:val="009C69B5"/>
    <w:rsid w:val="009C7415"/>
    <w:rsid w:val="009C750E"/>
    <w:rsid w:val="009C7DE5"/>
    <w:rsid w:val="009D0509"/>
    <w:rsid w:val="009D23C2"/>
    <w:rsid w:val="009D450C"/>
    <w:rsid w:val="009D7F7A"/>
    <w:rsid w:val="009E7100"/>
    <w:rsid w:val="009F03DB"/>
    <w:rsid w:val="009F3C66"/>
    <w:rsid w:val="00A002D0"/>
    <w:rsid w:val="00A01CB0"/>
    <w:rsid w:val="00A02744"/>
    <w:rsid w:val="00A0558C"/>
    <w:rsid w:val="00A06006"/>
    <w:rsid w:val="00A07BFD"/>
    <w:rsid w:val="00A07E09"/>
    <w:rsid w:val="00A101C3"/>
    <w:rsid w:val="00A13277"/>
    <w:rsid w:val="00A152BC"/>
    <w:rsid w:val="00A16014"/>
    <w:rsid w:val="00A20FB1"/>
    <w:rsid w:val="00A23BE4"/>
    <w:rsid w:val="00A2569C"/>
    <w:rsid w:val="00A3064D"/>
    <w:rsid w:val="00A32396"/>
    <w:rsid w:val="00A340D5"/>
    <w:rsid w:val="00A35531"/>
    <w:rsid w:val="00A361EB"/>
    <w:rsid w:val="00A401E0"/>
    <w:rsid w:val="00A426F9"/>
    <w:rsid w:val="00A503F6"/>
    <w:rsid w:val="00A50BAC"/>
    <w:rsid w:val="00A511BB"/>
    <w:rsid w:val="00A514A4"/>
    <w:rsid w:val="00A5292B"/>
    <w:rsid w:val="00A540C7"/>
    <w:rsid w:val="00A5415D"/>
    <w:rsid w:val="00A5464E"/>
    <w:rsid w:val="00A55C56"/>
    <w:rsid w:val="00A5659E"/>
    <w:rsid w:val="00A56D35"/>
    <w:rsid w:val="00A61EEA"/>
    <w:rsid w:val="00A64834"/>
    <w:rsid w:val="00A656FC"/>
    <w:rsid w:val="00A6577D"/>
    <w:rsid w:val="00A6653D"/>
    <w:rsid w:val="00A6760D"/>
    <w:rsid w:val="00A67F00"/>
    <w:rsid w:val="00A70923"/>
    <w:rsid w:val="00A75548"/>
    <w:rsid w:val="00A762B4"/>
    <w:rsid w:val="00A7699D"/>
    <w:rsid w:val="00A773D4"/>
    <w:rsid w:val="00A80353"/>
    <w:rsid w:val="00A86EC8"/>
    <w:rsid w:val="00A93995"/>
    <w:rsid w:val="00A94A11"/>
    <w:rsid w:val="00A97AB8"/>
    <w:rsid w:val="00AA04D4"/>
    <w:rsid w:val="00AA2708"/>
    <w:rsid w:val="00AA314A"/>
    <w:rsid w:val="00AA4A53"/>
    <w:rsid w:val="00AB100F"/>
    <w:rsid w:val="00AB1D85"/>
    <w:rsid w:val="00AB4222"/>
    <w:rsid w:val="00AB52C2"/>
    <w:rsid w:val="00AC0CCC"/>
    <w:rsid w:val="00AC1EC2"/>
    <w:rsid w:val="00AC2E1E"/>
    <w:rsid w:val="00AD07DF"/>
    <w:rsid w:val="00AD1EEB"/>
    <w:rsid w:val="00AD3389"/>
    <w:rsid w:val="00AD34BA"/>
    <w:rsid w:val="00AD4399"/>
    <w:rsid w:val="00AD448F"/>
    <w:rsid w:val="00AD4C5D"/>
    <w:rsid w:val="00AD50DC"/>
    <w:rsid w:val="00AD6915"/>
    <w:rsid w:val="00AE2640"/>
    <w:rsid w:val="00AE2F99"/>
    <w:rsid w:val="00AE72E1"/>
    <w:rsid w:val="00AF2450"/>
    <w:rsid w:val="00AF2B55"/>
    <w:rsid w:val="00AF51BC"/>
    <w:rsid w:val="00AF522B"/>
    <w:rsid w:val="00B01CFC"/>
    <w:rsid w:val="00B02BCA"/>
    <w:rsid w:val="00B057B8"/>
    <w:rsid w:val="00B07B8C"/>
    <w:rsid w:val="00B07D4F"/>
    <w:rsid w:val="00B10B4B"/>
    <w:rsid w:val="00B11A16"/>
    <w:rsid w:val="00B12BA9"/>
    <w:rsid w:val="00B13732"/>
    <w:rsid w:val="00B13FE5"/>
    <w:rsid w:val="00B14D53"/>
    <w:rsid w:val="00B15563"/>
    <w:rsid w:val="00B15E5F"/>
    <w:rsid w:val="00B164CF"/>
    <w:rsid w:val="00B2145C"/>
    <w:rsid w:val="00B218BB"/>
    <w:rsid w:val="00B22593"/>
    <w:rsid w:val="00B22895"/>
    <w:rsid w:val="00B22C07"/>
    <w:rsid w:val="00B24607"/>
    <w:rsid w:val="00B264A6"/>
    <w:rsid w:val="00B274D3"/>
    <w:rsid w:val="00B27E46"/>
    <w:rsid w:val="00B3047A"/>
    <w:rsid w:val="00B30F51"/>
    <w:rsid w:val="00B327D9"/>
    <w:rsid w:val="00B32D82"/>
    <w:rsid w:val="00B43EFB"/>
    <w:rsid w:val="00B44E1A"/>
    <w:rsid w:val="00B52380"/>
    <w:rsid w:val="00B5439F"/>
    <w:rsid w:val="00B54C74"/>
    <w:rsid w:val="00B56F71"/>
    <w:rsid w:val="00B62AE4"/>
    <w:rsid w:val="00B634AA"/>
    <w:rsid w:val="00B6371C"/>
    <w:rsid w:val="00B64893"/>
    <w:rsid w:val="00B65C19"/>
    <w:rsid w:val="00B67697"/>
    <w:rsid w:val="00B70DF3"/>
    <w:rsid w:val="00B728A3"/>
    <w:rsid w:val="00B742AE"/>
    <w:rsid w:val="00B76593"/>
    <w:rsid w:val="00B77134"/>
    <w:rsid w:val="00B824D1"/>
    <w:rsid w:val="00B90D01"/>
    <w:rsid w:val="00BA0D07"/>
    <w:rsid w:val="00BA43DA"/>
    <w:rsid w:val="00BB49DB"/>
    <w:rsid w:val="00BB6474"/>
    <w:rsid w:val="00BB64AB"/>
    <w:rsid w:val="00BB6FA4"/>
    <w:rsid w:val="00BC2511"/>
    <w:rsid w:val="00BC2D5D"/>
    <w:rsid w:val="00BC2FCC"/>
    <w:rsid w:val="00BC3507"/>
    <w:rsid w:val="00BC416C"/>
    <w:rsid w:val="00BD0850"/>
    <w:rsid w:val="00BD1924"/>
    <w:rsid w:val="00BD31FD"/>
    <w:rsid w:val="00BD6821"/>
    <w:rsid w:val="00BE06ED"/>
    <w:rsid w:val="00BE1677"/>
    <w:rsid w:val="00BE3FBD"/>
    <w:rsid w:val="00BE4FD2"/>
    <w:rsid w:val="00BE7DDB"/>
    <w:rsid w:val="00BF0C32"/>
    <w:rsid w:val="00BF1C6A"/>
    <w:rsid w:val="00BF1D06"/>
    <w:rsid w:val="00BF74A6"/>
    <w:rsid w:val="00C00741"/>
    <w:rsid w:val="00C01BF0"/>
    <w:rsid w:val="00C01FD2"/>
    <w:rsid w:val="00C03A1A"/>
    <w:rsid w:val="00C03DE2"/>
    <w:rsid w:val="00C03ECC"/>
    <w:rsid w:val="00C05FAD"/>
    <w:rsid w:val="00C064D5"/>
    <w:rsid w:val="00C06CC6"/>
    <w:rsid w:val="00C07D33"/>
    <w:rsid w:val="00C07F56"/>
    <w:rsid w:val="00C136B3"/>
    <w:rsid w:val="00C140B6"/>
    <w:rsid w:val="00C16EE0"/>
    <w:rsid w:val="00C1751D"/>
    <w:rsid w:val="00C22DB8"/>
    <w:rsid w:val="00C2737D"/>
    <w:rsid w:val="00C35091"/>
    <w:rsid w:val="00C35886"/>
    <w:rsid w:val="00C36919"/>
    <w:rsid w:val="00C403B9"/>
    <w:rsid w:val="00C405F2"/>
    <w:rsid w:val="00C44850"/>
    <w:rsid w:val="00C46270"/>
    <w:rsid w:val="00C500B6"/>
    <w:rsid w:val="00C50CD3"/>
    <w:rsid w:val="00C5553B"/>
    <w:rsid w:val="00C559DA"/>
    <w:rsid w:val="00C5763D"/>
    <w:rsid w:val="00C6049B"/>
    <w:rsid w:val="00C608DC"/>
    <w:rsid w:val="00C611E0"/>
    <w:rsid w:val="00C61643"/>
    <w:rsid w:val="00C61E8C"/>
    <w:rsid w:val="00C64DD7"/>
    <w:rsid w:val="00C73838"/>
    <w:rsid w:val="00C756E0"/>
    <w:rsid w:val="00C7792B"/>
    <w:rsid w:val="00C83BD4"/>
    <w:rsid w:val="00C921CE"/>
    <w:rsid w:val="00C94E06"/>
    <w:rsid w:val="00CA0D4A"/>
    <w:rsid w:val="00CA0E24"/>
    <w:rsid w:val="00CA2E1A"/>
    <w:rsid w:val="00CA7296"/>
    <w:rsid w:val="00CA7FBA"/>
    <w:rsid w:val="00CB28B8"/>
    <w:rsid w:val="00CB5583"/>
    <w:rsid w:val="00CB5920"/>
    <w:rsid w:val="00CB5B5D"/>
    <w:rsid w:val="00CB67BA"/>
    <w:rsid w:val="00CB76DE"/>
    <w:rsid w:val="00CC36C8"/>
    <w:rsid w:val="00CC3B9C"/>
    <w:rsid w:val="00CC55BA"/>
    <w:rsid w:val="00CD3500"/>
    <w:rsid w:val="00CD77B9"/>
    <w:rsid w:val="00CE1753"/>
    <w:rsid w:val="00CE29BC"/>
    <w:rsid w:val="00CE5793"/>
    <w:rsid w:val="00CE7552"/>
    <w:rsid w:val="00CF0C60"/>
    <w:rsid w:val="00CF1508"/>
    <w:rsid w:val="00CF2469"/>
    <w:rsid w:val="00CF26CC"/>
    <w:rsid w:val="00CF6CCC"/>
    <w:rsid w:val="00CF7841"/>
    <w:rsid w:val="00CF7ECE"/>
    <w:rsid w:val="00D012A7"/>
    <w:rsid w:val="00D02175"/>
    <w:rsid w:val="00D02657"/>
    <w:rsid w:val="00D03FA0"/>
    <w:rsid w:val="00D04D08"/>
    <w:rsid w:val="00D103B0"/>
    <w:rsid w:val="00D21B66"/>
    <w:rsid w:val="00D22FF2"/>
    <w:rsid w:val="00D23044"/>
    <w:rsid w:val="00D26EB2"/>
    <w:rsid w:val="00D278C8"/>
    <w:rsid w:val="00D27E00"/>
    <w:rsid w:val="00D31A49"/>
    <w:rsid w:val="00D326E8"/>
    <w:rsid w:val="00D332F5"/>
    <w:rsid w:val="00D33C70"/>
    <w:rsid w:val="00D34830"/>
    <w:rsid w:val="00D348B5"/>
    <w:rsid w:val="00D4014A"/>
    <w:rsid w:val="00D41DC3"/>
    <w:rsid w:val="00D46E5F"/>
    <w:rsid w:val="00D50B23"/>
    <w:rsid w:val="00D52FC3"/>
    <w:rsid w:val="00D53502"/>
    <w:rsid w:val="00D5456A"/>
    <w:rsid w:val="00D60C93"/>
    <w:rsid w:val="00D6145E"/>
    <w:rsid w:val="00D642DC"/>
    <w:rsid w:val="00D657B8"/>
    <w:rsid w:val="00D7226A"/>
    <w:rsid w:val="00D72DB6"/>
    <w:rsid w:val="00D74913"/>
    <w:rsid w:val="00D75464"/>
    <w:rsid w:val="00D774D1"/>
    <w:rsid w:val="00D7765B"/>
    <w:rsid w:val="00D86210"/>
    <w:rsid w:val="00D86CE5"/>
    <w:rsid w:val="00D92445"/>
    <w:rsid w:val="00D94C79"/>
    <w:rsid w:val="00D96FBE"/>
    <w:rsid w:val="00DA2FD8"/>
    <w:rsid w:val="00DA38F8"/>
    <w:rsid w:val="00DB0E5E"/>
    <w:rsid w:val="00DB3AB3"/>
    <w:rsid w:val="00DB74F6"/>
    <w:rsid w:val="00DB775A"/>
    <w:rsid w:val="00DB7A67"/>
    <w:rsid w:val="00DC0DB9"/>
    <w:rsid w:val="00DC3D32"/>
    <w:rsid w:val="00DC414D"/>
    <w:rsid w:val="00DC64DF"/>
    <w:rsid w:val="00DD01FB"/>
    <w:rsid w:val="00DD0486"/>
    <w:rsid w:val="00DD0A3A"/>
    <w:rsid w:val="00DD2834"/>
    <w:rsid w:val="00DD3780"/>
    <w:rsid w:val="00DD54E7"/>
    <w:rsid w:val="00DD5701"/>
    <w:rsid w:val="00DD7F29"/>
    <w:rsid w:val="00DE033A"/>
    <w:rsid w:val="00DE15A3"/>
    <w:rsid w:val="00DE1DC4"/>
    <w:rsid w:val="00DE2D71"/>
    <w:rsid w:val="00DE71A0"/>
    <w:rsid w:val="00DF461D"/>
    <w:rsid w:val="00E00DE2"/>
    <w:rsid w:val="00E00FAD"/>
    <w:rsid w:val="00E03E7F"/>
    <w:rsid w:val="00E056D0"/>
    <w:rsid w:val="00E10EBA"/>
    <w:rsid w:val="00E12D15"/>
    <w:rsid w:val="00E1330A"/>
    <w:rsid w:val="00E13622"/>
    <w:rsid w:val="00E14156"/>
    <w:rsid w:val="00E21DE9"/>
    <w:rsid w:val="00E2349A"/>
    <w:rsid w:val="00E254C8"/>
    <w:rsid w:val="00E31A9A"/>
    <w:rsid w:val="00E31C25"/>
    <w:rsid w:val="00E351DD"/>
    <w:rsid w:val="00E3595F"/>
    <w:rsid w:val="00E456B9"/>
    <w:rsid w:val="00E464AE"/>
    <w:rsid w:val="00E46BE4"/>
    <w:rsid w:val="00E4704F"/>
    <w:rsid w:val="00E51344"/>
    <w:rsid w:val="00E5344F"/>
    <w:rsid w:val="00E54A29"/>
    <w:rsid w:val="00E57954"/>
    <w:rsid w:val="00E60148"/>
    <w:rsid w:val="00E61E0D"/>
    <w:rsid w:val="00E61FF4"/>
    <w:rsid w:val="00E6346F"/>
    <w:rsid w:val="00E654B3"/>
    <w:rsid w:val="00E67D1A"/>
    <w:rsid w:val="00E709E0"/>
    <w:rsid w:val="00E716A8"/>
    <w:rsid w:val="00E71D95"/>
    <w:rsid w:val="00E731E4"/>
    <w:rsid w:val="00E74539"/>
    <w:rsid w:val="00E75D5F"/>
    <w:rsid w:val="00E8412F"/>
    <w:rsid w:val="00E8575C"/>
    <w:rsid w:val="00E859BF"/>
    <w:rsid w:val="00E85B9D"/>
    <w:rsid w:val="00E85D00"/>
    <w:rsid w:val="00E909A3"/>
    <w:rsid w:val="00E920D5"/>
    <w:rsid w:val="00E932C4"/>
    <w:rsid w:val="00E93662"/>
    <w:rsid w:val="00E93DA4"/>
    <w:rsid w:val="00E9572B"/>
    <w:rsid w:val="00E968FF"/>
    <w:rsid w:val="00E97316"/>
    <w:rsid w:val="00E9743C"/>
    <w:rsid w:val="00EA0292"/>
    <w:rsid w:val="00EA170C"/>
    <w:rsid w:val="00EA281F"/>
    <w:rsid w:val="00EA585B"/>
    <w:rsid w:val="00EA5C24"/>
    <w:rsid w:val="00EB1707"/>
    <w:rsid w:val="00EB188D"/>
    <w:rsid w:val="00EB5B46"/>
    <w:rsid w:val="00EB63D0"/>
    <w:rsid w:val="00EC1392"/>
    <w:rsid w:val="00EC33AE"/>
    <w:rsid w:val="00EC3ECC"/>
    <w:rsid w:val="00EC6085"/>
    <w:rsid w:val="00EC6970"/>
    <w:rsid w:val="00EC756A"/>
    <w:rsid w:val="00ED0F61"/>
    <w:rsid w:val="00ED24CA"/>
    <w:rsid w:val="00ED3A58"/>
    <w:rsid w:val="00ED3FA0"/>
    <w:rsid w:val="00ED66D1"/>
    <w:rsid w:val="00ED678B"/>
    <w:rsid w:val="00ED6DA3"/>
    <w:rsid w:val="00EE439E"/>
    <w:rsid w:val="00EE6E08"/>
    <w:rsid w:val="00EF1273"/>
    <w:rsid w:val="00EF137E"/>
    <w:rsid w:val="00EF4F20"/>
    <w:rsid w:val="00EF5AF2"/>
    <w:rsid w:val="00EF6C92"/>
    <w:rsid w:val="00EF7534"/>
    <w:rsid w:val="00F002DF"/>
    <w:rsid w:val="00F003E3"/>
    <w:rsid w:val="00F01870"/>
    <w:rsid w:val="00F035D3"/>
    <w:rsid w:val="00F037E0"/>
    <w:rsid w:val="00F05E42"/>
    <w:rsid w:val="00F0651F"/>
    <w:rsid w:val="00F06CAC"/>
    <w:rsid w:val="00F07459"/>
    <w:rsid w:val="00F07AA9"/>
    <w:rsid w:val="00F13CC4"/>
    <w:rsid w:val="00F20F44"/>
    <w:rsid w:val="00F215D3"/>
    <w:rsid w:val="00F2286F"/>
    <w:rsid w:val="00F23CA6"/>
    <w:rsid w:val="00F24C76"/>
    <w:rsid w:val="00F24FFD"/>
    <w:rsid w:val="00F30486"/>
    <w:rsid w:val="00F40DAA"/>
    <w:rsid w:val="00F40FAD"/>
    <w:rsid w:val="00F4200E"/>
    <w:rsid w:val="00F46013"/>
    <w:rsid w:val="00F461B8"/>
    <w:rsid w:val="00F46898"/>
    <w:rsid w:val="00F50ABA"/>
    <w:rsid w:val="00F518BB"/>
    <w:rsid w:val="00F55F5A"/>
    <w:rsid w:val="00F56A0A"/>
    <w:rsid w:val="00F61836"/>
    <w:rsid w:val="00F63698"/>
    <w:rsid w:val="00F63D8B"/>
    <w:rsid w:val="00F659CA"/>
    <w:rsid w:val="00F708F0"/>
    <w:rsid w:val="00F73623"/>
    <w:rsid w:val="00F77031"/>
    <w:rsid w:val="00F80B82"/>
    <w:rsid w:val="00F826BF"/>
    <w:rsid w:val="00F8416D"/>
    <w:rsid w:val="00F86AE4"/>
    <w:rsid w:val="00F86EFA"/>
    <w:rsid w:val="00F91320"/>
    <w:rsid w:val="00F93866"/>
    <w:rsid w:val="00F93F83"/>
    <w:rsid w:val="00F957D3"/>
    <w:rsid w:val="00F95A52"/>
    <w:rsid w:val="00F96057"/>
    <w:rsid w:val="00FA0EF6"/>
    <w:rsid w:val="00FA48A6"/>
    <w:rsid w:val="00FA63EF"/>
    <w:rsid w:val="00FA6483"/>
    <w:rsid w:val="00FA650F"/>
    <w:rsid w:val="00FA710E"/>
    <w:rsid w:val="00FB07A4"/>
    <w:rsid w:val="00FB28CE"/>
    <w:rsid w:val="00FB3987"/>
    <w:rsid w:val="00FC0887"/>
    <w:rsid w:val="00FC0F42"/>
    <w:rsid w:val="00FC5068"/>
    <w:rsid w:val="00FC7D13"/>
    <w:rsid w:val="00FD1790"/>
    <w:rsid w:val="00FD5B00"/>
    <w:rsid w:val="00FD72B8"/>
    <w:rsid w:val="00FE0875"/>
    <w:rsid w:val="00FE21ED"/>
    <w:rsid w:val="00FE296A"/>
    <w:rsid w:val="00FE7573"/>
    <w:rsid w:val="00FE7E2B"/>
    <w:rsid w:val="00FF16DB"/>
    <w:rsid w:val="00FF1FBD"/>
    <w:rsid w:val="00FF22BA"/>
    <w:rsid w:val="00FF245F"/>
    <w:rsid w:val="00FF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5:docId w15:val="{178C65F9-42DB-4530-A5A4-1FA066FE5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064D5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39"/>
    <w:rsid w:val="009813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hAnsi="Calibri"/>
    </w:rPr>
  </w:style>
  <w:style w:type="character" w:styleId="Hervorhebung">
    <w:name w:val="Emphasis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  <w:style w:type="paragraph" w:styleId="StandardWeb">
    <w:name w:val="Normal (Web)"/>
    <w:basedOn w:val="Standard"/>
    <w:uiPriority w:val="99"/>
    <w:semiHidden/>
    <w:unhideWhenUsed/>
    <w:rsid w:val="00685C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732C6D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link w:val="NurText"/>
    <w:uiPriority w:val="99"/>
    <w:semiHidden/>
    <w:rsid w:val="00732C6D"/>
    <w:rPr>
      <w:rFonts w:ascii="Calibri" w:hAnsi="Calibri"/>
      <w:szCs w:val="21"/>
    </w:rPr>
  </w:style>
  <w:style w:type="character" w:styleId="BesuchterLink">
    <w:name w:val="FollowedHyperlink"/>
    <w:uiPriority w:val="99"/>
    <w:semiHidden/>
    <w:unhideWhenUsed/>
    <w:rsid w:val="00A5659E"/>
    <w:rPr>
      <w:color w:val="800080"/>
      <w:u w:val="single"/>
    </w:rPr>
  </w:style>
  <w:style w:type="character" w:styleId="Kommentarzeichen">
    <w:name w:val="annotation reference"/>
    <w:uiPriority w:val="99"/>
    <w:semiHidden/>
    <w:unhideWhenUsed/>
    <w:rsid w:val="00BB64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B64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BB64AB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B64AB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BB64AB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sgar-tebben.d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nsgar-tebben.de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t\02_Private\wc_share\Live_Projects\DJ\Events\Event_Lis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D83409-99FB-4D17-A6F2-16C8DB94F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Event_Liste.dotx</Template>
  <TotalTime>0</TotalTime>
  <Pages>4</Pages>
  <Words>659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Links>
    <vt:vector size="6" baseType="variant">
      <vt:variant>
        <vt:i4>5701651</vt:i4>
      </vt:variant>
      <vt:variant>
        <vt:i4>0</vt:i4>
      </vt:variant>
      <vt:variant>
        <vt:i4>0</vt:i4>
      </vt:variant>
      <vt:variant>
        <vt:i4>5</vt:i4>
      </vt:variant>
      <vt:variant>
        <vt:lpwstr>http://www.ansgar-tebben.de/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cp:lastModifiedBy>Ansgar Tebben</cp:lastModifiedBy>
  <cp:revision>55</cp:revision>
  <cp:lastPrinted>2018-02-04T13:03:00Z</cp:lastPrinted>
  <dcterms:created xsi:type="dcterms:W3CDTF">2019-02-04T15:02:00Z</dcterms:created>
  <dcterms:modified xsi:type="dcterms:W3CDTF">2019-05-15T06:00:00Z</dcterms:modified>
</cp:coreProperties>
</file>